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99B2B" w14:textId="77777777" w:rsidR="003E68DE" w:rsidRPr="00C434B6" w:rsidRDefault="001D51F3" w:rsidP="003E68DE">
      <w:pPr>
        <w:pStyle w:val="Institucijospavadinimas"/>
        <w:rPr>
          <w:rFonts w:asciiTheme="minorHAnsi" w:hAnsiTheme="minorHAnsi" w:cstheme="minorHAnsi"/>
        </w:rPr>
      </w:pPr>
      <w:r w:rsidRPr="00C434B6">
        <w:rPr>
          <w:noProof/>
          <w:lang w:val="en-US"/>
        </w:rPr>
        <w:drawing>
          <wp:inline distT="0" distB="0" distL="0" distR="0" wp14:anchorId="11B3C688" wp14:editId="38D4140B">
            <wp:extent cx="1528333" cy="841054"/>
            <wp:effectExtent l="0" t="0" r="0" b="0"/>
            <wp:docPr id="1400703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197" cy="850885"/>
                    </a:xfrm>
                    <a:prstGeom prst="rect">
                      <a:avLst/>
                    </a:prstGeom>
                  </pic:spPr>
                </pic:pic>
              </a:graphicData>
            </a:graphic>
          </wp:inline>
        </w:drawing>
      </w:r>
    </w:p>
    <w:p w14:paraId="5032A6E6" w14:textId="77777777" w:rsidR="003E68DE" w:rsidRPr="00C434B6" w:rsidRDefault="003E68DE" w:rsidP="001D51F3">
      <w:pPr>
        <w:pStyle w:val="Antrat"/>
        <w:jc w:val="center"/>
        <w:rPr>
          <w:rFonts w:cstheme="minorHAnsi"/>
          <w:sz w:val="32"/>
        </w:rPr>
      </w:pPr>
      <w:r w:rsidRPr="00C434B6">
        <w:rPr>
          <w:rFonts w:cstheme="minorHAnsi"/>
          <w:sz w:val="32"/>
        </w:rPr>
        <w:t>KAUNO TECHNOLOGIJOS UNIVERSITETAS</w:t>
      </w:r>
    </w:p>
    <w:p w14:paraId="42399D12" w14:textId="77777777" w:rsidR="003E68DE" w:rsidRPr="00C434B6" w:rsidRDefault="003E68DE" w:rsidP="00A61AA2">
      <w:pPr>
        <w:pStyle w:val="Antrat"/>
        <w:spacing w:after="240"/>
        <w:jc w:val="center"/>
        <w:rPr>
          <w:rFonts w:cstheme="minorHAnsi"/>
          <w:sz w:val="32"/>
        </w:rPr>
      </w:pPr>
      <w:r w:rsidRPr="00C434B6">
        <w:rPr>
          <w:rFonts w:cstheme="minorHAnsi"/>
          <w:sz w:val="32"/>
        </w:rPr>
        <w:t>I</w:t>
      </w:r>
      <w:r w:rsidR="001D51F3" w:rsidRPr="00C434B6">
        <w:rPr>
          <w:rFonts w:cstheme="minorHAnsi"/>
          <w:sz w:val="32"/>
        </w:rPr>
        <w:t>n</w:t>
      </w:r>
      <w:r w:rsidRPr="00C434B6">
        <w:rPr>
          <w:rFonts w:cstheme="minorHAnsi"/>
          <w:sz w:val="32"/>
        </w:rPr>
        <w:t>formatikos fakultetas</w:t>
      </w:r>
    </w:p>
    <w:p w14:paraId="374B9B60" w14:textId="77777777" w:rsidR="00A61AA2" w:rsidRPr="00C434B6" w:rsidRDefault="00A61AA2" w:rsidP="007D0A4D">
      <w:pPr>
        <w:pStyle w:val="Antrat"/>
        <w:spacing w:before="3920" w:after="240"/>
        <w:jc w:val="center"/>
        <w:rPr>
          <w:rFonts w:cstheme="minorHAnsi"/>
          <w:sz w:val="44"/>
        </w:rPr>
      </w:pPr>
      <w:r w:rsidRPr="00C434B6">
        <w:rPr>
          <w:rFonts w:cstheme="minorHAnsi"/>
          <w:sz w:val="44"/>
        </w:rPr>
        <w:t xml:space="preserve">P170B114 </w:t>
      </w:r>
      <w:r w:rsidR="005433A6" w:rsidRPr="00C434B6">
        <w:rPr>
          <w:rFonts w:cstheme="minorHAnsi"/>
          <w:sz w:val="44"/>
        </w:rPr>
        <w:t>Informacinių sistemų pagrindų laboratorinių</w:t>
      </w:r>
      <w:r w:rsidR="00E867C5" w:rsidRPr="00C434B6">
        <w:rPr>
          <w:rFonts w:cstheme="minorHAnsi"/>
          <w:sz w:val="44"/>
        </w:rPr>
        <w:t xml:space="preserve"> </w:t>
      </w:r>
      <w:r w:rsidR="00E2463E" w:rsidRPr="00C434B6">
        <w:rPr>
          <w:rFonts w:cstheme="minorHAnsi"/>
          <w:sz w:val="44"/>
        </w:rPr>
        <w:t>ataskaita</w:t>
      </w:r>
    </w:p>
    <w:p w14:paraId="6A947190" w14:textId="3FCF81C0" w:rsidR="00E867C5"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T</w:t>
      </w:r>
      <w:r w:rsidR="00AB3DEF" w:rsidRPr="00C434B6">
        <w:rPr>
          <w:rFonts w:asciiTheme="minorHAnsi" w:hAnsiTheme="minorHAnsi" w:cstheme="minorHAnsi"/>
          <w:sz w:val="28"/>
        </w:rPr>
        <w:t xml:space="preserve">ema: </w:t>
      </w:r>
      <w:r w:rsidR="0080545B">
        <w:rPr>
          <w:rFonts w:ascii="Segoe UI" w:hAnsi="Segoe UI" w:cs="Segoe UI"/>
          <w:color w:val="1D2125"/>
          <w:sz w:val="23"/>
          <w:szCs w:val="23"/>
        </w:rPr>
        <w:t>Kompiuterinių dalių el. parduotuvė</w:t>
      </w:r>
    </w:p>
    <w:p w14:paraId="5BD58A49" w14:textId="6A99A160" w:rsidR="0076061D" w:rsidRPr="0080545B" w:rsidRDefault="0076061D" w:rsidP="007D0A4D">
      <w:pPr>
        <w:spacing w:before="240" w:after="360"/>
        <w:jc w:val="center"/>
        <w:rPr>
          <w:rFonts w:asciiTheme="minorHAnsi" w:hAnsiTheme="minorHAnsi" w:cstheme="minorHAnsi"/>
          <w:sz w:val="28"/>
          <w:lang w:val="en-US"/>
        </w:rPr>
      </w:pPr>
      <w:r w:rsidRPr="00C434B6">
        <w:rPr>
          <w:rFonts w:asciiTheme="minorHAnsi" w:hAnsiTheme="minorHAnsi" w:cstheme="minorHAnsi"/>
          <w:sz w:val="28"/>
        </w:rPr>
        <w:t>Data:</w:t>
      </w:r>
      <w:r w:rsidR="0080545B">
        <w:rPr>
          <w:rFonts w:asciiTheme="minorHAnsi" w:hAnsiTheme="minorHAnsi" w:cstheme="minorHAnsi"/>
          <w:sz w:val="28"/>
        </w:rPr>
        <w:t xml:space="preserve"> </w:t>
      </w:r>
      <w:r w:rsidR="0080545B">
        <w:rPr>
          <w:rFonts w:asciiTheme="minorHAnsi" w:hAnsiTheme="minorHAnsi" w:cstheme="minorHAnsi"/>
          <w:sz w:val="28"/>
          <w:lang w:val="en-US"/>
        </w:rPr>
        <w:t>2023-09-17</w:t>
      </w:r>
    </w:p>
    <w:p w14:paraId="63C00068" w14:textId="77777777" w:rsidR="00DA3E92" w:rsidRDefault="00A61AA2" w:rsidP="00DA3E92">
      <w:pPr>
        <w:spacing w:before="100" w:beforeAutospacing="1"/>
        <w:jc w:val="right"/>
        <w:rPr>
          <w:rFonts w:asciiTheme="minorHAnsi" w:hAnsiTheme="minorHAnsi" w:cstheme="minorHAnsi"/>
          <w:b/>
          <w:bCs/>
        </w:rPr>
      </w:pPr>
      <w:r w:rsidRPr="00C434B6">
        <w:rPr>
          <w:rFonts w:asciiTheme="minorHAnsi" w:hAnsiTheme="minorHAnsi" w:cstheme="minorHAnsi"/>
          <w:b/>
          <w:bCs/>
        </w:rPr>
        <w:t>Dėstytoja</w:t>
      </w:r>
      <w:r w:rsidR="00650BB5">
        <w:rPr>
          <w:rFonts w:asciiTheme="minorHAnsi" w:hAnsiTheme="minorHAnsi" w:cstheme="minorHAnsi"/>
          <w:b/>
          <w:bCs/>
        </w:rPr>
        <w:t>i</w:t>
      </w:r>
      <w:r w:rsidRPr="00C434B6">
        <w:rPr>
          <w:rFonts w:asciiTheme="minorHAnsi" w:hAnsiTheme="minorHAnsi" w:cstheme="minorHAnsi"/>
          <w:b/>
          <w:bCs/>
        </w:rPr>
        <w:t>:</w:t>
      </w:r>
      <w:r w:rsidR="00DA3E92">
        <w:rPr>
          <w:rFonts w:asciiTheme="minorHAnsi" w:hAnsiTheme="minorHAnsi" w:cstheme="minorHAnsi"/>
          <w:b/>
          <w:bCs/>
        </w:rPr>
        <w:t xml:space="preserve"> </w:t>
      </w:r>
    </w:p>
    <w:p w14:paraId="5727DAF7" w14:textId="2F0812A5" w:rsidR="00DA3E92" w:rsidRDefault="00DA3E92" w:rsidP="00DA3E92">
      <w:pPr>
        <w:spacing w:before="100" w:beforeAutospacing="1"/>
        <w:jc w:val="right"/>
        <w:rPr>
          <w:rFonts w:asciiTheme="minorHAnsi" w:hAnsiTheme="minorHAnsi" w:cstheme="minorHAnsi"/>
          <w:b/>
          <w:bCs/>
        </w:rPr>
      </w:pPr>
      <w:r>
        <w:rPr>
          <w:rFonts w:asciiTheme="minorHAnsi" w:hAnsiTheme="minorHAnsi" w:cstheme="minorHAnsi"/>
          <w:b/>
          <w:bCs/>
        </w:rPr>
        <w:t>Arlauskas Lukas,</w:t>
      </w:r>
    </w:p>
    <w:p w14:paraId="7B787552" w14:textId="0266096B" w:rsidR="00DA3E92" w:rsidRPr="00C434B6" w:rsidRDefault="00DA3E92" w:rsidP="00DA3E92">
      <w:pPr>
        <w:spacing w:before="100" w:beforeAutospacing="1"/>
        <w:jc w:val="right"/>
        <w:rPr>
          <w:rFonts w:asciiTheme="minorHAnsi" w:hAnsiTheme="minorHAnsi" w:cstheme="minorHAnsi"/>
          <w:b/>
          <w:bCs/>
        </w:rPr>
      </w:pPr>
      <w:r>
        <w:rPr>
          <w:rFonts w:asciiTheme="minorHAnsi" w:hAnsiTheme="minorHAnsi" w:cstheme="minorHAnsi"/>
          <w:b/>
          <w:bCs/>
        </w:rPr>
        <w:t xml:space="preserve"> Magylaitė Kristina</w:t>
      </w:r>
    </w:p>
    <w:p w14:paraId="35069769" w14:textId="77777777" w:rsidR="00A61AA2" w:rsidRPr="00C434B6" w:rsidRDefault="00A61AA2" w:rsidP="00DA3E92">
      <w:pPr>
        <w:spacing w:before="100" w:beforeAutospacing="1"/>
        <w:jc w:val="right"/>
        <w:rPr>
          <w:rFonts w:asciiTheme="minorHAnsi" w:hAnsiTheme="minorHAnsi" w:cstheme="minorHAnsi"/>
          <w:b/>
          <w:bCs/>
        </w:rPr>
      </w:pPr>
      <w:r w:rsidRPr="00C434B6">
        <w:rPr>
          <w:rFonts w:asciiTheme="minorHAnsi" w:hAnsiTheme="minorHAnsi" w:cstheme="minorHAnsi"/>
          <w:b/>
          <w:bCs/>
        </w:rPr>
        <w:t>Studentai:</w:t>
      </w:r>
    </w:p>
    <w:p w14:paraId="58EB6452" w14:textId="666DF2AC" w:rsidR="007D0A4D" w:rsidRDefault="0080545B" w:rsidP="00DA3E92">
      <w:pPr>
        <w:spacing w:before="100" w:beforeAutospacing="1"/>
        <w:jc w:val="right"/>
        <w:rPr>
          <w:rFonts w:asciiTheme="minorHAnsi" w:hAnsiTheme="minorHAnsi" w:cstheme="minorHAnsi"/>
          <w:b/>
          <w:bCs/>
          <w:lang w:val="en-US"/>
        </w:rPr>
      </w:pPr>
      <w:r>
        <w:rPr>
          <w:rFonts w:asciiTheme="minorHAnsi" w:hAnsiTheme="minorHAnsi" w:cstheme="minorHAnsi"/>
          <w:b/>
          <w:bCs/>
        </w:rPr>
        <w:t>Martynas Kuliešius iFF</w:t>
      </w:r>
      <w:r>
        <w:rPr>
          <w:rFonts w:asciiTheme="minorHAnsi" w:hAnsiTheme="minorHAnsi" w:cstheme="minorHAnsi"/>
          <w:b/>
          <w:bCs/>
          <w:lang w:val="en-US"/>
        </w:rPr>
        <w:t>-1/9</w:t>
      </w:r>
    </w:p>
    <w:p w14:paraId="5E4DD0BD" w14:textId="430D3538" w:rsidR="0080545B" w:rsidRDefault="0080545B" w:rsidP="00DA3E92">
      <w:pPr>
        <w:spacing w:before="100" w:beforeAutospacing="1"/>
        <w:jc w:val="right"/>
        <w:rPr>
          <w:rFonts w:asciiTheme="minorHAnsi" w:hAnsiTheme="minorHAnsi" w:cstheme="minorHAnsi"/>
          <w:b/>
          <w:bCs/>
        </w:rPr>
      </w:pPr>
      <w:r>
        <w:rPr>
          <w:rFonts w:asciiTheme="minorHAnsi" w:hAnsiTheme="minorHAnsi" w:cstheme="minorHAnsi"/>
          <w:b/>
          <w:bCs/>
          <w:lang w:val="en-US"/>
        </w:rPr>
        <w:t>Nedas Liaudanskis IFF-1/9</w:t>
      </w:r>
    </w:p>
    <w:p w14:paraId="15269A49" w14:textId="2DC4EE6F" w:rsidR="00DF026D" w:rsidRDefault="00DF026D" w:rsidP="00DA3E92">
      <w:pPr>
        <w:spacing w:before="100" w:beforeAutospacing="1"/>
        <w:jc w:val="right"/>
        <w:rPr>
          <w:rFonts w:asciiTheme="minorHAnsi" w:hAnsiTheme="minorHAnsi" w:cstheme="minorHAnsi"/>
          <w:b/>
          <w:bCs/>
        </w:rPr>
      </w:pPr>
      <w:r>
        <w:rPr>
          <w:rFonts w:asciiTheme="minorHAnsi" w:hAnsiTheme="minorHAnsi" w:cstheme="minorHAnsi"/>
          <w:b/>
          <w:bCs/>
        </w:rPr>
        <w:t>Tomas Sakalauskas</w:t>
      </w:r>
      <w:r w:rsidR="00173CEA">
        <w:rPr>
          <w:rFonts w:asciiTheme="minorHAnsi" w:hAnsiTheme="minorHAnsi" w:cstheme="minorHAnsi"/>
          <w:b/>
          <w:bCs/>
        </w:rPr>
        <w:t xml:space="preserve"> IFF-1/</w:t>
      </w:r>
      <w:r w:rsidR="00C72AF9">
        <w:rPr>
          <w:rFonts w:asciiTheme="minorHAnsi" w:hAnsiTheme="minorHAnsi" w:cstheme="minorHAnsi"/>
          <w:b/>
          <w:bCs/>
        </w:rPr>
        <w:t>4</w:t>
      </w:r>
    </w:p>
    <w:p w14:paraId="1BCD8092" w14:textId="748FD77B" w:rsidR="00E520FE" w:rsidRDefault="00DF026D" w:rsidP="00E520FE">
      <w:pPr>
        <w:spacing w:before="100" w:beforeAutospacing="1"/>
        <w:jc w:val="right"/>
        <w:rPr>
          <w:rFonts w:asciiTheme="minorHAnsi" w:hAnsiTheme="minorHAnsi" w:cstheme="minorHAnsi"/>
          <w:b/>
          <w:bCs/>
        </w:rPr>
      </w:pPr>
      <w:r>
        <w:rPr>
          <w:rFonts w:asciiTheme="minorHAnsi" w:hAnsiTheme="minorHAnsi" w:cstheme="minorHAnsi"/>
          <w:b/>
          <w:bCs/>
        </w:rPr>
        <w:t>Edvinas Ralys</w:t>
      </w:r>
      <w:r w:rsidR="00173CEA">
        <w:rPr>
          <w:rFonts w:asciiTheme="minorHAnsi" w:hAnsiTheme="minorHAnsi" w:cstheme="minorHAnsi"/>
          <w:b/>
          <w:bCs/>
        </w:rPr>
        <w:t xml:space="preserve"> IFF-1/8</w:t>
      </w:r>
    </w:p>
    <w:p w14:paraId="59747B13" w14:textId="5759AE1C" w:rsidR="007D0A4D" w:rsidRPr="00C434B6" w:rsidRDefault="003E68DE" w:rsidP="00D631EE">
      <w:pPr>
        <w:spacing w:before="100" w:beforeAutospacing="1"/>
        <w:jc w:val="center"/>
        <w:rPr>
          <w:rFonts w:cstheme="minorHAnsi"/>
          <w:sz w:val="28"/>
        </w:rPr>
      </w:pPr>
      <w:r w:rsidRPr="00C434B6">
        <w:rPr>
          <w:rFonts w:cstheme="minorHAnsi"/>
          <w:sz w:val="28"/>
        </w:rPr>
        <w:t>KAUNAS,</w:t>
      </w:r>
      <w:r w:rsidR="00311D65" w:rsidRPr="00C434B6">
        <w:rPr>
          <w:rFonts w:cstheme="minorHAnsi"/>
          <w:sz w:val="28"/>
        </w:rPr>
        <w:t xml:space="preserve"> </w:t>
      </w:r>
      <w:r w:rsidR="00E91CA9" w:rsidRPr="00C434B6">
        <w:rPr>
          <w:rFonts w:cstheme="minorHAnsi"/>
          <w:sz w:val="28"/>
        </w:rPr>
        <w:fldChar w:fldCharType="begin"/>
      </w:r>
      <w:r w:rsidR="00E91CA9" w:rsidRPr="00C434B6">
        <w:rPr>
          <w:rFonts w:cstheme="minorHAnsi"/>
          <w:sz w:val="28"/>
        </w:rPr>
        <w:instrText xml:space="preserve"> TIME \@ "yyyy " </w:instrText>
      </w:r>
      <w:r w:rsidR="00E91CA9" w:rsidRPr="00C434B6">
        <w:rPr>
          <w:rFonts w:cstheme="minorHAnsi"/>
          <w:sz w:val="28"/>
        </w:rPr>
        <w:fldChar w:fldCharType="separate"/>
      </w:r>
      <w:r w:rsidR="004D5B55">
        <w:rPr>
          <w:rFonts w:cstheme="minorHAnsi"/>
          <w:noProof/>
          <w:sz w:val="28"/>
        </w:rPr>
        <w:t xml:space="preserve">2023 </w:t>
      </w:r>
      <w:r w:rsidR="00E91CA9" w:rsidRPr="00C434B6">
        <w:rPr>
          <w:rFonts w:cstheme="minorHAnsi"/>
          <w:sz w:val="28"/>
        </w:rPr>
        <w:fldChar w:fldCharType="end"/>
      </w:r>
    </w:p>
    <w:p w14:paraId="64A26736" w14:textId="77777777" w:rsidR="007D0A4D" w:rsidRPr="00C434B6" w:rsidRDefault="007D0A4D">
      <w:pPr>
        <w:rPr>
          <w:rFonts w:asciiTheme="minorHAnsi" w:hAnsiTheme="minorHAnsi" w:cstheme="minorHAnsi"/>
          <w:b/>
          <w:bCs/>
          <w:sz w:val="28"/>
        </w:rPr>
      </w:pPr>
      <w:r w:rsidRPr="00C434B6">
        <w:rPr>
          <w:rFonts w:cstheme="minorHAnsi"/>
          <w:sz w:val="28"/>
        </w:rPr>
        <w:br w:type="page"/>
      </w:r>
    </w:p>
    <w:sdt>
      <w:sdtPr>
        <w:rPr>
          <w:rFonts w:ascii="Calibri" w:hAnsi="Calibri"/>
          <w:b w:val="0"/>
          <w:bCs w:val="0"/>
        </w:rPr>
        <w:id w:val="-970817425"/>
        <w:docPartObj>
          <w:docPartGallery w:val="Table of Contents"/>
          <w:docPartUnique/>
        </w:docPartObj>
      </w:sdtPr>
      <w:sdtContent>
        <w:p w14:paraId="455E5E41" w14:textId="77777777" w:rsidR="00A61AA2" w:rsidRPr="00C434B6" w:rsidRDefault="00A61AA2" w:rsidP="00A61AA2">
          <w:pPr>
            <w:pStyle w:val="Antrat"/>
          </w:pPr>
          <w:r w:rsidRPr="00C434B6">
            <w:rPr>
              <w:rFonts w:cstheme="minorHAnsi"/>
              <w:sz w:val="28"/>
            </w:rPr>
            <w:t>Turinys</w:t>
          </w:r>
        </w:p>
        <w:p w14:paraId="5052C312" w14:textId="77777777" w:rsidR="00A61AA2" w:rsidRPr="00C434B6" w:rsidRDefault="00A61AA2" w:rsidP="00A61AA2"/>
        <w:p w14:paraId="191088D6" w14:textId="66D7EA91" w:rsidR="00225B7C" w:rsidRDefault="00A61AA2">
          <w:pPr>
            <w:pStyle w:val="Turinys1"/>
            <w:tabs>
              <w:tab w:val="right" w:leader="dot" w:pos="8296"/>
            </w:tabs>
            <w:rPr>
              <w:rFonts w:asciiTheme="minorHAnsi" w:eastAsiaTheme="minorEastAsia" w:hAnsiTheme="minorHAnsi" w:cstheme="minorBidi"/>
              <w:noProof/>
              <w:sz w:val="22"/>
              <w:szCs w:val="22"/>
            </w:rPr>
          </w:pPr>
          <w:r w:rsidRPr="00C434B6">
            <w:rPr>
              <w:b/>
              <w:bCs/>
            </w:rPr>
            <w:fldChar w:fldCharType="begin"/>
          </w:r>
          <w:r w:rsidRPr="00C434B6">
            <w:rPr>
              <w:b/>
              <w:bCs/>
            </w:rPr>
            <w:instrText xml:space="preserve"> TOC \o "1-3" \h \z \u </w:instrText>
          </w:r>
          <w:r w:rsidRPr="00C434B6">
            <w:rPr>
              <w:b/>
              <w:bCs/>
            </w:rPr>
            <w:fldChar w:fldCharType="separate"/>
          </w:r>
          <w:hyperlink w:anchor="_Toc81813476" w:history="1">
            <w:r w:rsidR="00225B7C" w:rsidRPr="00D74914">
              <w:rPr>
                <w:rStyle w:val="Hipersaitas"/>
                <w:noProof/>
              </w:rPr>
              <w:t>Įvadas</w:t>
            </w:r>
            <w:r w:rsidR="00225B7C">
              <w:rPr>
                <w:noProof/>
                <w:webHidden/>
              </w:rPr>
              <w:tab/>
            </w:r>
            <w:r w:rsidR="00225B7C">
              <w:rPr>
                <w:noProof/>
                <w:webHidden/>
              </w:rPr>
              <w:fldChar w:fldCharType="begin"/>
            </w:r>
            <w:r w:rsidR="00225B7C">
              <w:rPr>
                <w:noProof/>
                <w:webHidden/>
              </w:rPr>
              <w:instrText xml:space="preserve"> PAGEREF _Toc81813476 \h </w:instrText>
            </w:r>
            <w:r w:rsidR="00225B7C">
              <w:rPr>
                <w:noProof/>
                <w:webHidden/>
              </w:rPr>
            </w:r>
            <w:r w:rsidR="00225B7C">
              <w:rPr>
                <w:noProof/>
                <w:webHidden/>
              </w:rPr>
              <w:fldChar w:fldCharType="separate"/>
            </w:r>
            <w:r w:rsidR="001A7D26">
              <w:rPr>
                <w:noProof/>
                <w:webHidden/>
              </w:rPr>
              <w:t>3</w:t>
            </w:r>
            <w:r w:rsidR="00225B7C">
              <w:rPr>
                <w:noProof/>
                <w:webHidden/>
              </w:rPr>
              <w:fldChar w:fldCharType="end"/>
            </w:r>
          </w:hyperlink>
        </w:p>
        <w:p w14:paraId="2A5E4532" w14:textId="457E8755" w:rsidR="00225B7C" w:rsidRDefault="00000000">
          <w:pPr>
            <w:pStyle w:val="Turinys2"/>
            <w:tabs>
              <w:tab w:val="right" w:leader="dot" w:pos="8296"/>
            </w:tabs>
            <w:rPr>
              <w:rFonts w:asciiTheme="minorHAnsi" w:eastAsiaTheme="minorEastAsia" w:hAnsiTheme="minorHAnsi" w:cstheme="minorBidi"/>
              <w:noProof/>
              <w:sz w:val="22"/>
              <w:szCs w:val="22"/>
            </w:rPr>
          </w:pPr>
          <w:hyperlink w:anchor="_Toc81813477" w:history="1">
            <w:r w:rsidR="00225B7C" w:rsidRPr="00D74914">
              <w:rPr>
                <w:rStyle w:val="Hipersaitas"/>
                <w:noProof/>
              </w:rPr>
              <w:t>Komandos sudėtis</w:t>
            </w:r>
            <w:r w:rsidR="00225B7C">
              <w:rPr>
                <w:noProof/>
                <w:webHidden/>
              </w:rPr>
              <w:tab/>
            </w:r>
            <w:r w:rsidR="00225B7C">
              <w:rPr>
                <w:noProof/>
                <w:webHidden/>
              </w:rPr>
              <w:fldChar w:fldCharType="begin"/>
            </w:r>
            <w:r w:rsidR="00225B7C">
              <w:rPr>
                <w:noProof/>
                <w:webHidden/>
              </w:rPr>
              <w:instrText xml:space="preserve"> PAGEREF _Toc81813477 \h </w:instrText>
            </w:r>
            <w:r w:rsidR="00225B7C">
              <w:rPr>
                <w:noProof/>
                <w:webHidden/>
              </w:rPr>
            </w:r>
            <w:r w:rsidR="00225B7C">
              <w:rPr>
                <w:noProof/>
                <w:webHidden/>
              </w:rPr>
              <w:fldChar w:fldCharType="separate"/>
            </w:r>
            <w:r w:rsidR="001A7D26">
              <w:rPr>
                <w:noProof/>
                <w:webHidden/>
              </w:rPr>
              <w:t>3</w:t>
            </w:r>
            <w:r w:rsidR="00225B7C">
              <w:rPr>
                <w:noProof/>
                <w:webHidden/>
              </w:rPr>
              <w:fldChar w:fldCharType="end"/>
            </w:r>
          </w:hyperlink>
        </w:p>
        <w:p w14:paraId="7D9165A1" w14:textId="7B336900" w:rsidR="00225B7C" w:rsidRDefault="00000000">
          <w:pPr>
            <w:pStyle w:val="Turinys1"/>
            <w:tabs>
              <w:tab w:val="left" w:pos="480"/>
              <w:tab w:val="right" w:leader="dot" w:pos="8296"/>
            </w:tabs>
            <w:rPr>
              <w:rFonts w:asciiTheme="minorHAnsi" w:eastAsiaTheme="minorEastAsia" w:hAnsiTheme="minorHAnsi" w:cstheme="minorBidi"/>
              <w:noProof/>
              <w:sz w:val="22"/>
              <w:szCs w:val="22"/>
            </w:rPr>
          </w:pPr>
          <w:hyperlink w:anchor="_Toc81813478" w:history="1">
            <w:r w:rsidR="00225B7C" w:rsidRPr="00D74914">
              <w:rPr>
                <w:rStyle w:val="Hipersaitas"/>
                <w:noProof/>
                <w14:scene3d>
                  <w14:camera w14:prst="orthographicFront"/>
                  <w14:lightRig w14:rig="threePt" w14:dir="t">
                    <w14:rot w14:lat="0" w14:lon="0" w14:rev="0"/>
                  </w14:lightRig>
                </w14:scene3d>
              </w:rPr>
              <w:t>1.</w:t>
            </w:r>
            <w:r w:rsidR="00225B7C">
              <w:rPr>
                <w:rFonts w:asciiTheme="minorHAnsi" w:eastAsiaTheme="minorEastAsia" w:hAnsiTheme="minorHAnsi" w:cstheme="minorBidi"/>
                <w:noProof/>
                <w:sz w:val="22"/>
                <w:szCs w:val="22"/>
              </w:rPr>
              <w:tab/>
            </w:r>
            <w:r w:rsidR="00225B7C" w:rsidRPr="00D74914">
              <w:rPr>
                <w:rStyle w:val="Hipersaitas"/>
                <w:noProof/>
              </w:rPr>
              <w:t>Sistemos paskirtis</w:t>
            </w:r>
            <w:r w:rsidR="00225B7C">
              <w:rPr>
                <w:noProof/>
                <w:webHidden/>
              </w:rPr>
              <w:tab/>
            </w:r>
            <w:r w:rsidR="00225B7C">
              <w:rPr>
                <w:noProof/>
                <w:webHidden/>
              </w:rPr>
              <w:fldChar w:fldCharType="begin"/>
            </w:r>
            <w:r w:rsidR="00225B7C">
              <w:rPr>
                <w:noProof/>
                <w:webHidden/>
              </w:rPr>
              <w:instrText xml:space="preserve"> PAGEREF _Toc81813478 \h </w:instrText>
            </w:r>
            <w:r w:rsidR="00225B7C">
              <w:rPr>
                <w:noProof/>
                <w:webHidden/>
              </w:rPr>
            </w:r>
            <w:r w:rsidR="00225B7C">
              <w:rPr>
                <w:noProof/>
                <w:webHidden/>
              </w:rPr>
              <w:fldChar w:fldCharType="separate"/>
            </w:r>
            <w:r w:rsidR="001A7D26">
              <w:rPr>
                <w:noProof/>
                <w:webHidden/>
              </w:rPr>
              <w:t>3</w:t>
            </w:r>
            <w:r w:rsidR="00225B7C">
              <w:rPr>
                <w:noProof/>
                <w:webHidden/>
              </w:rPr>
              <w:fldChar w:fldCharType="end"/>
            </w:r>
          </w:hyperlink>
        </w:p>
        <w:p w14:paraId="4DF4C2DB" w14:textId="1A8C0C88"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79" w:history="1">
            <w:r w:rsidR="00225B7C" w:rsidRPr="00D74914">
              <w:rPr>
                <w:rStyle w:val="Hipersaitas"/>
                <w:rFonts w:cstheme="minorHAnsi"/>
                <w:noProof/>
              </w:rPr>
              <w:t>1.1.</w:t>
            </w:r>
            <w:r w:rsidR="00225B7C">
              <w:rPr>
                <w:rFonts w:asciiTheme="minorHAnsi" w:eastAsiaTheme="minorEastAsia" w:hAnsiTheme="minorHAnsi" w:cstheme="minorBidi"/>
                <w:noProof/>
                <w:sz w:val="22"/>
                <w:szCs w:val="22"/>
              </w:rPr>
              <w:tab/>
            </w:r>
            <w:r w:rsidR="00225B7C" w:rsidRPr="00D74914">
              <w:rPr>
                <w:rStyle w:val="Hipersaitas"/>
                <w:noProof/>
              </w:rPr>
              <w:t>Sistemos aprašas</w:t>
            </w:r>
            <w:r w:rsidR="00225B7C">
              <w:rPr>
                <w:noProof/>
                <w:webHidden/>
              </w:rPr>
              <w:tab/>
            </w:r>
            <w:r w:rsidR="00225B7C">
              <w:rPr>
                <w:noProof/>
                <w:webHidden/>
              </w:rPr>
              <w:fldChar w:fldCharType="begin"/>
            </w:r>
            <w:r w:rsidR="00225B7C">
              <w:rPr>
                <w:noProof/>
                <w:webHidden/>
              </w:rPr>
              <w:instrText xml:space="preserve"> PAGEREF _Toc81813479 \h </w:instrText>
            </w:r>
            <w:r w:rsidR="00225B7C">
              <w:rPr>
                <w:noProof/>
                <w:webHidden/>
              </w:rPr>
            </w:r>
            <w:r w:rsidR="00225B7C">
              <w:rPr>
                <w:noProof/>
                <w:webHidden/>
              </w:rPr>
              <w:fldChar w:fldCharType="separate"/>
            </w:r>
            <w:r w:rsidR="001A7D26">
              <w:rPr>
                <w:noProof/>
                <w:webHidden/>
              </w:rPr>
              <w:t>3</w:t>
            </w:r>
            <w:r w:rsidR="00225B7C">
              <w:rPr>
                <w:noProof/>
                <w:webHidden/>
              </w:rPr>
              <w:fldChar w:fldCharType="end"/>
            </w:r>
          </w:hyperlink>
        </w:p>
        <w:p w14:paraId="41E41EA7" w14:textId="795F3594"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0" w:history="1">
            <w:r w:rsidR="00225B7C" w:rsidRPr="00D74914">
              <w:rPr>
                <w:rStyle w:val="Hipersaitas"/>
                <w:rFonts w:cstheme="minorHAnsi"/>
                <w:noProof/>
              </w:rPr>
              <w:t>1.2.</w:t>
            </w:r>
            <w:r w:rsidR="00225B7C">
              <w:rPr>
                <w:rFonts w:asciiTheme="minorHAnsi" w:eastAsiaTheme="minorEastAsia" w:hAnsiTheme="minorHAnsi" w:cstheme="minorBidi"/>
                <w:noProof/>
                <w:sz w:val="22"/>
                <w:szCs w:val="22"/>
              </w:rPr>
              <w:tab/>
            </w:r>
            <w:r w:rsidR="00225B7C" w:rsidRPr="00D74914">
              <w:rPr>
                <w:rStyle w:val="Hipersaitas"/>
                <w:noProof/>
              </w:rPr>
              <w:t>Funkcijų hierarchijos specifikacija</w:t>
            </w:r>
            <w:r w:rsidR="00225B7C">
              <w:rPr>
                <w:noProof/>
                <w:webHidden/>
              </w:rPr>
              <w:tab/>
            </w:r>
            <w:r w:rsidR="00225B7C">
              <w:rPr>
                <w:noProof/>
                <w:webHidden/>
              </w:rPr>
              <w:fldChar w:fldCharType="begin"/>
            </w:r>
            <w:r w:rsidR="00225B7C">
              <w:rPr>
                <w:noProof/>
                <w:webHidden/>
              </w:rPr>
              <w:instrText xml:space="preserve"> PAGEREF _Toc81813480 \h </w:instrText>
            </w:r>
            <w:r w:rsidR="00225B7C">
              <w:rPr>
                <w:noProof/>
                <w:webHidden/>
              </w:rPr>
            </w:r>
            <w:r w:rsidR="00225B7C">
              <w:rPr>
                <w:noProof/>
                <w:webHidden/>
              </w:rPr>
              <w:fldChar w:fldCharType="separate"/>
            </w:r>
            <w:r w:rsidR="001A7D26">
              <w:rPr>
                <w:noProof/>
                <w:webHidden/>
              </w:rPr>
              <w:t>4</w:t>
            </w:r>
            <w:r w:rsidR="00225B7C">
              <w:rPr>
                <w:noProof/>
                <w:webHidden/>
              </w:rPr>
              <w:fldChar w:fldCharType="end"/>
            </w:r>
          </w:hyperlink>
        </w:p>
        <w:p w14:paraId="6778D75D" w14:textId="1E69A563"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1" w:history="1">
            <w:r w:rsidR="00225B7C" w:rsidRPr="00D74914">
              <w:rPr>
                <w:rStyle w:val="Hipersaitas"/>
                <w:rFonts w:cstheme="minorHAnsi"/>
                <w:noProof/>
              </w:rPr>
              <w:t>1.3.</w:t>
            </w:r>
            <w:r w:rsidR="00225B7C">
              <w:rPr>
                <w:rFonts w:asciiTheme="minorHAnsi" w:eastAsiaTheme="minorEastAsia" w:hAnsiTheme="minorHAnsi" w:cstheme="minorBidi"/>
                <w:noProof/>
                <w:sz w:val="22"/>
                <w:szCs w:val="22"/>
              </w:rPr>
              <w:tab/>
            </w:r>
            <w:r w:rsidR="00225B7C" w:rsidRPr="00D74914">
              <w:rPr>
                <w:rStyle w:val="Hipersaitas"/>
                <w:noProof/>
              </w:rPr>
              <w:t>Realizacinės priemonės</w:t>
            </w:r>
            <w:r w:rsidR="00225B7C">
              <w:rPr>
                <w:noProof/>
                <w:webHidden/>
              </w:rPr>
              <w:tab/>
            </w:r>
            <w:r w:rsidR="00225B7C">
              <w:rPr>
                <w:noProof/>
                <w:webHidden/>
              </w:rPr>
              <w:fldChar w:fldCharType="begin"/>
            </w:r>
            <w:r w:rsidR="00225B7C">
              <w:rPr>
                <w:noProof/>
                <w:webHidden/>
              </w:rPr>
              <w:instrText xml:space="preserve"> PAGEREF _Toc81813481 \h </w:instrText>
            </w:r>
            <w:r w:rsidR="00225B7C">
              <w:rPr>
                <w:noProof/>
                <w:webHidden/>
              </w:rPr>
            </w:r>
            <w:r w:rsidR="00225B7C">
              <w:rPr>
                <w:noProof/>
                <w:webHidden/>
              </w:rPr>
              <w:fldChar w:fldCharType="separate"/>
            </w:r>
            <w:r w:rsidR="001A7D26">
              <w:rPr>
                <w:noProof/>
                <w:webHidden/>
              </w:rPr>
              <w:t>5</w:t>
            </w:r>
            <w:r w:rsidR="00225B7C">
              <w:rPr>
                <w:noProof/>
                <w:webHidden/>
              </w:rPr>
              <w:fldChar w:fldCharType="end"/>
            </w:r>
          </w:hyperlink>
        </w:p>
        <w:p w14:paraId="21EAFDCD" w14:textId="62AD6642"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2" w:history="1">
            <w:r w:rsidR="00225B7C" w:rsidRPr="00D74914">
              <w:rPr>
                <w:rStyle w:val="Hipersaitas"/>
                <w:rFonts w:cstheme="minorHAnsi"/>
                <w:noProof/>
              </w:rPr>
              <w:t>1.4.</w:t>
            </w:r>
            <w:r w:rsidR="00225B7C">
              <w:rPr>
                <w:rFonts w:asciiTheme="minorHAnsi" w:eastAsiaTheme="minorEastAsia" w:hAnsiTheme="minorHAnsi" w:cstheme="minorBidi"/>
                <w:noProof/>
                <w:sz w:val="22"/>
                <w:szCs w:val="22"/>
              </w:rPr>
              <w:tab/>
            </w:r>
            <w:r w:rsidR="00225B7C" w:rsidRPr="00D74914">
              <w:rPr>
                <w:rStyle w:val="Hipersaitas"/>
                <w:noProof/>
              </w:rPr>
              <w:t>Darbų pasiskirstymas</w:t>
            </w:r>
            <w:r w:rsidR="00225B7C">
              <w:rPr>
                <w:noProof/>
                <w:webHidden/>
              </w:rPr>
              <w:tab/>
            </w:r>
            <w:r w:rsidR="00225B7C">
              <w:rPr>
                <w:noProof/>
                <w:webHidden/>
              </w:rPr>
              <w:fldChar w:fldCharType="begin"/>
            </w:r>
            <w:r w:rsidR="00225B7C">
              <w:rPr>
                <w:noProof/>
                <w:webHidden/>
              </w:rPr>
              <w:instrText xml:space="preserve"> PAGEREF _Toc81813482 \h </w:instrText>
            </w:r>
            <w:r w:rsidR="00225B7C">
              <w:rPr>
                <w:noProof/>
                <w:webHidden/>
              </w:rPr>
            </w:r>
            <w:r w:rsidR="00225B7C">
              <w:rPr>
                <w:noProof/>
                <w:webHidden/>
              </w:rPr>
              <w:fldChar w:fldCharType="separate"/>
            </w:r>
            <w:r w:rsidR="001A7D26">
              <w:rPr>
                <w:noProof/>
                <w:webHidden/>
              </w:rPr>
              <w:t>5</w:t>
            </w:r>
            <w:r w:rsidR="00225B7C">
              <w:rPr>
                <w:noProof/>
                <w:webHidden/>
              </w:rPr>
              <w:fldChar w:fldCharType="end"/>
            </w:r>
          </w:hyperlink>
        </w:p>
        <w:p w14:paraId="4F177458" w14:textId="53A12411" w:rsidR="00225B7C" w:rsidRDefault="00000000">
          <w:pPr>
            <w:pStyle w:val="Turinys1"/>
            <w:tabs>
              <w:tab w:val="left" w:pos="480"/>
              <w:tab w:val="right" w:leader="dot" w:pos="8296"/>
            </w:tabs>
            <w:rPr>
              <w:rFonts w:asciiTheme="minorHAnsi" w:eastAsiaTheme="minorEastAsia" w:hAnsiTheme="minorHAnsi" w:cstheme="minorBidi"/>
              <w:noProof/>
              <w:sz w:val="22"/>
              <w:szCs w:val="22"/>
            </w:rPr>
          </w:pPr>
          <w:hyperlink w:anchor="_Toc81813483" w:history="1">
            <w:r w:rsidR="00225B7C" w:rsidRPr="00D74914">
              <w:rPr>
                <w:rStyle w:val="Hipersaitas"/>
                <w:noProof/>
                <w14:scene3d>
                  <w14:camera w14:prst="orthographicFront"/>
                  <w14:lightRig w14:rig="threePt" w14:dir="t">
                    <w14:rot w14:lat="0" w14:lon="0" w14:rev="0"/>
                  </w14:lightRig>
                </w14:scene3d>
              </w:rPr>
              <w:t>2.</w:t>
            </w:r>
            <w:r w:rsidR="00225B7C">
              <w:rPr>
                <w:rFonts w:asciiTheme="minorHAnsi" w:eastAsiaTheme="minorEastAsia" w:hAnsiTheme="minorHAnsi" w:cstheme="minorBidi"/>
                <w:noProof/>
                <w:sz w:val="22"/>
                <w:szCs w:val="22"/>
              </w:rPr>
              <w:tab/>
            </w:r>
            <w:r w:rsidR="00225B7C" w:rsidRPr="00D74914">
              <w:rPr>
                <w:rStyle w:val="Hipersaitas"/>
                <w:noProof/>
              </w:rPr>
              <w:t>Reikalavimų modelis</w:t>
            </w:r>
            <w:r w:rsidR="00225B7C">
              <w:rPr>
                <w:noProof/>
                <w:webHidden/>
              </w:rPr>
              <w:tab/>
            </w:r>
            <w:r w:rsidR="00225B7C">
              <w:rPr>
                <w:noProof/>
                <w:webHidden/>
              </w:rPr>
              <w:fldChar w:fldCharType="begin"/>
            </w:r>
            <w:r w:rsidR="00225B7C">
              <w:rPr>
                <w:noProof/>
                <w:webHidden/>
              </w:rPr>
              <w:instrText xml:space="preserve"> PAGEREF _Toc81813483 \h </w:instrText>
            </w:r>
            <w:r w:rsidR="00225B7C">
              <w:rPr>
                <w:noProof/>
                <w:webHidden/>
              </w:rPr>
            </w:r>
            <w:r w:rsidR="00225B7C">
              <w:rPr>
                <w:noProof/>
                <w:webHidden/>
              </w:rPr>
              <w:fldChar w:fldCharType="separate"/>
            </w:r>
            <w:r w:rsidR="001A7D26">
              <w:rPr>
                <w:noProof/>
                <w:webHidden/>
              </w:rPr>
              <w:t>6</w:t>
            </w:r>
            <w:r w:rsidR="00225B7C">
              <w:rPr>
                <w:noProof/>
                <w:webHidden/>
              </w:rPr>
              <w:fldChar w:fldCharType="end"/>
            </w:r>
          </w:hyperlink>
        </w:p>
        <w:p w14:paraId="51D729C3" w14:textId="45E385C5"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4" w:history="1">
            <w:r w:rsidR="00225B7C" w:rsidRPr="00D74914">
              <w:rPr>
                <w:rStyle w:val="Hipersaitas"/>
                <w:rFonts w:cstheme="minorHAnsi"/>
                <w:noProof/>
              </w:rPr>
              <w:t>2.1.</w:t>
            </w:r>
            <w:r w:rsidR="00225B7C">
              <w:rPr>
                <w:rFonts w:asciiTheme="minorHAnsi" w:eastAsiaTheme="minorEastAsia" w:hAnsiTheme="minorHAnsi" w:cstheme="minorBidi"/>
                <w:noProof/>
                <w:sz w:val="22"/>
                <w:szCs w:val="22"/>
              </w:rPr>
              <w:tab/>
            </w:r>
            <w:r w:rsidR="00225B7C" w:rsidRPr="00D74914">
              <w:rPr>
                <w:rStyle w:val="Hipersaitas"/>
                <w:noProof/>
              </w:rPr>
              <w:t>Panaudojimo atvejų modelis</w:t>
            </w:r>
            <w:r w:rsidR="00225B7C">
              <w:rPr>
                <w:noProof/>
                <w:webHidden/>
              </w:rPr>
              <w:tab/>
            </w:r>
            <w:r w:rsidR="00225B7C">
              <w:rPr>
                <w:noProof/>
                <w:webHidden/>
              </w:rPr>
              <w:fldChar w:fldCharType="begin"/>
            </w:r>
            <w:r w:rsidR="00225B7C">
              <w:rPr>
                <w:noProof/>
                <w:webHidden/>
              </w:rPr>
              <w:instrText xml:space="preserve"> PAGEREF _Toc81813484 \h </w:instrText>
            </w:r>
            <w:r w:rsidR="00225B7C">
              <w:rPr>
                <w:noProof/>
                <w:webHidden/>
              </w:rPr>
            </w:r>
            <w:r w:rsidR="00225B7C">
              <w:rPr>
                <w:noProof/>
                <w:webHidden/>
              </w:rPr>
              <w:fldChar w:fldCharType="separate"/>
            </w:r>
            <w:r w:rsidR="001A7D26">
              <w:rPr>
                <w:noProof/>
                <w:webHidden/>
              </w:rPr>
              <w:t>6</w:t>
            </w:r>
            <w:r w:rsidR="00225B7C">
              <w:rPr>
                <w:noProof/>
                <w:webHidden/>
              </w:rPr>
              <w:fldChar w:fldCharType="end"/>
            </w:r>
          </w:hyperlink>
        </w:p>
        <w:p w14:paraId="4669F6DB" w14:textId="1C0313BC"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5" w:history="1">
            <w:r w:rsidR="00225B7C" w:rsidRPr="00D74914">
              <w:rPr>
                <w:rStyle w:val="Hipersaitas"/>
                <w:rFonts w:cstheme="minorHAnsi"/>
                <w:noProof/>
              </w:rPr>
              <w:t>2.2.</w:t>
            </w:r>
            <w:r w:rsidR="00225B7C">
              <w:rPr>
                <w:rFonts w:asciiTheme="minorHAnsi" w:eastAsiaTheme="minorEastAsia" w:hAnsiTheme="minorHAnsi" w:cstheme="minorBidi"/>
                <w:noProof/>
                <w:sz w:val="22"/>
                <w:szCs w:val="22"/>
              </w:rPr>
              <w:tab/>
            </w:r>
            <w:r w:rsidR="00225B7C" w:rsidRPr="00D74914">
              <w:rPr>
                <w:rStyle w:val="Hipersaitas"/>
                <w:noProof/>
              </w:rPr>
              <w:t>Panaudojimo atvejų sekų diagramos</w:t>
            </w:r>
            <w:r w:rsidR="00225B7C">
              <w:rPr>
                <w:noProof/>
                <w:webHidden/>
              </w:rPr>
              <w:tab/>
            </w:r>
            <w:r w:rsidR="00225B7C">
              <w:rPr>
                <w:noProof/>
                <w:webHidden/>
              </w:rPr>
              <w:fldChar w:fldCharType="begin"/>
            </w:r>
            <w:r w:rsidR="00225B7C">
              <w:rPr>
                <w:noProof/>
                <w:webHidden/>
              </w:rPr>
              <w:instrText xml:space="preserve"> PAGEREF _Toc81813485 \h </w:instrText>
            </w:r>
            <w:r w:rsidR="00225B7C">
              <w:rPr>
                <w:noProof/>
                <w:webHidden/>
              </w:rPr>
            </w:r>
            <w:r w:rsidR="00225B7C">
              <w:rPr>
                <w:noProof/>
                <w:webHidden/>
              </w:rPr>
              <w:fldChar w:fldCharType="separate"/>
            </w:r>
            <w:r w:rsidR="001A7D26">
              <w:rPr>
                <w:noProof/>
                <w:webHidden/>
              </w:rPr>
              <w:t>6</w:t>
            </w:r>
            <w:r w:rsidR="00225B7C">
              <w:rPr>
                <w:noProof/>
                <w:webHidden/>
              </w:rPr>
              <w:fldChar w:fldCharType="end"/>
            </w:r>
          </w:hyperlink>
        </w:p>
        <w:p w14:paraId="6A30014E" w14:textId="22D65EB5"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6" w:history="1">
            <w:r w:rsidR="00225B7C" w:rsidRPr="00D74914">
              <w:rPr>
                <w:rStyle w:val="Hipersaitas"/>
                <w:rFonts w:cstheme="minorHAnsi"/>
                <w:noProof/>
              </w:rPr>
              <w:t>2.3.</w:t>
            </w:r>
            <w:r w:rsidR="00225B7C">
              <w:rPr>
                <w:rFonts w:asciiTheme="minorHAnsi" w:eastAsiaTheme="minorEastAsia" w:hAnsiTheme="minorHAnsi" w:cstheme="minorBidi"/>
                <w:noProof/>
                <w:sz w:val="22"/>
                <w:szCs w:val="22"/>
              </w:rPr>
              <w:tab/>
            </w:r>
            <w:r w:rsidR="00225B7C" w:rsidRPr="00D74914">
              <w:rPr>
                <w:rStyle w:val="Hipersaitas"/>
                <w:noProof/>
              </w:rPr>
              <w:t>Dalykinės srities esybių klasių modelis</w:t>
            </w:r>
            <w:r w:rsidR="00225B7C">
              <w:rPr>
                <w:noProof/>
                <w:webHidden/>
              </w:rPr>
              <w:tab/>
            </w:r>
            <w:r w:rsidR="00225B7C">
              <w:rPr>
                <w:noProof/>
                <w:webHidden/>
              </w:rPr>
              <w:fldChar w:fldCharType="begin"/>
            </w:r>
            <w:r w:rsidR="00225B7C">
              <w:rPr>
                <w:noProof/>
                <w:webHidden/>
              </w:rPr>
              <w:instrText xml:space="preserve"> PAGEREF _Toc81813486 \h </w:instrText>
            </w:r>
            <w:r w:rsidR="00225B7C">
              <w:rPr>
                <w:noProof/>
                <w:webHidden/>
              </w:rPr>
            </w:r>
            <w:r w:rsidR="00225B7C">
              <w:rPr>
                <w:noProof/>
                <w:webHidden/>
              </w:rPr>
              <w:fldChar w:fldCharType="separate"/>
            </w:r>
            <w:r w:rsidR="001A7D26">
              <w:rPr>
                <w:noProof/>
                <w:webHidden/>
              </w:rPr>
              <w:t>7</w:t>
            </w:r>
            <w:r w:rsidR="00225B7C">
              <w:rPr>
                <w:noProof/>
                <w:webHidden/>
              </w:rPr>
              <w:fldChar w:fldCharType="end"/>
            </w:r>
          </w:hyperlink>
        </w:p>
        <w:p w14:paraId="4EAEEDB1" w14:textId="473918B4" w:rsidR="00225B7C" w:rsidRDefault="00000000">
          <w:pPr>
            <w:pStyle w:val="Turinys1"/>
            <w:tabs>
              <w:tab w:val="left" w:pos="480"/>
              <w:tab w:val="right" w:leader="dot" w:pos="8296"/>
            </w:tabs>
            <w:rPr>
              <w:rFonts w:asciiTheme="minorHAnsi" w:eastAsiaTheme="minorEastAsia" w:hAnsiTheme="minorHAnsi" w:cstheme="minorBidi"/>
              <w:noProof/>
              <w:sz w:val="22"/>
              <w:szCs w:val="22"/>
            </w:rPr>
          </w:pPr>
          <w:hyperlink w:anchor="_Toc81813487" w:history="1">
            <w:r w:rsidR="00225B7C" w:rsidRPr="00D74914">
              <w:rPr>
                <w:rStyle w:val="Hipersaitas"/>
                <w:noProof/>
                <w14:scene3d>
                  <w14:camera w14:prst="orthographicFront"/>
                  <w14:lightRig w14:rig="threePt" w14:dir="t">
                    <w14:rot w14:lat="0" w14:lon="0" w14:rev="0"/>
                  </w14:lightRig>
                </w14:scene3d>
              </w:rPr>
              <w:t>3.</w:t>
            </w:r>
            <w:r w:rsidR="00225B7C">
              <w:rPr>
                <w:rFonts w:asciiTheme="minorHAnsi" w:eastAsiaTheme="minorEastAsia" w:hAnsiTheme="minorHAnsi" w:cstheme="minorBidi"/>
                <w:noProof/>
                <w:sz w:val="22"/>
                <w:szCs w:val="22"/>
              </w:rPr>
              <w:tab/>
            </w:r>
            <w:r w:rsidR="00225B7C" w:rsidRPr="00D74914">
              <w:rPr>
                <w:rStyle w:val="Hipersaitas"/>
                <w:noProof/>
              </w:rPr>
              <w:t>Reikalavimų analizės modelis</w:t>
            </w:r>
            <w:r w:rsidR="00225B7C">
              <w:rPr>
                <w:noProof/>
                <w:webHidden/>
              </w:rPr>
              <w:tab/>
            </w:r>
            <w:r w:rsidR="00225B7C">
              <w:rPr>
                <w:noProof/>
                <w:webHidden/>
              </w:rPr>
              <w:fldChar w:fldCharType="begin"/>
            </w:r>
            <w:r w:rsidR="00225B7C">
              <w:rPr>
                <w:noProof/>
                <w:webHidden/>
              </w:rPr>
              <w:instrText xml:space="preserve"> PAGEREF _Toc81813487 \h </w:instrText>
            </w:r>
            <w:r w:rsidR="00225B7C">
              <w:rPr>
                <w:noProof/>
                <w:webHidden/>
              </w:rPr>
            </w:r>
            <w:r w:rsidR="00225B7C">
              <w:rPr>
                <w:noProof/>
                <w:webHidden/>
              </w:rPr>
              <w:fldChar w:fldCharType="separate"/>
            </w:r>
            <w:r w:rsidR="001A7D26">
              <w:rPr>
                <w:noProof/>
                <w:webHidden/>
              </w:rPr>
              <w:t>8</w:t>
            </w:r>
            <w:r w:rsidR="00225B7C">
              <w:rPr>
                <w:noProof/>
                <w:webHidden/>
              </w:rPr>
              <w:fldChar w:fldCharType="end"/>
            </w:r>
          </w:hyperlink>
        </w:p>
        <w:p w14:paraId="27E18FC5" w14:textId="5A9FC247"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8" w:history="1">
            <w:r w:rsidR="00225B7C" w:rsidRPr="00D74914">
              <w:rPr>
                <w:rStyle w:val="Hipersaitas"/>
                <w:rFonts w:cstheme="minorHAnsi"/>
                <w:noProof/>
              </w:rPr>
              <w:t>3.1.</w:t>
            </w:r>
            <w:r w:rsidR="00225B7C">
              <w:rPr>
                <w:rFonts w:asciiTheme="minorHAnsi" w:eastAsiaTheme="minorEastAsia" w:hAnsiTheme="minorHAnsi" w:cstheme="minorBidi"/>
                <w:noProof/>
                <w:sz w:val="22"/>
                <w:szCs w:val="22"/>
              </w:rPr>
              <w:tab/>
            </w:r>
            <w:r w:rsidR="00225B7C" w:rsidRPr="00D74914">
              <w:rPr>
                <w:rStyle w:val="Hipersaitas"/>
                <w:noProof/>
              </w:rPr>
              <w:t>Panaudojimo atvejų analizės diagramos</w:t>
            </w:r>
            <w:r w:rsidR="00225B7C">
              <w:rPr>
                <w:noProof/>
                <w:webHidden/>
              </w:rPr>
              <w:tab/>
            </w:r>
            <w:r w:rsidR="00225B7C">
              <w:rPr>
                <w:noProof/>
                <w:webHidden/>
              </w:rPr>
              <w:fldChar w:fldCharType="begin"/>
            </w:r>
            <w:r w:rsidR="00225B7C">
              <w:rPr>
                <w:noProof/>
                <w:webHidden/>
              </w:rPr>
              <w:instrText xml:space="preserve"> PAGEREF _Toc81813488 \h </w:instrText>
            </w:r>
            <w:r w:rsidR="00225B7C">
              <w:rPr>
                <w:noProof/>
                <w:webHidden/>
              </w:rPr>
            </w:r>
            <w:r w:rsidR="00225B7C">
              <w:rPr>
                <w:noProof/>
                <w:webHidden/>
              </w:rPr>
              <w:fldChar w:fldCharType="separate"/>
            </w:r>
            <w:r w:rsidR="001A7D26">
              <w:rPr>
                <w:noProof/>
                <w:webHidden/>
              </w:rPr>
              <w:t>8</w:t>
            </w:r>
            <w:r w:rsidR="00225B7C">
              <w:rPr>
                <w:noProof/>
                <w:webHidden/>
              </w:rPr>
              <w:fldChar w:fldCharType="end"/>
            </w:r>
          </w:hyperlink>
        </w:p>
        <w:p w14:paraId="135544B2" w14:textId="5FCAA1C3"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89" w:history="1">
            <w:r w:rsidR="00225B7C" w:rsidRPr="00D74914">
              <w:rPr>
                <w:rStyle w:val="Hipersaitas"/>
                <w:rFonts w:cstheme="minorHAnsi"/>
                <w:noProof/>
              </w:rPr>
              <w:t>3.2.</w:t>
            </w:r>
            <w:r w:rsidR="00225B7C">
              <w:rPr>
                <w:rFonts w:asciiTheme="minorHAnsi" w:eastAsiaTheme="minorEastAsia" w:hAnsiTheme="minorHAnsi" w:cstheme="minorBidi"/>
                <w:noProof/>
                <w:sz w:val="22"/>
                <w:szCs w:val="22"/>
              </w:rPr>
              <w:tab/>
            </w:r>
            <w:r w:rsidR="00225B7C" w:rsidRPr="00D74914">
              <w:rPr>
                <w:rStyle w:val="Hipersaitas"/>
                <w:noProof/>
              </w:rPr>
              <w:t>Naudotojo sąsajos modelis</w:t>
            </w:r>
            <w:r w:rsidR="00225B7C">
              <w:rPr>
                <w:noProof/>
                <w:webHidden/>
              </w:rPr>
              <w:tab/>
            </w:r>
            <w:r w:rsidR="00225B7C">
              <w:rPr>
                <w:noProof/>
                <w:webHidden/>
              </w:rPr>
              <w:fldChar w:fldCharType="begin"/>
            </w:r>
            <w:r w:rsidR="00225B7C">
              <w:rPr>
                <w:noProof/>
                <w:webHidden/>
              </w:rPr>
              <w:instrText xml:space="preserve"> PAGEREF _Toc81813489 \h </w:instrText>
            </w:r>
            <w:r w:rsidR="00225B7C">
              <w:rPr>
                <w:noProof/>
                <w:webHidden/>
              </w:rPr>
            </w:r>
            <w:r w:rsidR="00225B7C">
              <w:rPr>
                <w:noProof/>
                <w:webHidden/>
              </w:rPr>
              <w:fldChar w:fldCharType="separate"/>
            </w:r>
            <w:r w:rsidR="001A7D26">
              <w:rPr>
                <w:noProof/>
                <w:webHidden/>
              </w:rPr>
              <w:t>8</w:t>
            </w:r>
            <w:r w:rsidR="00225B7C">
              <w:rPr>
                <w:noProof/>
                <w:webHidden/>
              </w:rPr>
              <w:fldChar w:fldCharType="end"/>
            </w:r>
          </w:hyperlink>
        </w:p>
        <w:p w14:paraId="4939291F" w14:textId="51D13B6F"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90" w:history="1">
            <w:r w:rsidR="00225B7C" w:rsidRPr="00D74914">
              <w:rPr>
                <w:rStyle w:val="Hipersaitas"/>
                <w:rFonts w:cstheme="minorHAnsi"/>
                <w:noProof/>
              </w:rPr>
              <w:t>3.3.</w:t>
            </w:r>
            <w:r w:rsidR="00225B7C">
              <w:rPr>
                <w:rFonts w:asciiTheme="minorHAnsi" w:eastAsiaTheme="minorEastAsia" w:hAnsiTheme="minorHAnsi" w:cstheme="minorBidi"/>
                <w:noProof/>
                <w:sz w:val="22"/>
                <w:szCs w:val="22"/>
              </w:rPr>
              <w:tab/>
            </w:r>
            <w:r w:rsidR="00225B7C" w:rsidRPr="00D74914">
              <w:rPr>
                <w:rStyle w:val="Hipersaitas"/>
                <w:noProof/>
              </w:rPr>
              <w:t>Duomenų srautų diagrama</w:t>
            </w:r>
            <w:r w:rsidR="00225B7C">
              <w:rPr>
                <w:noProof/>
                <w:webHidden/>
              </w:rPr>
              <w:tab/>
            </w:r>
            <w:r w:rsidR="00225B7C">
              <w:rPr>
                <w:noProof/>
                <w:webHidden/>
              </w:rPr>
              <w:fldChar w:fldCharType="begin"/>
            </w:r>
            <w:r w:rsidR="00225B7C">
              <w:rPr>
                <w:noProof/>
                <w:webHidden/>
              </w:rPr>
              <w:instrText xml:space="preserve"> PAGEREF _Toc81813490 \h </w:instrText>
            </w:r>
            <w:r w:rsidR="00225B7C">
              <w:rPr>
                <w:noProof/>
                <w:webHidden/>
              </w:rPr>
            </w:r>
            <w:r w:rsidR="00225B7C">
              <w:rPr>
                <w:noProof/>
                <w:webHidden/>
              </w:rPr>
              <w:fldChar w:fldCharType="separate"/>
            </w:r>
            <w:r w:rsidR="001A7D26">
              <w:rPr>
                <w:noProof/>
                <w:webHidden/>
              </w:rPr>
              <w:t>8</w:t>
            </w:r>
            <w:r w:rsidR="00225B7C">
              <w:rPr>
                <w:noProof/>
                <w:webHidden/>
              </w:rPr>
              <w:fldChar w:fldCharType="end"/>
            </w:r>
          </w:hyperlink>
        </w:p>
        <w:p w14:paraId="30EB568A" w14:textId="39E17496" w:rsidR="00225B7C" w:rsidRDefault="00000000">
          <w:pPr>
            <w:pStyle w:val="Turinys1"/>
            <w:tabs>
              <w:tab w:val="left" w:pos="480"/>
              <w:tab w:val="right" w:leader="dot" w:pos="8296"/>
            </w:tabs>
            <w:rPr>
              <w:rFonts w:asciiTheme="minorHAnsi" w:eastAsiaTheme="minorEastAsia" w:hAnsiTheme="minorHAnsi" w:cstheme="minorBidi"/>
              <w:noProof/>
              <w:sz w:val="22"/>
              <w:szCs w:val="22"/>
            </w:rPr>
          </w:pPr>
          <w:hyperlink w:anchor="_Toc81813491" w:history="1">
            <w:r w:rsidR="00225B7C" w:rsidRPr="00D74914">
              <w:rPr>
                <w:rStyle w:val="Hipersaitas"/>
                <w:noProof/>
                <w14:scene3d>
                  <w14:camera w14:prst="orthographicFront"/>
                  <w14:lightRig w14:rig="threePt" w14:dir="t">
                    <w14:rot w14:lat="0" w14:lon="0" w14:rev="0"/>
                  </w14:lightRig>
                </w14:scene3d>
              </w:rPr>
              <w:t>4.</w:t>
            </w:r>
            <w:r w:rsidR="00225B7C">
              <w:rPr>
                <w:rFonts w:asciiTheme="minorHAnsi" w:eastAsiaTheme="minorEastAsia" w:hAnsiTheme="minorHAnsi" w:cstheme="minorBidi"/>
                <w:noProof/>
                <w:sz w:val="22"/>
                <w:szCs w:val="22"/>
              </w:rPr>
              <w:tab/>
            </w:r>
            <w:r w:rsidR="00225B7C" w:rsidRPr="00D74914">
              <w:rPr>
                <w:rStyle w:val="Hipersaitas"/>
                <w:noProof/>
              </w:rPr>
              <w:t>Projekto modelis</w:t>
            </w:r>
            <w:r w:rsidR="00225B7C">
              <w:rPr>
                <w:noProof/>
                <w:webHidden/>
              </w:rPr>
              <w:tab/>
            </w:r>
            <w:r w:rsidR="00225B7C">
              <w:rPr>
                <w:noProof/>
                <w:webHidden/>
              </w:rPr>
              <w:fldChar w:fldCharType="begin"/>
            </w:r>
            <w:r w:rsidR="00225B7C">
              <w:rPr>
                <w:noProof/>
                <w:webHidden/>
              </w:rPr>
              <w:instrText xml:space="preserve"> PAGEREF _Toc81813491 \h </w:instrText>
            </w:r>
            <w:r w:rsidR="00225B7C">
              <w:rPr>
                <w:noProof/>
                <w:webHidden/>
              </w:rPr>
            </w:r>
            <w:r w:rsidR="00225B7C">
              <w:rPr>
                <w:noProof/>
                <w:webHidden/>
              </w:rPr>
              <w:fldChar w:fldCharType="separate"/>
            </w:r>
            <w:r w:rsidR="001A7D26">
              <w:rPr>
                <w:noProof/>
                <w:webHidden/>
              </w:rPr>
              <w:t>9</w:t>
            </w:r>
            <w:r w:rsidR="00225B7C">
              <w:rPr>
                <w:noProof/>
                <w:webHidden/>
              </w:rPr>
              <w:fldChar w:fldCharType="end"/>
            </w:r>
          </w:hyperlink>
        </w:p>
        <w:p w14:paraId="4F63C286" w14:textId="3FCA42E7"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92" w:history="1">
            <w:r w:rsidR="00225B7C" w:rsidRPr="00D74914">
              <w:rPr>
                <w:rStyle w:val="Hipersaitas"/>
                <w:rFonts w:cstheme="minorHAnsi"/>
                <w:noProof/>
              </w:rPr>
              <w:t>4.1.</w:t>
            </w:r>
            <w:r w:rsidR="00225B7C">
              <w:rPr>
                <w:rFonts w:asciiTheme="minorHAnsi" w:eastAsiaTheme="minorEastAsia" w:hAnsiTheme="minorHAnsi" w:cstheme="minorBidi"/>
                <w:noProof/>
                <w:sz w:val="22"/>
                <w:szCs w:val="22"/>
              </w:rPr>
              <w:tab/>
            </w:r>
            <w:r w:rsidR="00225B7C" w:rsidRPr="00D74914">
              <w:rPr>
                <w:rStyle w:val="Hipersaitas"/>
                <w:noProof/>
              </w:rPr>
              <w:t>Sistemos architektūra</w:t>
            </w:r>
            <w:r w:rsidR="00225B7C">
              <w:rPr>
                <w:noProof/>
                <w:webHidden/>
              </w:rPr>
              <w:tab/>
            </w:r>
            <w:r w:rsidR="00225B7C">
              <w:rPr>
                <w:noProof/>
                <w:webHidden/>
              </w:rPr>
              <w:fldChar w:fldCharType="begin"/>
            </w:r>
            <w:r w:rsidR="00225B7C">
              <w:rPr>
                <w:noProof/>
                <w:webHidden/>
              </w:rPr>
              <w:instrText xml:space="preserve"> PAGEREF _Toc81813492 \h </w:instrText>
            </w:r>
            <w:r w:rsidR="00225B7C">
              <w:rPr>
                <w:noProof/>
                <w:webHidden/>
              </w:rPr>
            </w:r>
            <w:r w:rsidR="00225B7C">
              <w:rPr>
                <w:noProof/>
                <w:webHidden/>
              </w:rPr>
              <w:fldChar w:fldCharType="separate"/>
            </w:r>
            <w:r w:rsidR="001A7D26">
              <w:rPr>
                <w:noProof/>
                <w:webHidden/>
              </w:rPr>
              <w:t>9</w:t>
            </w:r>
            <w:r w:rsidR="00225B7C">
              <w:rPr>
                <w:noProof/>
                <w:webHidden/>
              </w:rPr>
              <w:fldChar w:fldCharType="end"/>
            </w:r>
          </w:hyperlink>
        </w:p>
        <w:p w14:paraId="412A7914" w14:textId="19107761"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93" w:history="1">
            <w:r w:rsidR="00225B7C" w:rsidRPr="00D74914">
              <w:rPr>
                <w:rStyle w:val="Hipersaitas"/>
                <w:rFonts w:cstheme="minorHAnsi"/>
                <w:noProof/>
              </w:rPr>
              <w:t>4.2.</w:t>
            </w:r>
            <w:r w:rsidR="00225B7C">
              <w:rPr>
                <w:rFonts w:asciiTheme="minorHAnsi" w:eastAsiaTheme="minorEastAsia" w:hAnsiTheme="minorHAnsi" w:cstheme="minorBidi"/>
                <w:noProof/>
                <w:sz w:val="22"/>
                <w:szCs w:val="22"/>
              </w:rPr>
              <w:tab/>
            </w:r>
            <w:r w:rsidR="00225B7C" w:rsidRPr="00D74914">
              <w:rPr>
                <w:rStyle w:val="Hipersaitas"/>
                <w:noProof/>
              </w:rPr>
              <w:t>Loginė duomenų bazės schema</w:t>
            </w:r>
            <w:r w:rsidR="00225B7C">
              <w:rPr>
                <w:noProof/>
                <w:webHidden/>
              </w:rPr>
              <w:tab/>
            </w:r>
            <w:r w:rsidR="00225B7C">
              <w:rPr>
                <w:noProof/>
                <w:webHidden/>
              </w:rPr>
              <w:fldChar w:fldCharType="begin"/>
            </w:r>
            <w:r w:rsidR="00225B7C">
              <w:rPr>
                <w:noProof/>
                <w:webHidden/>
              </w:rPr>
              <w:instrText xml:space="preserve"> PAGEREF _Toc81813493 \h </w:instrText>
            </w:r>
            <w:r w:rsidR="00225B7C">
              <w:rPr>
                <w:noProof/>
                <w:webHidden/>
              </w:rPr>
            </w:r>
            <w:r w:rsidR="00225B7C">
              <w:rPr>
                <w:noProof/>
                <w:webHidden/>
              </w:rPr>
              <w:fldChar w:fldCharType="separate"/>
            </w:r>
            <w:r w:rsidR="001A7D26">
              <w:rPr>
                <w:noProof/>
                <w:webHidden/>
              </w:rPr>
              <w:t>9</w:t>
            </w:r>
            <w:r w:rsidR="00225B7C">
              <w:rPr>
                <w:noProof/>
                <w:webHidden/>
              </w:rPr>
              <w:fldChar w:fldCharType="end"/>
            </w:r>
          </w:hyperlink>
        </w:p>
        <w:p w14:paraId="1573CB69" w14:textId="4E156B64" w:rsidR="00225B7C" w:rsidRDefault="00000000">
          <w:pPr>
            <w:pStyle w:val="Turinys2"/>
            <w:tabs>
              <w:tab w:val="left" w:pos="960"/>
              <w:tab w:val="right" w:leader="dot" w:pos="8296"/>
            </w:tabs>
            <w:rPr>
              <w:rFonts w:asciiTheme="minorHAnsi" w:eastAsiaTheme="minorEastAsia" w:hAnsiTheme="minorHAnsi" w:cstheme="minorBidi"/>
              <w:noProof/>
              <w:sz w:val="22"/>
              <w:szCs w:val="22"/>
            </w:rPr>
          </w:pPr>
          <w:hyperlink w:anchor="_Toc81813494" w:history="1">
            <w:r w:rsidR="00225B7C" w:rsidRPr="00D74914">
              <w:rPr>
                <w:rStyle w:val="Hipersaitas"/>
                <w:rFonts w:cstheme="minorHAnsi"/>
                <w:noProof/>
              </w:rPr>
              <w:t>4.3.</w:t>
            </w:r>
            <w:r w:rsidR="00225B7C">
              <w:rPr>
                <w:rFonts w:asciiTheme="minorHAnsi" w:eastAsiaTheme="minorEastAsia" w:hAnsiTheme="minorHAnsi" w:cstheme="minorBidi"/>
                <w:noProof/>
                <w:sz w:val="22"/>
                <w:szCs w:val="22"/>
              </w:rPr>
              <w:tab/>
            </w:r>
            <w:r w:rsidR="00225B7C" w:rsidRPr="00D74914">
              <w:rPr>
                <w:rStyle w:val="Hipersaitas"/>
                <w:noProof/>
              </w:rPr>
              <w:t>Sistemos realizacija</w:t>
            </w:r>
            <w:r w:rsidR="00225B7C">
              <w:rPr>
                <w:noProof/>
                <w:webHidden/>
              </w:rPr>
              <w:tab/>
            </w:r>
            <w:r w:rsidR="00225B7C">
              <w:rPr>
                <w:noProof/>
                <w:webHidden/>
              </w:rPr>
              <w:fldChar w:fldCharType="begin"/>
            </w:r>
            <w:r w:rsidR="00225B7C">
              <w:rPr>
                <w:noProof/>
                <w:webHidden/>
              </w:rPr>
              <w:instrText xml:space="preserve"> PAGEREF _Toc81813494 \h </w:instrText>
            </w:r>
            <w:r w:rsidR="00225B7C">
              <w:rPr>
                <w:noProof/>
                <w:webHidden/>
              </w:rPr>
            </w:r>
            <w:r w:rsidR="00225B7C">
              <w:rPr>
                <w:noProof/>
                <w:webHidden/>
              </w:rPr>
              <w:fldChar w:fldCharType="separate"/>
            </w:r>
            <w:r w:rsidR="001A7D26">
              <w:rPr>
                <w:noProof/>
                <w:webHidden/>
              </w:rPr>
              <w:t>9</w:t>
            </w:r>
            <w:r w:rsidR="00225B7C">
              <w:rPr>
                <w:noProof/>
                <w:webHidden/>
              </w:rPr>
              <w:fldChar w:fldCharType="end"/>
            </w:r>
          </w:hyperlink>
        </w:p>
        <w:p w14:paraId="164F3824" w14:textId="6E8985F4" w:rsidR="00225B7C" w:rsidRDefault="00000000">
          <w:pPr>
            <w:pStyle w:val="Turinys1"/>
            <w:tabs>
              <w:tab w:val="right" w:leader="dot" w:pos="8296"/>
            </w:tabs>
            <w:rPr>
              <w:rFonts w:asciiTheme="minorHAnsi" w:eastAsiaTheme="minorEastAsia" w:hAnsiTheme="minorHAnsi" w:cstheme="minorBidi"/>
              <w:noProof/>
              <w:sz w:val="22"/>
              <w:szCs w:val="22"/>
            </w:rPr>
          </w:pPr>
          <w:hyperlink w:anchor="_Toc81813495" w:history="1">
            <w:r w:rsidR="00225B7C" w:rsidRPr="00D74914">
              <w:rPr>
                <w:rStyle w:val="Hipersaitas"/>
                <w:noProof/>
              </w:rPr>
              <w:t>Išvados</w:t>
            </w:r>
            <w:r w:rsidR="00225B7C">
              <w:rPr>
                <w:noProof/>
                <w:webHidden/>
              </w:rPr>
              <w:tab/>
            </w:r>
            <w:r w:rsidR="00225B7C">
              <w:rPr>
                <w:noProof/>
                <w:webHidden/>
              </w:rPr>
              <w:fldChar w:fldCharType="begin"/>
            </w:r>
            <w:r w:rsidR="00225B7C">
              <w:rPr>
                <w:noProof/>
                <w:webHidden/>
              </w:rPr>
              <w:instrText xml:space="preserve"> PAGEREF _Toc81813495 \h </w:instrText>
            </w:r>
            <w:r w:rsidR="00225B7C">
              <w:rPr>
                <w:noProof/>
                <w:webHidden/>
              </w:rPr>
            </w:r>
            <w:r w:rsidR="00225B7C">
              <w:rPr>
                <w:noProof/>
                <w:webHidden/>
              </w:rPr>
              <w:fldChar w:fldCharType="separate"/>
            </w:r>
            <w:r w:rsidR="001A7D26">
              <w:rPr>
                <w:noProof/>
                <w:webHidden/>
              </w:rPr>
              <w:t>10</w:t>
            </w:r>
            <w:r w:rsidR="00225B7C">
              <w:rPr>
                <w:noProof/>
                <w:webHidden/>
              </w:rPr>
              <w:fldChar w:fldCharType="end"/>
            </w:r>
          </w:hyperlink>
        </w:p>
        <w:p w14:paraId="78296B02" w14:textId="42691798" w:rsidR="00225B7C" w:rsidRDefault="00000000">
          <w:pPr>
            <w:pStyle w:val="Turinys1"/>
            <w:tabs>
              <w:tab w:val="right" w:leader="dot" w:pos="8296"/>
            </w:tabs>
            <w:rPr>
              <w:rFonts w:asciiTheme="minorHAnsi" w:eastAsiaTheme="minorEastAsia" w:hAnsiTheme="minorHAnsi" w:cstheme="minorBidi"/>
              <w:noProof/>
              <w:sz w:val="22"/>
              <w:szCs w:val="22"/>
            </w:rPr>
          </w:pPr>
          <w:hyperlink w:anchor="_Toc81813496" w:history="1">
            <w:r w:rsidR="00225B7C" w:rsidRPr="00D74914">
              <w:rPr>
                <w:rStyle w:val="Hipersaitas"/>
                <w:noProof/>
              </w:rPr>
              <w:t>Literatūra</w:t>
            </w:r>
            <w:r w:rsidR="00225B7C">
              <w:rPr>
                <w:noProof/>
                <w:webHidden/>
              </w:rPr>
              <w:tab/>
            </w:r>
            <w:r w:rsidR="00225B7C">
              <w:rPr>
                <w:noProof/>
                <w:webHidden/>
              </w:rPr>
              <w:fldChar w:fldCharType="begin"/>
            </w:r>
            <w:r w:rsidR="00225B7C">
              <w:rPr>
                <w:noProof/>
                <w:webHidden/>
              </w:rPr>
              <w:instrText xml:space="preserve"> PAGEREF _Toc81813496 \h </w:instrText>
            </w:r>
            <w:r w:rsidR="00225B7C">
              <w:rPr>
                <w:noProof/>
                <w:webHidden/>
              </w:rPr>
            </w:r>
            <w:r w:rsidR="00225B7C">
              <w:rPr>
                <w:noProof/>
                <w:webHidden/>
              </w:rPr>
              <w:fldChar w:fldCharType="separate"/>
            </w:r>
            <w:r w:rsidR="001A7D26">
              <w:rPr>
                <w:noProof/>
                <w:webHidden/>
              </w:rPr>
              <w:t>10</w:t>
            </w:r>
            <w:r w:rsidR="00225B7C">
              <w:rPr>
                <w:noProof/>
                <w:webHidden/>
              </w:rPr>
              <w:fldChar w:fldCharType="end"/>
            </w:r>
          </w:hyperlink>
        </w:p>
        <w:p w14:paraId="67FB12D3" w14:textId="3C821B0C" w:rsidR="00225B7C" w:rsidRDefault="00000000">
          <w:pPr>
            <w:pStyle w:val="Turinys1"/>
            <w:tabs>
              <w:tab w:val="right" w:leader="dot" w:pos="8296"/>
            </w:tabs>
            <w:rPr>
              <w:rFonts w:asciiTheme="minorHAnsi" w:eastAsiaTheme="minorEastAsia" w:hAnsiTheme="minorHAnsi" w:cstheme="minorBidi"/>
              <w:noProof/>
              <w:sz w:val="22"/>
              <w:szCs w:val="22"/>
            </w:rPr>
          </w:pPr>
          <w:hyperlink w:anchor="_Toc81813497" w:history="1">
            <w:r w:rsidR="00225B7C" w:rsidRPr="00D74914">
              <w:rPr>
                <w:rStyle w:val="Hipersaitas"/>
                <w:noProof/>
              </w:rPr>
              <w:t>Priedai</w:t>
            </w:r>
            <w:r w:rsidR="00225B7C">
              <w:rPr>
                <w:noProof/>
                <w:webHidden/>
              </w:rPr>
              <w:tab/>
            </w:r>
            <w:r w:rsidR="00225B7C">
              <w:rPr>
                <w:noProof/>
                <w:webHidden/>
              </w:rPr>
              <w:fldChar w:fldCharType="begin"/>
            </w:r>
            <w:r w:rsidR="00225B7C">
              <w:rPr>
                <w:noProof/>
                <w:webHidden/>
              </w:rPr>
              <w:instrText xml:space="preserve"> PAGEREF _Toc81813497 \h </w:instrText>
            </w:r>
            <w:r w:rsidR="00225B7C">
              <w:rPr>
                <w:noProof/>
                <w:webHidden/>
              </w:rPr>
            </w:r>
            <w:r w:rsidR="00225B7C">
              <w:rPr>
                <w:noProof/>
                <w:webHidden/>
              </w:rPr>
              <w:fldChar w:fldCharType="separate"/>
            </w:r>
            <w:r w:rsidR="001A7D26">
              <w:rPr>
                <w:noProof/>
                <w:webHidden/>
              </w:rPr>
              <w:t>11</w:t>
            </w:r>
            <w:r w:rsidR="00225B7C">
              <w:rPr>
                <w:noProof/>
                <w:webHidden/>
              </w:rPr>
              <w:fldChar w:fldCharType="end"/>
            </w:r>
          </w:hyperlink>
        </w:p>
        <w:p w14:paraId="2C40EC42" w14:textId="5C1E7F8F" w:rsidR="00A61AA2" w:rsidRPr="00C434B6" w:rsidRDefault="00A61AA2">
          <w:r w:rsidRPr="00C434B6">
            <w:rPr>
              <w:b/>
              <w:bCs/>
            </w:rPr>
            <w:fldChar w:fldCharType="end"/>
          </w:r>
        </w:p>
      </w:sdtContent>
    </w:sdt>
    <w:p w14:paraId="51B46BA7" w14:textId="77777777" w:rsidR="00E867C5" w:rsidRPr="00C434B6" w:rsidRDefault="00E867C5">
      <w:pPr>
        <w:rPr>
          <w:rFonts w:asciiTheme="minorHAnsi" w:hAnsiTheme="minorHAnsi" w:cstheme="minorHAnsi"/>
          <w:b/>
          <w:bCs/>
        </w:rPr>
      </w:pPr>
    </w:p>
    <w:p w14:paraId="1192D10B" w14:textId="77777777" w:rsidR="00E867C5" w:rsidRPr="00C434B6" w:rsidRDefault="00E867C5">
      <w:pPr>
        <w:rPr>
          <w:rFonts w:asciiTheme="minorHAnsi" w:hAnsiTheme="minorHAnsi" w:cstheme="minorHAnsi"/>
        </w:rPr>
      </w:pPr>
    </w:p>
    <w:p w14:paraId="486A51A3" w14:textId="77777777" w:rsidR="00E867C5" w:rsidRPr="00C434B6" w:rsidRDefault="00E867C5">
      <w:pPr>
        <w:rPr>
          <w:rFonts w:asciiTheme="minorHAnsi" w:hAnsiTheme="minorHAnsi" w:cstheme="minorHAnsi"/>
        </w:rPr>
      </w:pPr>
    </w:p>
    <w:p w14:paraId="31CAAE5C" w14:textId="77777777" w:rsidR="00E867C5" w:rsidRPr="00C434B6" w:rsidRDefault="00E867C5">
      <w:pPr>
        <w:rPr>
          <w:rFonts w:asciiTheme="minorHAnsi" w:hAnsiTheme="minorHAnsi" w:cstheme="minorHAnsi"/>
        </w:rPr>
      </w:pPr>
    </w:p>
    <w:p w14:paraId="478FD896" w14:textId="11B95FC9" w:rsidR="001A7D26" w:rsidRPr="00C434B6" w:rsidRDefault="00E867C5" w:rsidP="001A7D26">
      <w:r w:rsidRPr="00C434B6">
        <w:rPr>
          <w:rFonts w:asciiTheme="minorHAnsi" w:hAnsiTheme="minorHAnsi" w:cstheme="minorHAnsi"/>
          <w:bCs/>
        </w:rPr>
        <w:br w:type="page"/>
      </w:r>
      <w:bookmarkStart w:id="0" w:name="_Toc523687920"/>
      <w:bookmarkStart w:id="1" w:name="_Toc81813476"/>
      <w:r w:rsidR="001A7D26" w:rsidRPr="00C434B6">
        <w:lastRenderedPageBreak/>
        <w:t xml:space="preserve"> </w:t>
      </w:r>
    </w:p>
    <w:p w14:paraId="341E4927" w14:textId="5D1562C1" w:rsidR="003E68DE" w:rsidRPr="00C434B6" w:rsidRDefault="00E867C5" w:rsidP="00BB365D">
      <w:pPr>
        <w:pStyle w:val="Antrat1"/>
        <w:numPr>
          <w:ilvl w:val="0"/>
          <w:numId w:val="0"/>
        </w:numPr>
      </w:pPr>
      <w:r w:rsidRPr="00C434B6">
        <w:t>Įvadas</w:t>
      </w:r>
      <w:bookmarkEnd w:id="0"/>
      <w:bookmarkEnd w:id="1"/>
    </w:p>
    <w:p w14:paraId="0DE4AF8C" w14:textId="1703683A" w:rsidR="00D631EE" w:rsidRPr="00C434B6" w:rsidRDefault="00D631EE" w:rsidP="00D631EE">
      <w:pPr>
        <w:ind w:firstLine="426"/>
        <w:rPr>
          <w:rFonts w:asciiTheme="minorHAnsi" w:hAnsiTheme="minorHAnsi" w:cstheme="minorHAnsi"/>
        </w:rPr>
      </w:pPr>
      <w:r>
        <w:rPr>
          <w:rFonts w:asciiTheme="minorHAnsi" w:hAnsiTheme="minorHAnsi" w:cstheme="minorHAnsi"/>
        </w:rPr>
        <w:t>Pakalbėję nutarėme, kad norime daryti kompiuterių dalių e. Parduotuvę</w:t>
      </w:r>
      <w:r w:rsidR="001A7D26">
        <w:rPr>
          <w:rFonts w:asciiTheme="minorHAnsi" w:hAnsiTheme="minorHAnsi" w:cstheme="minorHAnsi"/>
        </w:rPr>
        <w:t>, nes dabartinės kompiuterių dalių e. Parduotuvės sistemos yra pasenusios</w:t>
      </w:r>
      <w:r>
        <w:rPr>
          <w:rFonts w:asciiTheme="minorHAnsi" w:hAnsiTheme="minorHAnsi" w:cstheme="minorHAnsi"/>
        </w:rPr>
        <w:t>. Susikūrėme „Discord “ platformos pokalbių serverį, kuriame galime kalbėtis, dalintis informacija ir projekto failais. Pasiskirstėme savo norimas atlikti sistemas.</w:t>
      </w:r>
    </w:p>
    <w:p w14:paraId="3F392246" w14:textId="77777777" w:rsidR="00D631EE" w:rsidRPr="00C434B6" w:rsidRDefault="00D631EE" w:rsidP="003239AD">
      <w:pPr>
        <w:ind w:firstLine="426"/>
        <w:rPr>
          <w:rFonts w:asciiTheme="minorHAnsi" w:hAnsiTheme="minorHAnsi" w:cstheme="minorHAnsi"/>
        </w:rPr>
      </w:pPr>
    </w:p>
    <w:p w14:paraId="7601589F" w14:textId="77777777" w:rsidR="004A29D8" w:rsidRPr="00C434B6" w:rsidRDefault="004A29D8" w:rsidP="004A29D8">
      <w:pPr>
        <w:pStyle w:val="Antrat2"/>
        <w:numPr>
          <w:ilvl w:val="0"/>
          <w:numId w:val="0"/>
        </w:numPr>
        <w:ind w:left="153" w:hanging="153"/>
      </w:pPr>
      <w:bookmarkStart w:id="2" w:name="_Toc523687923"/>
      <w:bookmarkStart w:id="3" w:name="_Toc81813477"/>
      <w:bookmarkStart w:id="4" w:name="_Toc523687921"/>
      <w:r w:rsidRPr="00C434B6">
        <w:t xml:space="preserve">Komandos </w:t>
      </w:r>
      <w:bookmarkEnd w:id="2"/>
      <w:r w:rsidRPr="00C434B6">
        <w:t>sudėtis</w:t>
      </w:r>
      <w:bookmarkEnd w:id="3"/>
    </w:p>
    <w:p w14:paraId="271713D5" w14:textId="6FFF7F4B" w:rsidR="00D631EE" w:rsidRPr="00D631EE" w:rsidRDefault="00D631EE" w:rsidP="004A29D8">
      <w:pPr>
        <w:ind w:firstLine="426"/>
        <w:jc w:val="both"/>
        <w:rPr>
          <w:rFonts w:asciiTheme="minorHAnsi" w:hAnsiTheme="minorHAnsi" w:cstheme="minorHAnsi"/>
          <w:b/>
          <w:bCs/>
          <w:sz w:val="22"/>
          <w:szCs w:val="22"/>
        </w:rPr>
      </w:pPr>
      <w:r w:rsidRPr="00D631EE">
        <w:rPr>
          <w:rFonts w:asciiTheme="minorHAnsi" w:hAnsiTheme="minorHAnsi" w:cstheme="minorHAnsi"/>
          <w:b/>
          <w:bCs/>
          <w:sz w:val="22"/>
          <w:szCs w:val="22"/>
        </w:rPr>
        <w:t>Komandos aprašymas:</w:t>
      </w:r>
    </w:p>
    <w:p w14:paraId="5A0513CE" w14:textId="7C9AEF4D" w:rsidR="00D631EE" w:rsidRPr="0033757A" w:rsidRDefault="00C1276F" w:rsidP="004A29D8">
      <w:pPr>
        <w:ind w:firstLine="426"/>
        <w:jc w:val="both"/>
        <w:rPr>
          <w:rFonts w:asciiTheme="minorHAnsi" w:hAnsiTheme="minorHAnsi" w:cstheme="minorHAnsi"/>
        </w:rPr>
      </w:pPr>
      <w:r>
        <w:rPr>
          <w:rFonts w:asciiTheme="minorHAnsi" w:hAnsiTheme="minorHAnsi" w:cstheme="minorHAnsi"/>
        </w:rPr>
        <w:t xml:space="preserve">Mūsų komandą sudaro 4 asmenys, Nedas Liaudanskis, Martynas Kuliešius, Tomas Sakalauskas, Edvinas Ralys(1 pav.). </w:t>
      </w:r>
    </w:p>
    <w:p w14:paraId="6DFD6547" w14:textId="77777777" w:rsidR="00D631EE" w:rsidRPr="0033757A" w:rsidRDefault="00D631EE" w:rsidP="004A29D8">
      <w:pPr>
        <w:ind w:firstLine="426"/>
        <w:jc w:val="both"/>
        <w:rPr>
          <w:rFonts w:asciiTheme="minorHAnsi" w:hAnsiTheme="minorHAnsi" w:cstheme="minorHAnsi"/>
        </w:rPr>
      </w:pPr>
    </w:p>
    <w:p w14:paraId="3824BFEE" w14:textId="1FB9C1B4" w:rsidR="00A13A9A" w:rsidRPr="00C434B6" w:rsidRDefault="00DE5729" w:rsidP="00A13A9A">
      <w:pPr>
        <w:keepNext/>
        <w:ind w:firstLine="426"/>
        <w:jc w:val="center"/>
      </w:pPr>
      <w:r>
        <w:rPr>
          <w:noProof/>
          <w:lang w:val="en-US" w:eastAsia="en-US"/>
        </w:rPr>
        <w:drawing>
          <wp:inline distT="0" distB="0" distL="0" distR="0" wp14:anchorId="7387B555" wp14:editId="67BB83BC">
            <wp:extent cx="1685925" cy="1113155"/>
            <wp:effectExtent l="0" t="0" r="9525" b="0"/>
            <wp:docPr id="149941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5925" cy="1113155"/>
                    </a:xfrm>
                    <a:prstGeom prst="rect">
                      <a:avLst/>
                    </a:prstGeom>
                    <a:noFill/>
                    <a:ln>
                      <a:noFill/>
                    </a:ln>
                  </pic:spPr>
                </pic:pic>
              </a:graphicData>
            </a:graphic>
          </wp:inline>
        </w:drawing>
      </w:r>
    </w:p>
    <w:p w14:paraId="74E3F16A" w14:textId="674D9932" w:rsidR="00A13A9A" w:rsidRPr="00C434B6" w:rsidRDefault="00973A24" w:rsidP="00A13A9A">
      <w:pPr>
        <w:pStyle w:val="Antrat"/>
        <w:jc w:val="center"/>
        <w:rPr>
          <w:rFonts w:cstheme="minorHAnsi"/>
        </w:rPr>
      </w:pP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F04B0B">
        <w:rPr>
          <w:rFonts w:cstheme="minorHAnsi"/>
          <w:noProof/>
        </w:rPr>
        <w:t>1</w:t>
      </w:r>
      <w:r w:rsidRPr="00C434B6">
        <w:rPr>
          <w:rFonts w:cstheme="minorHAnsi"/>
        </w:rPr>
        <w:fldChar w:fldCharType="end"/>
      </w:r>
      <w:r w:rsidR="00A13A9A" w:rsidRPr="00C434B6">
        <w:rPr>
          <w:rFonts w:cstheme="minorHAnsi"/>
        </w:rPr>
        <w:t xml:space="preserve"> pav. Komandos legenda</w:t>
      </w:r>
    </w:p>
    <w:p w14:paraId="67B1552F" w14:textId="77777777" w:rsidR="00EF6053" w:rsidRPr="00C434B6" w:rsidRDefault="00BE5583" w:rsidP="00230576">
      <w:pPr>
        <w:pStyle w:val="Antrat1"/>
        <w:numPr>
          <w:ilvl w:val="0"/>
          <w:numId w:val="20"/>
        </w:numPr>
      </w:pPr>
      <w:bookmarkStart w:id="5" w:name="_Toc81813478"/>
      <w:r w:rsidRPr="00C434B6">
        <w:t>Sistemos paskirtis</w:t>
      </w:r>
      <w:bookmarkEnd w:id="4"/>
      <w:bookmarkEnd w:id="5"/>
    </w:p>
    <w:p w14:paraId="191DD8A6" w14:textId="77777777" w:rsidR="003239AD" w:rsidRPr="00C434B6" w:rsidRDefault="003239AD" w:rsidP="00A61AA2">
      <w:pPr>
        <w:pStyle w:val="Antrat2"/>
      </w:pPr>
      <w:bookmarkStart w:id="6" w:name="_Toc523687922"/>
      <w:bookmarkStart w:id="7" w:name="_Toc81813479"/>
      <w:r w:rsidRPr="00C434B6">
        <w:t>Sistemos aprašas</w:t>
      </w:r>
      <w:bookmarkEnd w:id="6"/>
      <w:bookmarkEnd w:id="7"/>
    </w:p>
    <w:p w14:paraId="05D26406" w14:textId="77777777" w:rsidR="00DE5729" w:rsidRDefault="00DE5729" w:rsidP="003239AD">
      <w:pPr>
        <w:ind w:firstLine="426"/>
        <w:jc w:val="both"/>
        <w:rPr>
          <w:rFonts w:asciiTheme="minorHAnsi" w:hAnsiTheme="minorHAnsi" w:cstheme="minorHAnsi"/>
        </w:rPr>
      </w:pPr>
    </w:p>
    <w:p w14:paraId="69E37CDD" w14:textId="3E3D10BC" w:rsidR="002550E4" w:rsidRPr="002550E4" w:rsidRDefault="00D631EE" w:rsidP="00F11693">
      <w:pPr>
        <w:ind w:firstLine="426"/>
        <w:jc w:val="both"/>
        <w:rPr>
          <w:rFonts w:asciiTheme="minorHAnsi" w:hAnsiTheme="minorHAnsi" w:cstheme="minorHAnsi"/>
        </w:rPr>
      </w:pPr>
      <w:r>
        <w:rPr>
          <w:rFonts w:asciiTheme="minorHAnsi" w:hAnsiTheme="minorHAnsi" w:cstheme="minorHAnsi"/>
        </w:rPr>
        <w:t xml:space="preserve">Nutarėme, kad kursime savo kompiuterių dalių elektroninę parduotuvę. Ji yra skirta </w:t>
      </w:r>
      <w:r w:rsidR="00DE5729">
        <w:rPr>
          <w:rFonts w:asciiTheme="minorHAnsi" w:hAnsiTheme="minorHAnsi" w:cstheme="minorHAnsi"/>
        </w:rPr>
        <w:t xml:space="preserve">pardavinėti kompiuterių dalis žmonėms ir jiems komunikuoti tarpusavyje apie jas forume. Idėja panaši kaip „Skytech“. </w:t>
      </w:r>
      <w:r w:rsidR="002550E4" w:rsidRPr="002550E4">
        <w:rPr>
          <w:rFonts w:asciiTheme="minorHAnsi" w:hAnsiTheme="minorHAnsi" w:cstheme="minorHAnsi"/>
        </w:rPr>
        <w:t>Ši sistema pasižymi ne tik pla</w:t>
      </w:r>
      <w:r w:rsidR="004006BA">
        <w:rPr>
          <w:rFonts w:asciiTheme="minorHAnsi" w:hAnsiTheme="minorHAnsi" w:cstheme="minorHAnsi"/>
        </w:rPr>
        <w:t>čiu</w:t>
      </w:r>
      <w:r w:rsidR="002550E4" w:rsidRPr="002550E4">
        <w:rPr>
          <w:rFonts w:asciiTheme="minorHAnsi" w:hAnsiTheme="minorHAnsi" w:cstheme="minorHAnsi"/>
        </w:rPr>
        <w:t xml:space="preserve"> asortimentu, bet ir naudotojui draugiška sąsaja bei kitomis funkcijomis, kurios palengvina apsipirkimą ir suteikia jums tai, ko reikia jūsų kompiuterio poreikiams patenkinti.</w:t>
      </w:r>
    </w:p>
    <w:p w14:paraId="6D1B137A" w14:textId="77777777" w:rsidR="002550E4" w:rsidRPr="002550E4" w:rsidRDefault="002550E4" w:rsidP="004006BA">
      <w:pPr>
        <w:ind w:firstLine="426"/>
        <w:rPr>
          <w:rFonts w:asciiTheme="minorHAnsi" w:hAnsiTheme="minorHAnsi" w:cstheme="minorHAnsi"/>
        </w:rPr>
      </w:pPr>
      <w:r w:rsidRPr="002550E4">
        <w:rPr>
          <w:rFonts w:asciiTheme="minorHAnsi" w:hAnsiTheme="minorHAnsi" w:cstheme="minorHAnsi"/>
        </w:rPr>
        <w:t>Mūsų parduotuvė yra skirta visiems, nuo žaidėjų iki verslo vartotojų, kurie ieško aukštos kokybės kompiuterių komponentų ir priedų.</w:t>
      </w:r>
    </w:p>
    <w:p w14:paraId="2539C878" w14:textId="77777777" w:rsidR="004006BA" w:rsidRDefault="002550E4" w:rsidP="004006BA">
      <w:pPr>
        <w:ind w:firstLine="426"/>
        <w:rPr>
          <w:rFonts w:asciiTheme="minorHAnsi" w:hAnsiTheme="minorHAnsi" w:cstheme="minorHAnsi"/>
        </w:rPr>
      </w:pPr>
      <w:r w:rsidRPr="002550E4">
        <w:rPr>
          <w:rFonts w:asciiTheme="minorHAnsi" w:hAnsiTheme="minorHAnsi" w:cstheme="minorHAnsi"/>
        </w:rPr>
        <w:t xml:space="preserve">Didelis </w:t>
      </w:r>
      <w:r w:rsidR="004006BA">
        <w:rPr>
          <w:rFonts w:asciiTheme="minorHAnsi" w:hAnsiTheme="minorHAnsi" w:cstheme="minorHAnsi"/>
        </w:rPr>
        <w:t>p</w:t>
      </w:r>
      <w:r w:rsidRPr="002550E4">
        <w:rPr>
          <w:rFonts w:asciiTheme="minorHAnsi" w:hAnsiTheme="minorHAnsi" w:cstheme="minorHAnsi"/>
        </w:rPr>
        <w:t xml:space="preserve">roduktų </w:t>
      </w:r>
      <w:r w:rsidR="004006BA">
        <w:rPr>
          <w:rFonts w:asciiTheme="minorHAnsi" w:hAnsiTheme="minorHAnsi" w:cstheme="minorHAnsi"/>
        </w:rPr>
        <w:t>p</w:t>
      </w:r>
      <w:r w:rsidRPr="002550E4">
        <w:rPr>
          <w:rFonts w:asciiTheme="minorHAnsi" w:hAnsiTheme="minorHAnsi" w:cstheme="minorHAnsi"/>
        </w:rPr>
        <w:t xml:space="preserve">asirinkimas: Mūsų parduotuvė siūlo platų asortimentą, kurį sudaro aukštos kokybės procesoriai, vaizdo plokštės, atminties moduliai, kietieji diskai, aksesuarai ir daug daugiau. Mes stengiamės atitikti kiekvieno vartotojo poreikius. </w:t>
      </w:r>
    </w:p>
    <w:p w14:paraId="5D6DD552" w14:textId="77777777" w:rsidR="004006BA" w:rsidRDefault="002550E4" w:rsidP="004006BA">
      <w:pPr>
        <w:ind w:firstLine="426"/>
        <w:rPr>
          <w:rFonts w:asciiTheme="minorHAnsi" w:hAnsiTheme="minorHAnsi" w:cstheme="minorHAnsi"/>
        </w:rPr>
      </w:pPr>
      <w:r w:rsidRPr="002550E4">
        <w:rPr>
          <w:rFonts w:asciiTheme="minorHAnsi" w:hAnsiTheme="minorHAnsi" w:cstheme="minorHAnsi"/>
        </w:rPr>
        <w:t xml:space="preserve">Naudotojui </w:t>
      </w:r>
      <w:r w:rsidR="004006BA">
        <w:rPr>
          <w:rFonts w:asciiTheme="minorHAnsi" w:hAnsiTheme="minorHAnsi" w:cstheme="minorHAnsi"/>
        </w:rPr>
        <w:t>d</w:t>
      </w:r>
      <w:r w:rsidRPr="002550E4">
        <w:rPr>
          <w:rFonts w:asciiTheme="minorHAnsi" w:hAnsiTheme="minorHAnsi" w:cstheme="minorHAnsi"/>
        </w:rPr>
        <w:t xml:space="preserve">raugiška </w:t>
      </w:r>
      <w:r w:rsidR="004006BA">
        <w:rPr>
          <w:rFonts w:asciiTheme="minorHAnsi" w:hAnsiTheme="minorHAnsi" w:cstheme="minorHAnsi"/>
        </w:rPr>
        <w:t>s</w:t>
      </w:r>
      <w:r w:rsidRPr="002550E4">
        <w:rPr>
          <w:rFonts w:asciiTheme="minorHAnsi" w:hAnsiTheme="minorHAnsi" w:cstheme="minorHAnsi"/>
        </w:rPr>
        <w:t xml:space="preserve">ąsaja: Mūsų internetinė platforma yra lengvai naudojama, net naujokams. Surasti norimą produktą, palyginti specifikacijas ir atlikti užsakymą niekada nebuvo taip paprasta. </w:t>
      </w:r>
      <w:r w:rsidR="004006BA">
        <w:rPr>
          <w:rFonts w:asciiTheme="minorHAnsi" w:hAnsiTheme="minorHAnsi" w:cstheme="minorHAnsi"/>
        </w:rPr>
        <w:t xml:space="preserve">      </w:t>
      </w:r>
    </w:p>
    <w:p w14:paraId="7A84BF84" w14:textId="77777777" w:rsidR="004006BA" w:rsidRDefault="004006BA" w:rsidP="004006BA">
      <w:pPr>
        <w:ind w:firstLine="426"/>
        <w:rPr>
          <w:rFonts w:asciiTheme="minorHAnsi" w:hAnsiTheme="minorHAnsi" w:cstheme="minorHAnsi"/>
        </w:rPr>
      </w:pPr>
      <w:r>
        <w:rPr>
          <w:rFonts w:asciiTheme="minorHAnsi" w:hAnsiTheme="minorHAnsi" w:cstheme="minorHAnsi"/>
        </w:rPr>
        <w:t xml:space="preserve">  </w:t>
      </w:r>
      <w:r w:rsidR="002550E4" w:rsidRPr="002550E4">
        <w:rPr>
          <w:rFonts w:asciiTheme="minorHAnsi" w:hAnsiTheme="minorHAnsi" w:cstheme="minorHAnsi"/>
        </w:rPr>
        <w:t>Saugus ir Patikimas Apmokėjimas: Jūsų saugumas mums yra prioritet</w:t>
      </w:r>
      <w:r>
        <w:rPr>
          <w:rFonts w:asciiTheme="minorHAnsi" w:hAnsiTheme="minorHAnsi" w:cstheme="minorHAnsi"/>
        </w:rPr>
        <w:t>as</w:t>
      </w:r>
      <w:r w:rsidR="002550E4" w:rsidRPr="002550E4">
        <w:rPr>
          <w:rFonts w:asciiTheme="minorHAnsi" w:hAnsiTheme="minorHAnsi" w:cstheme="minorHAnsi"/>
        </w:rPr>
        <w:t xml:space="preserve">. Mes siūlome saugias </w:t>
      </w:r>
      <w:r>
        <w:rPr>
          <w:rFonts w:asciiTheme="minorHAnsi" w:hAnsiTheme="minorHAnsi" w:cstheme="minorHAnsi"/>
        </w:rPr>
        <w:t xml:space="preserve"> </w:t>
      </w:r>
      <w:r w:rsidR="002550E4" w:rsidRPr="002550E4">
        <w:rPr>
          <w:rFonts w:asciiTheme="minorHAnsi" w:hAnsiTheme="minorHAnsi" w:cstheme="minorHAnsi"/>
        </w:rPr>
        <w:t xml:space="preserve">apmokėjimo galimybes, įskaitant bankinius pavedimus, kreditines korteles ir kitus patikimus mokėjimo būdus. </w:t>
      </w:r>
    </w:p>
    <w:p w14:paraId="06787FD6" w14:textId="77777777" w:rsidR="004006BA" w:rsidRDefault="002550E4" w:rsidP="004006BA">
      <w:pPr>
        <w:ind w:firstLine="426"/>
        <w:rPr>
          <w:rFonts w:asciiTheme="minorHAnsi" w:hAnsiTheme="minorHAnsi" w:cstheme="minorHAnsi"/>
        </w:rPr>
      </w:pPr>
      <w:r w:rsidRPr="002550E4">
        <w:rPr>
          <w:rFonts w:asciiTheme="minorHAnsi" w:hAnsiTheme="minorHAnsi" w:cstheme="minorHAnsi"/>
        </w:rPr>
        <w:t xml:space="preserve">Greitas Pristatymas: Mes stengiamės, kad jūsų užsakymas pasiektų jus kuo greičiau. Siūlome skirtingus pristatymo variantus, kad galėtumėte pasirinkti jums patogiausią. </w:t>
      </w:r>
    </w:p>
    <w:p w14:paraId="0D812F13" w14:textId="57CCE525" w:rsidR="002550E4" w:rsidRDefault="002550E4" w:rsidP="004006BA">
      <w:pPr>
        <w:ind w:firstLine="426"/>
        <w:rPr>
          <w:rFonts w:asciiTheme="minorHAnsi" w:hAnsiTheme="minorHAnsi" w:cstheme="minorHAnsi"/>
        </w:rPr>
      </w:pPr>
      <w:r w:rsidRPr="002550E4">
        <w:rPr>
          <w:rFonts w:asciiTheme="minorHAnsi" w:hAnsiTheme="minorHAnsi" w:cstheme="minorHAnsi"/>
        </w:rPr>
        <w:t>Profesionalus Aptarnavimas: Mūsų komanda yra pasiruošusi atsakyti į jūsų klausimus ir suteikti profesionalią pagalbą renkantis tinkamus komponentus ar sprendimus.</w:t>
      </w:r>
    </w:p>
    <w:p w14:paraId="719B55F3" w14:textId="1349EE4A" w:rsidR="002550E4" w:rsidRPr="002550E4" w:rsidRDefault="002550E4" w:rsidP="004006BA">
      <w:pPr>
        <w:ind w:firstLine="426"/>
        <w:rPr>
          <w:rFonts w:asciiTheme="minorHAnsi" w:hAnsiTheme="minorHAnsi" w:cstheme="minorHAnsi"/>
        </w:rPr>
      </w:pPr>
      <w:r w:rsidRPr="002550E4">
        <w:rPr>
          <w:rFonts w:asciiTheme="minorHAnsi" w:hAnsiTheme="minorHAnsi" w:cstheme="minorHAnsi"/>
        </w:rPr>
        <w:t>Pasirinkite Mūsų Parduotuvę: Mes įsipareigojame teikti aukščiausios kokybės kompiuterių komponentus ir priedus. Nesvarbu, ar esate žaidėjas, kuris ieško aukštos jėgos komponentų, ar profesional</w:t>
      </w:r>
      <w:r w:rsidR="004006BA">
        <w:rPr>
          <w:rFonts w:asciiTheme="minorHAnsi" w:hAnsiTheme="minorHAnsi" w:cstheme="minorHAnsi"/>
        </w:rPr>
        <w:t>a</w:t>
      </w:r>
      <w:r w:rsidRPr="002550E4">
        <w:rPr>
          <w:rFonts w:asciiTheme="minorHAnsi" w:hAnsiTheme="minorHAnsi" w:cstheme="minorHAnsi"/>
        </w:rPr>
        <w:t>s, norintis at</w:t>
      </w:r>
      <w:r w:rsidR="004006BA">
        <w:rPr>
          <w:rFonts w:asciiTheme="minorHAnsi" w:hAnsiTheme="minorHAnsi" w:cstheme="minorHAnsi"/>
        </w:rPr>
        <w:t>si</w:t>
      </w:r>
      <w:r w:rsidRPr="002550E4">
        <w:rPr>
          <w:rFonts w:asciiTheme="minorHAnsi" w:hAnsiTheme="minorHAnsi" w:cstheme="minorHAnsi"/>
        </w:rPr>
        <w:t>naujinti darbo stotį, mes turime tai, ko jums reikia. Pasitikėkite mūsų patirtimi ir pasirinkite Kompiuterių Komponentų Elektroninę Parduotuvę savo kompiuterinio projekto poreikiams patenkinti.</w:t>
      </w:r>
    </w:p>
    <w:p w14:paraId="69C1AA2A" w14:textId="77777777" w:rsidR="00C1276F" w:rsidRDefault="00C1276F" w:rsidP="004006BA">
      <w:pPr>
        <w:ind w:firstLine="426"/>
        <w:rPr>
          <w:rFonts w:asciiTheme="minorHAnsi" w:hAnsiTheme="minorHAnsi" w:cstheme="minorHAnsi"/>
        </w:rPr>
      </w:pPr>
    </w:p>
    <w:p w14:paraId="314909AB" w14:textId="6C802AA5" w:rsidR="002918AC" w:rsidRPr="002918AC" w:rsidRDefault="002918AC" w:rsidP="002918AC">
      <w:pPr>
        <w:rPr>
          <w:rFonts w:asciiTheme="minorHAnsi" w:hAnsiTheme="minorHAnsi" w:cstheme="minorHAnsi"/>
        </w:rPr>
      </w:pPr>
      <w:r w:rsidRPr="002918AC">
        <w:rPr>
          <w:rFonts w:asciiTheme="minorHAnsi" w:hAnsiTheme="minorHAnsi" w:cstheme="minorHAnsi"/>
          <w:b/>
          <w:bCs/>
        </w:rPr>
        <w:t>Klientų dalies posistemis</w:t>
      </w:r>
      <w:r w:rsidRPr="002918AC">
        <w:rPr>
          <w:rFonts w:asciiTheme="minorHAnsi" w:hAnsiTheme="minorHAnsi" w:cstheme="minorHAnsi"/>
        </w:rPr>
        <w:t>:</w:t>
      </w:r>
      <w:r w:rsidRPr="002918AC">
        <w:rPr>
          <w:rFonts w:asciiTheme="minorHAnsi" w:hAnsiTheme="minorHAnsi" w:cstheme="minorHAnsi"/>
        </w:rPr>
        <w:br/>
        <w:t>Elektroninės parduotuvės naudotojų sklandžiam naudojimui ir galimybei apsipirkti yra reikalinga paskyra. Prie elektroninės parduotuvės vartotojai prisiregistruoja patvirtindami savo elektroninio pašto adresus. Galimybė prisijungti ir atsijungti prie elektroninės parduotuvės suteikia apsaugą klientui. Puslapyje dažnai besilankantys vartotojai įgauna tam tikrus titulus, kuriuos gali pasikeisti savo paskyros valdymo puslapyje. Elektroninės parduotuvės naudotojai gali savo paskyrą pašalinti, jeigu nebenori būti jos klientai. Kiekvienas klientas gali ir turi pridėti arba pasikeisti savo paskyros informaciją, pristatymo adresą, apmokėjimo informaciją. </w:t>
      </w:r>
    </w:p>
    <w:p w14:paraId="5A04B631" w14:textId="77777777" w:rsidR="002918AC" w:rsidRPr="002918AC" w:rsidRDefault="002918AC" w:rsidP="002918AC">
      <w:pPr>
        <w:ind w:firstLine="426"/>
        <w:rPr>
          <w:rFonts w:asciiTheme="minorHAnsi" w:hAnsiTheme="minorHAnsi" w:cstheme="minorHAnsi"/>
        </w:rPr>
      </w:pPr>
      <w:r w:rsidRPr="002918AC">
        <w:rPr>
          <w:rFonts w:asciiTheme="minorHAnsi" w:hAnsiTheme="minorHAnsi" w:cstheme="minorHAnsi"/>
        </w:rPr>
        <w:lastRenderedPageBreak/>
        <w:t>Titulo keitimas. Parduotuvės naudotojai įgauna tam tikrus titulus, kuriuos gali užsidėti prie savo profilio.</w:t>
      </w:r>
    </w:p>
    <w:p w14:paraId="01CE642D" w14:textId="77777777" w:rsidR="002918AC" w:rsidRPr="002918AC" w:rsidRDefault="002918AC" w:rsidP="002918AC">
      <w:pPr>
        <w:ind w:firstLine="426"/>
        <w:rPr>
          <w:rFonts w:asciiTheme="minorHAnsi" w:hAnsiTheme="minorHAnsi" w:cstheme="minorHAnsi"/>
        </w:rPr>
      </w:pPr>
      <w:r w:rsidRPr="002918AC">
        <w:rPr>
          <w:rFonts w:asciiTheme="minorHAnsi" w:hAnsiTheme="minorHAnsi" w:cstheme="minorHAnsi"/>
        </w:rPr>
        <w:t>Slaptažodžio keitimas. Naudotojas gali pasikeisti savo paskyros slaptažodį.</w:t>
      </w:r>
    </w:p>
    <w:p w14:paraId="65E5B4D0" w14:textId="77777777" w:rsidR="002918AC" w:rsidRPr="002918AC" w:rsidRDefault="002918AC" w:rsidP="002918AC">
      <w:pPr>
        <w:ind w:firstLine="426"/>
        <w:rPr>
          <w:rFonts w:asciiTheme="minorHAnsi" w:hAnsiTheme="minorHAnsi" w:cstheme="minorHAnsi"/>
        </w:rPr>
      </w:pPr>
      <w:r w:rsidRPr="002918AC">
        <w:rPr>
          <w:rFonts w:asciiTheme="minorHAnsi" w:hAnsiTheme="minorHAnsi" w:cstheme="minorHAnsi"/>
        </w:rPr>
        <w:t>Paskyros šalinimas. Klientas gali savo paskyrą pašalinti, jeigu nebenori naudotis parduotuvės paslaugomis.</w:t>
      </w:r>
    </w:p>
    <w:p w14:paraId="38567EAF" w14:textId="77777777" w:rsidR="002918AC" w:rsidRPr="002918AC" w:rsidRDefault="002918AC" w:rsidP="002918AC">
      <w:pPr>
        <w:ind w:firstLine="426"/>
        <w:rPr>
          <w:rFonts w:asciiTheme="minorHAnsi" w:hAnsiTheme="minorHAnsi" w:cstheme="minorHAnsi"/>
        </w:rPr>
      </w:pPr>
      <w:r w:rsidRPr="002918AC">
        <w:rPr>
          <w:rFonts w:asciiTheme="minorHAnsi" w:hAnsiTheme="minorHAnsi" w:cstheme="minorHAnsi"/>
        </w:rPr>
        <w:t>Kliento informacijos tvarkymas. Klientas gali keisti savo pristatymo ir apmokėjimo informaciją, kad būtų lengviau pirkti prekes iš parduotuvės.</w:t>
      </w:r>
    </w:p>
    <w:p w14:paraId="2C3F3256" w14:textId="6946D85D" w:rsidR="002918AC" w:rsidRDefault="002918AC" w:rsidP="002918AC">
      <w:pPr>
        <w:ind w:firstLine="426"/>
        <w:rPr>
          <w:rFonts w:asciiTheme="minorHAnsi" w:hAnsiTheme="minorHAnsi" w:cstheme="minorHAnsi"/>
        </w:rPr>
      </w:pPr>
      <w:r w:rsidRPr="002918AC">
        <w:rPr>
          <w:rFonts w:asciiTheme="minorHAnsi" w:hAnsiTheme="minorHAnsi" w:cstheme="minorHAnsi"/>
        </w:rPr>
        <w:t>Registracija su pašto patvirtinimu. Naudotojas kurdamas paskyrą turi patvirtinti savo elektroninio pašto adresą, kad būtų galima užtikrinti, kad paskyra yra tikra.</w:t>
      </w:r>
    </w:p>
    <w:p w14:paraId="7487D5C5" w14:textId="77777777" w:rsidR="002918AC" w:rsidRDefault="002918AC" w:rsidP="004006BA">
      <w:pPr>
        <w:ind w:firstLine="426"/>
        <w:rPr>
          <w:rFonts w:asciiTheme="minorHAnsi" w:hAnsiTheme="minorHAnsi" w:cstheme="minorHAnsi"/>
        </w:rPr>
      </w:pPr>
    </w:p>
    <w:p w14:paraId="432F6C7F" w14:textId="77777777" w:rsidR="00C1276F" w:rsidRPr="00C1276F" w:rsidRDefault="00C1276F" w:rsidP="002918AC">
      <w:pPr>
        <w:rPr>
          <w:rFonts w:asciiTheme="minorHAnsi" w:hAnsiTheme="minorHAnsi" w:cstheme="minorHAnsi"/>
        </w:rPr>
      </w:pPr>
      <w:r w:rsidRPr="002918AC">
        <w:rPr>
          <w:rFonts w:asciiTheme="minorHAnsi" w:hAnsiTheme="minorHAnsi" w:cstheme="minorHAnsi"/>
          <w:b/>
          <w:bCs/>
        </w:rPr>
        <w:t>Prekių krepšelio valdymo posistemė</w:t>
      </w:r>
      <w:r w:rsidRPr="00C1276F">
        <w:rPr>
          <w:rFonts w:asciiTheme="minorHAnsi" w:hAnsiTheme="minorHAnsi" w:cstheme="minorHAnsi"/>
        </w:rPr>
        <w:t xml:space="preserve"> : </w:t>
      </w:r>
    </w:p>
    <w:p w14:paraId="0D62185C" w14:textId="77777777"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Prekės įdėjimas į krepšelį - sistemos naudotojas galės įsidėti sau patinkančias prekę į prekių krepšelį.</w:t>
      </w:r>
    </w:p>
    <w:p w14:paraId="074D3B32" w14:textId="77777777"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Prekės pašalinimas iš krepšelio - sistemos naudotojas galės taip pat ir pašalinti prekes, esančias krepšelyje.</w:t>
      </w:r>
    </w:p>
    <w:p w14:paraId="38E4A25D" w14:textId="77777777"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Prekių krepšelio peržiūra - sistemos naudotojas galės lengvai peržiūrėti ir sekti savo prekes, esančias krepšelyje.</w:t>
      </w:r>
    </w:p>
    <w:p w14:paraId="3635A247" w14:textId="77777777"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Prekių krepšelio išsaugojimas PDF formatu - sistemos naudotojas galės išsisaugoti savo prekių krepšelį PDF formatu, šitas praverčia kai naudotojo prekių krepšelis dingsta ir jis nori susidėti tas pačias prekes.</w:t>
      </w:r>
    </w:p>
    <w:p w14:paraId="244F8205" w14:textId="04EA276E" w:rsidR="00C1276F" w:rsidRDefault="00C1276F" w:rsidP="00C1276F">
      <w:pPr>
        <w:ind w:firstLine="426"/>
        <w:rPr>
          <w:rFonts w:asciiTheme="minorHAnsi" w:hAnsiTheme="minorHAnsi" w:cstheme="minorHAnsi"/>
        </w:rPr>
      </w:pPr>
      <w:r w:rsidRPr="00C1276F">
        <w:rPr>
          <w:rFonts w:asciiTheme="minorHAnsi" w:hAnsiTheme="minorHAnsi" w:cstheme="minorHAnsi"/>
        </w:rPr>
        <w:t>Apmokėjimas - Sistemos naudotojai galės apmokėti už savo prekes PayPal apmokėjimo būdu.</w:t>
      </w:r>
    </w:p>
    <w:p w14:paraId="1C32F96C" w14:textId="77777777" w:rsidR="00C1276F" w:rsidRPr="002550E4" w:rsidRDefault="00C1276F" w:rsidP="00C1276F">
      <w:pPr>
        <w:ind w:firstLine="426"/>
        <w:rPr>
          <w:rFonts w:asciiTheme="minorHAnsi" w:hAnsiTheme="minorHAnsi" w:cstheme="minorHAnsi"/>
        </w:rPr>
      </w:pPr>
    </w:p>
    <w:p w14:paraId="13B1BB1B" w14:textId="77777777" w:rsidR="00C1276F" w:rsidRPr="00C1276F" w:rsidRDefault="00C1276F" w:rsidP="002918AC">
      <w:pPr>
        <w:rPr>
          <w:rFonts w:asciiTheme="minorHAnsi" w:hAnsiTheme="minorHAnsi" w:cstheme="minorHAnsi"/>
        </w:rPr>
      </w:pPr>
      <w:r w:rsidRPr="002918AC">
        <w:rPr>
          <w:rFonts w:asciiTheme="minorHAnsi" w:hAnsiTheme="minorHAnsi" w:cstheme="minorHAnsi"/>
          <w:b/>
          <w:bCs/>
        </w:rPr>
        <w:t>Prekių Valdymo Posistemė</w:t>
      </w:r>
      <w:r w:rsidRPr="00C1276F">
        <w:rPr>
          <w:rFonts w:asciiTheme="minorHAnsi" w:hAnsiTheme="minorHAnsi" w:cstheme="minorHAnsi"/>
        </w:rPr>
        <w:t>:</w:t>
      </w:r>
    </w:p>
    <w:p w14:paraId="2463B2C8" w14:textId="5176B4FF"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Prekių pridėjimas , šalinimas , redagavimas - šios funkcijos leis jums valdyti prekių duomenų bazę, pridėti naujas prekes,</w:t>
      </w:r>
      <w:r>
        <w:rPr>
          <w:rFonts w:asciiTheme="minorHAnsi" w:hAnsiTheme="minorHAnsi" w:cstheme="minorHAnsi"/>
        </w:rPr>
        <w:t xml:space="preserve"> </w:t>
      </w:r>
      <w:r w:rsidRPr="00C1276F">
        <w:rPr>
          <w:rFonts w:asciiTheme="minorHAnsi" w:hAnsiTheme="minorHAnsi" w:cstheme="minorHAnsi"/>
        </w:rPr>
        <w:t>šalinti ,bei redaguoti esamas. Įdedant naują prekę , bus galimybė pateikti jos aprašymą, kainą , bei kitus su preke susijusius dalykus.</w:t>
      </w:r>
    </w:p>
    <w:p w14:paraId="1FCE706F" w14:textId="77777777" w:rsidR="00C1276F" w:rsidRPr="00C1276F" w:rsidRDefault="00C1276F" w:rsidP="00C1276F">
      <w:pPr>
        <w:ind w:firstLine="426"/>
        <w:rPr>
          <w:rFonts w:asciiTheme="minorHAnsi" w:hAnsiTheme="minorHAnsi" w:cstheme="minorHAnsi"/>
        </w:rPr>
      </w:pPr>
      <w:r w:rsidRPr="00C1276F">
        <w:rPr>
          <w:rFonts w:asciiTheme="minorHAnsi" w:hAnsiTheme="minorHAnsi" w:cstheme="minorHAnsi"/>
        </w:rPr>
        <w:t>Prekių palyginimo funkcija - bus galima išsitraukti bet kokias dvi prekes iš parduotuvės ir matant jas šalia viena kitos , palyginti jų kainas aprašymus ir tt.</w:t>
      </w:r>
    </w:p>
    <w:p w14:paraId="64918A53" w14:textId="47818513" w:rsidR="002550E4" w:rsidRDefault="000470B3" w:rsidP="003239AD">
      <w:pPr>
        <w:ind w:firstLine="426"/>
        <w:jc w:val="both"/>
        <w:rPr>
          <w:rFonts w:asciiTheme="minorHAnsi" w:hAnsiTheme="minorHAnsi" w:cstheme="minorHAnsi"/>
        </w:rPr>
      </w:pPr>
      <w:r>
        <w:rPr>
          <w:color w:val="000000"/>
        </w:rPr>
        <w:t xml:space="preserve">Prekių reklama – galimybė siųsti/reklamuoti pirmą įkelta į parduotuvę einamojo mėnesio prekę kiekvienam prisiregistravusiam vartotojui į elektroninį paštą. </w:t>
      </w:r>
    </w:p>
    <w:p w14:paraId="1933663C" w14:textId="77FC3631" w:rsidR="002918AC" w:rsidRDefault="002918AC" w:rsidP="003239AD">
      <w:pPr>
        <w:ind w:firstLine="426"/>
        <w:jc w:val="both"/>
        <w:rPr>
          <w:rFonts w:asciiTheme="minorHAnsi" w:hAnsiTheme="minorHAnsi" w:cstheme="minorHAnsi"/>
        </w:rPr>
      </w:pPr>
      <w:r w:rsidRPr="002918AC">
        <w:rPr>
          <w:rFonts w:asciiTheme="minorHAnsi" w:hAnsiTheme="minorHAnsi" w:cstheme="minorHAnsi"/>
          <w:b/>
          <w:bCs/>
        </w:rPr>
        <w:t>Forumas/Lojalumo programa</w:t>
      </w:r>
      <w:r>
        <w:rPr>
          <w:rFonts w:asciiTheme="minorHAnsi" w:hAnsiTheme="minorHAnsi" w:cstheme="minorHAnsi"/>
        </w:rPr>
        <w:t>:</w:t>
      </w:r>
    </w:p>
    <w:p w14:paraId="67B0E21C" w14:textId="2A53A76E" w:rsidR="002918AC" w:rsidRDefault="002918AC" w:rsidP="003239AD">
      <w:pPr>
        <w:ind w:firstLine="426"/>
        <w:jc w:val="both"/>
        <w:rPr>
          <w:rFonts w:asciiTheme="minorHAnsi" w:hAnsiTheme="minorHAnsi" w:cstheme="minorHAnsi"/>
        </w:rPr>
      </w:pPr>
      <w:r>
        <w:rPr>
          <w:rFonts w:asciiTheme="minorHAnsi" w:hAnsiTheme="minorHAnsi" w:cstheme="minorHAnsi"/>
        </w:rPr>
        <w:t>Forumo peržiūra – atskiras puslapis, kuriame bus galima, stebėti naujausius forumo skelbimus.</w:t>
      </w:r>
    </w:p>
    <w:p w14:paraId="6203BCD7" w14:textId="0B432437" w:rsidR="002918AC" w:rsidRDefault="002918AC" w:rsidP="003239AD">
      <w:pPr>
        <w:ind w:firstLine="426"/>
        <w:jc w:val="both"/>
        <w:rPr>
          <w:rFonts w:asciiTheme="minorHAnsi" w:hAnsiTheme="minorHAnsi" w:cstheme="minorHAnsi"/>
        </w:rPr>
      </w:pPr>
      <w:r>
        <w:rPr>
          <w:rFonts w:asciiTheme="minorHAnsi" w:hAnsiTheme="minorHAnsi" w:cstheme="minorHAnsi"/>
        </w:rPr>
        <w:t>Forumo skelbimo kūrimas – Ši funkcija leis sukurti naują forumo skelbimą, kuriame galės pateikti savo nuomonę apie kažkokią tai prekę esančią parduotuvėje.</w:t>
      </w:r>
    </w:p>
    <w:p w14:paraId="558B6B7D" w14:textId="44F91126" w:rsidR="002918AC" w:rsidRDefault="002918AC" w:rsidP="003239AD">
      <w:pPr>
        <w:ind w:firstLine="426"/>
        <w:jc w:val="both"/>
        <w:rPr>
          <w:rFonts w:asciiTheme="minorHAnsi" w:hAnsiTheme="minorHAnsi" w:cstheme="minorHAnsi"/>
        </w:rPr>
      </w:pPr>
      <w:r>
        <w:rPr>
          <w:rFonts w:asciiTheme="minorHAnsi" w:hAnsiTheme="minorHAnsi" w:cstheme="minorHAnsi"/>
        </w:rPr>
        <w:t>Forumo skelbimo šalinimas – Funkcija leidžianti pašalinti savo sukurtus forumo skelbimus.</w:t>
      </w:r>
    </w:p>
    <w:p w14:paraId="69042A98" w14:textId="20F943EC" w:rsidR="002918AC" w:rsidRDefault="002918AC" w:rsidP="003239AD">
      <w:pPr>
        <w:ind w:firstLine="426"/>
        <w:jc w:val="both"/>
        <w:rPr>
          <w:rFonts w:asciiTheme="minorHAnsi" w:hAnsiTheme="minorHAnsi" w:cstheme="minorHAnsi"/>
        </w:rPr>
      </w:pPr>
      <w:r>
        <w:rPr>
          <w:rFonts w:asciiTheme="minorHAnsi" w:hAnsiTheme="minorHAnsi" w:cstheme="minorHAnsi"/>
        </w:rPr>
        <w:t>Komentarų kūrimas – Funkcija leidžianti sukurti komentarus, prie forumo skelbimo. Jais galės susišnekėti naudotojai ir išreikšti savo nuomonę.</w:t>
      </w:r>
    </w:p>
    <w:p w14:paraId="62D9757A" w14:textId="79AE3CEF" w:rsidR="002918AC" w:rsidRDefault="002918AC" w:rsidP="003239AD">
      <w:pPr>
        <w:ind w:firstLine="426"/>
        <w:jc w:val="both"/>
        <w:rPr>
          <w:rFonts w:asciiTheme="minorHAnsi" w:hAnsiTheme="minorHAnsi" w:cstheme="minorHAnsi"/>
        </w:rPr>
      </w:pPr>
      <w:r>
        <w:rPr>
          <w:rFonts w:asciiTheme="minorHAnsi" w:hAnsiTheme="minorHAnsi" w:cstheme="minorHAnsi"/>
        </w:rPr>
        <w:t>Forumo taškų kaupimas – Funkcija leidžianti kaupti taškus, kai yra perkamos prekės, duodamos rekomendacijos forume su teisinga ir naudinga informacija. Taškų skaičiaus gavimas priklausys nuo prekės kainos, pirkimo dažnio ir prekių kiekio.</w:t>
      </w:r>
    </w:p>
    <w:p w14:paraId="0A6DB58B" w14:textId="77777777" w:rsidR="002918AC" w:rsidRDefault="002918AC" w:rsidP="003239AD">
      <w:pPr>
        <w:ind w:firstLine="426"/>
        <w:jc w:val="both"/>
        <w:rPr>
          <w:rFonts w:asciiTheme="minorHAnsi" w:hAnsiTheme="minorHAnsi" w:cstheme="minorHAnsi"/>
        </w:rPr>
      </w:pPr>
    </w:p>
    <w:p w14:paraId="50C767EB" w14:textId="77777777" w:rsidR="002918AC" w:rsidRPr="00C434B6" w:rsidRDefault="002918AC" w:rsidP="003239AD">
      <w:pPr>
        <w:ind w:firstLine="426"/>
        <w:jc w:val="both"/>
        <w:rPr>
          <w:rFonts w:asciiTheme="minorHAnsi" w:hAnsiTheme="minorHAnsi" w:cstheme="minorHAnsi"/>
        </w:rPr>
      </w:pPr>
    </w:p>
    <w:p w14:paraId="75AC1C43" w14:textId="77777777" w:rsidR="00AB3DEF" w:rsidRPr="00C434B6" w:rsidRDefault="00BE5583" w:rsidP="007D0A4D">
      <w:pPr>
        <w:pStyle w:val="Antrat2"/>
      </w:pPr>
      <w:bookmarkStart w:id="8" w:name="_Toc523687924"/>
      <w:bookmarkStart w:id="9" w:name="_Toc81813480"/>
      <w:r w:rsidRPr="00C434B6">
        <w:t>Funkcijų hierarchijos specifikacija</w:t>
      </w:r>
      <w:bookmarkEnd w:id="8"/>
      <w:bookmarkEnd w:id="9"/>
    </w:p>
    <w:p w14:paraId="66C53BDC" w14:textId="16ABACF1" w:rsidR="003E68DE" w:rsidRDefault="003E68DE" w:rsidP="003239AD">
      <w:pPr>
        <w:ind w:firstLine="426"/>
        <w:jc w:val="both"/>
        <w:rPr>
          <w:rFonts w:asciiTheme="minorHAnsi" w:hAnsiTheme="minorHAnsi" w:cstheme="minorHAnsi"/>
        </w:rPr>
      </w:pPr>
      <w:r w:rsidRPr="00C434B6">
        <w:rPr>
          <w:rFonts w:asciiTheme="minorHAnsi" w:hAnsiTheme="minorHAnsi" w:cstheme="minorHAnsi"/>
        </w:rPr>
        <w:t>Funkcijų hierarchijos diagrama ir jos aprašas</w:t>
      </w:r>
      <w:r w:rsidR="00C1276F">
        <w:rPr>
          <w:rFonts w:asciiTheme="minorHAnsi" w:hAnsiTheme="minorHAnsi" w:cstheme="minorHAnsi"/>
        </w:rPr>
        <w:t xml:space="preserve"> (1.1pav.)</w:t>
      </w:r>
      <w:r w:rsidR="003239AD" w:rsidRPr="00C434B6">
        <w:rPr>
          <w:rFonts w:asciiTheme="minorHAnsi" w:hAnsiTheme="minorHAnsi" w:cstheme="minorHAnsi"/>
        </w:rPr>
        <w:t xml:space="preserve">. Visos funkcijos </w:t>
      </w:r>
      <w:r w:rsidR="00CF525A">
        <w:rPr>
          <w:rFonts w:asciiTheme="minorHAnsi" w:hAnsiTheme="minorHAnsi" w:cstheme="minorHAnsi"/>
        </w:rPr>
        <w:t>atitikti</w:t>
      </w:r>
      <w:r w:rsidR="00CF525A" w:rsidRPr="00C434B6">
        <w:rPr>
          <w:rFonts w:asciiTheme="minorHAnsi" w:hAnsiTheme="minorHAnsi" w:cstheme="minorHAnsi"/>
        </w:rPr>
        <w:t xml:space="preserve"> spalvinę legendą </w:t>
      </w:r>
      <w:r w:rsidR="00CF525A">
        <w:rPr>
          <w:rFonts w:asciiTheme="minorHAnsi" w:hAnsiTheme="minorHAnsi" w:cstheme="minorHAnsi"/>
        </w:rPr>
        <w:t>nurodytą</w:t>
      </w:r>
      <w:r w:rsidR="00CF525A" w:rsidRPr="00C434B6">
        <w:rPr>
          <w:rFonts w:asciiTheme="minorHAnsi" w:hAnsiTheme="minorHAnsi" w:cstheme="minorHAnsi"/>
        </w:rPr>
        <w:t xml:space="preserve"> įvad</w:t>
      </w:r>
      <w:r w:rsidR="00CF525A">
        <w:rPr>
          <w:rFonts w:asciiTheme="minorHAnsi" w:hAnsiTheme="minorHAnsi" w:cstheme="minorHAnsi"/>
        </w:rPr>
        <w:t xml:space="preserve">o </w:t>
      </w:r>
      <w:r w:rsidR="00CF525A" w:rsidRPr="00C434B6">
        <w:rPr>
          <w:rFonts w:asciiTheme="minorHAnsi" w:hAnsiTheme="minorHAnsi" w:cstheme="minorHAnsi"/>
        </w:rPr>
        <w:t>aprašym</w:t>
      </w:r>
      <w:r w:rsidR="00CF525A">
        <w:rPr>
          <w:rFonts w:asciiTheme="minorHAnsi" w:hAnsiTheme="minorHAnsi" w:cstheme="minorHAnsi"/>
        </w:rPr>
        <w:t>e</w:t>
      </w:r>
      <w:r w:rsidR="003239AD" w:rsidRPr="00C434B6">
        <w:rPr>
          <w:rFonts w:asciiTheme="minorHAnsi" w:hAnsiTheme="minorHAnsi" w:cstheme="minorHAnsi"/>
        </w:rPr>
        <w:t>.</w:t>
      </w:r>
    </w:p>
    <w:p w14:paraId="4F857176" w14:textId="330B5B54" w:rsidR="002550E4" w:rsidRDefault="002550E4" w:rsidP="003239AD">
      <w:pPr>
        <w:ind w:firstLine="426"/>
        <w:jc w:val="both"/>
        <w:rPr>
          <w:rFonts w:asciiTheme="minorHAnsi" w:hAnsiTheme="minorHAnsi" w:cstheme="minorHAnsi"/>
        </w:rPr>
      </w:pPr>
      <w:r>
        <w:rPr>
          <w:rFonts w:asciiTheme="minorHAnsi" w:hAnsiTheme="minorHAnsi" w:cstheme="minorHAnsi"/>
        </w:rPr>
        <w:t>Funkcijų hierarchijos aprašas:</w:t>
      </w:r>
    </w:p>
    <w:p w14:paraId="38A8E559" w14:textId="7DCC925D" w:rsidR="002550E4" w:rsidRPr="002550E4" w:rsidRDefault="002550E4" w:rsidP="002550E4">
      <w:pPr>
        <w:pStyle w:val="Sraopastraipa"/>
        <w:numPr>
          <w:ilvl w:val="0"/>
          <w:numId w:val="28"/>
        </w:numPr>
        <w:jc w:val="both"/>
        <w:rPr>
          <w:rFonts w:asciiTheme="minorHAnsi" w:hAnsiTheme="minorHAnsi" w:cstheme="minorHAnsi"/>
        </w:rPr>
      </w:pPr>
      <w:r>
        <w:rPr>
          <w:rFonts w:asciiTheme="minorHAnsi" w:hAnsiTheme="minorHAnsi" w:cstheme="minorHAnsi"/>
        </w:rPr>
        <w:t>Klientų dalies valdymas</w:t>
      </w:r>
    </w:p>
    <w:p w14:paraId="7C7E880F" w14:textId="65219F8B" w:rsidR="002550E4" w:rsidRDefault="002550E4" w:rsidP="002550E4">
      <w:pPr>
        <w:pStyle w:val="Sraopastraipa"/>
        <w:numPr>
          <w:ilvl w:val="0"/>
          <w:numId w:val="28"/>
        </w:numPr>
        <w:jc w:val="both"/>
        <w:rPr>
          <w:rFonts w:asciiTheme="minorHAnsi" w:hAnsiTheme="minorHAnsi" w:cstheme="minorHAnsi"/>
        </w:rPr>
      </w:pPr>
      <w:r>
        <w:rPr>
          <w:rFonts w:asciiTheme="minorHAnsi" w:hAnsiTheme="minorHAnsi" w:cstheme="minorHAnsi"/>
        </w:rPr>
        <w:t>Prekių krepšelio valdymas</w:t>
      </w:r>
    </w:p>
    <w:p w14:paraId="55177231" w14:textId="6E544703" w:rsidR="002550E4" w:rsidRDefault="002550E4" w:rsidP="002550E4">
      <w:pPr>
        <w:pStyle w:val="Sraopastraipa"/>
        <w:numPr>
          <w:ilvl w:val="0"/>
          <w:numId w:val="28"/>
        </w:numPr>
        <w:jc w:val="both"/>
        <w:rPr>
          <w:rFonts w:asciiTheme="minorHAnsi" w:hAnsiTheme="minorHAnsi" w:cstheme="minorHAnsi"/>
        </w:rPr>
      </w:pPr>
      <w:r>
        <w:rPr>
          <w:rFonts w:asciiTheme="minorHAnsi" w:hAnsiTheme="minorHAnsi" w:cstheme="minorHAnsi"/>
        </w:rPr>
        <w:t>Prekių valdymas</w:t>
      </w:r>
    </w:p>
    <w:p w14:paraId="3AF7CACB" w14:textId="04B6CD7C" w:rsidR="002550E4" w:rsidRPr="002550E4" w:rsidRDefault="002550E4" w:rsidP="002550E4">
      <w:pPr>
        <w:pStyle w:val="Sraopastraipa"/>
        <w:numPr>
          <w:ilvl w:val="0"/>
          <w:numId w:val="28"/>
        </w:numPr>
        <w:jc w:val="both"/>
        <w:rPr>
          <w:rFonts w:asciiTheme="minorHAnsi" w:hAnsiTheme="minorHAnsi" w:cstheme="minorHAnsi"/>
        </w:rPr>
      </w:pPr>
      <w:r>
        <w:rPr>
          <w:rFonts w:asciiTheme="minorHAnsi" w:hAnsiTheme="minorHAnsi" w:cstheme="minorHAnsi"/>
        </w:rPr>
        <w:t>Forumas/lojalumo programa</w:t>
      </w:r>
    </w:p>
    <w:p w14:paraId="6DAC4DFA" w14:textId="6DBC4EE2" w:rsidR="002550E4" w:rsidRPr="00C434B6" w:rsidRDefault="002550E4" w:rsidP="003239AD">
      <w:pPr>
        <w:ind w:firstLine="426"/>
        <w:jc w:val="both"/>
        <w:rPr>
          <w:rFonts w:asciiTheme="minorHAnsi" w:hAnsiTheme="minorHAnsi" w:cstheme="minorHAnsi"/>
        </w:rPr>
      </w:pPr>
    </w:p>
    <w:p w14:paraId="7F3678BD" w14:textId="256C3EA9" w:rsidR="00973A24" w:rsidRPr="00C434B6" w:rsidRDefault="000470B3" w:rsidP="00E979D6">
      <w:pPr>
        <w:keepNext/>
        <w:ind w:hanging="567"/>
        <w:jc w:val="center"/>
      </w:pPr>
      <w:r w:rsidRPr="000470B3">
        <w:rPr>
          <w:noProof/>
          <w:lang w:val="en-US" w:eastAsia="en-US"/>
        </w:rPr>
        <w:lastRenderedPageBreak/>
        <w:drawing>
          <wp:inline distT="0" distB="0" distL="0" distR="0" wp14:anchorId="44AC991F" wp14:editId="15D761A5">
            <wp:extent cx="5274310" cy="2390140"/>
            <wp:effectExtent l="0" t="0" r="2540" b="0"/>
            <wp:docPr id="1779445350" name="Paveikslėlis 1" descr="Paveikslėlis, kuriame yra tekstas, ekrano kopija, Šriftas, lin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5350" name="Paveikslėlis 1" descr="Paveikslėlis, kuriame yra tekstas, ekrano kopija, Šriftas, linija&#10;&#10;Automatiškai sugeneruotas aprašymas"/>
                    <pic:cNvPicPr/>
                  </pic:nvPicPr>
                  <pic:blipFill>
                    <a:blip r:embed="rId10"/>
                    <a:stretch>
                      <a:fillRect/>
                    </a:stretch>
                  </pic:blipFill>
                  <pic:spPr>
                    <a:xfrm>
                      <a:off x="0" y="0"/>
                      <a:ext cx="5274310" cy="2390140"/>
                    </a:xfrm>
                    <a:prstGeom prst="rect">
                      <a:avLst/>
                    </a:prstGeom>
                  </pic:spPr>
                </pic:pic>
              </a:graphicData>
            </a:graphic>
          </wp:inline>
        </w:drawing>
      </w:r>
    </w:p>
    <w:p w14:paraId="43B12F2B" w14:textId="6B52C63C" w:rsidR="00292EDA" w:rsidRPr="00C434B6" w:rsidRDefault="00000000" w:rsidP="00292EDA">
      <w:pPr>
        <w:pStyle w:val="Antrat"/>
        <w:jc w:val="center"/>
        <w:rPr>
          <w:i/>
        </w:rPr>
      </w:pPr>
      <w:fldSimple w:instr=" STYLEREF 1 \s ">
        <w:r w:rsidR="00F04B0B">
          <w:rPr>
            <w:noProof/>
          </w:rPr>
          <w:t>1</w:t>
        </w:r>
      </w:fldSimple>
      <w:r w:rsidR="00973A24" w:rsidRPr="00C434B6">
        <w:t>.</w:t>
      </w:r>
      <w:fldSimple w:instr=" SEQ pav. \* ARABIC \s 1 ">
        <w:r w:rsidR="00F04B0B">
          <w:rPr>
            <w:noProof/>
          </w:rPr>
          <w:t>1</w:t>
        </w:r>
      </w:fldSimple>
      <w:r w:rsidR="00292EDA" w:rsidRPr="00C434B6">
        <w:t xml:space="preserve"> pav. Funkcijų hierarchijos diagrama </w:t>
      </w:r>
    </w:p>
    <w:p w14:paraId="6B495FB2" w14:textId="77777777" w:rsidR="00292EDA" w:rsidRPr="00C434B6" w:rsidRDefault="00292EDA" w:rsidP="00292EDA"/>
    <w:p w14:paraId="29EBF67F" w14:textId="77777777" w:rsidR="007D0A4D" w:rsidRPr="00C434B6" w:rsidRDefault="007D0A4D" w:rsidP="007D0A4D">
      <w:pPr>
        <w:pStyle w:val="Antrat2"/>
      </w:pPr>
      <w:bookmarkStart w:id="10" w:name="_Toc81813481"/>
      <w:r w:rsidRPr="00C434B6">
        <w:t>Realizacinės priemonės</w:t>
      </w:r>
      <w:bookmarkEnd w:id="10"/>
      <w:r w:rsidRPr="00C434B6">
        <w:t xml:space="preserve"> </w:t>
      </w:r>
    </w:p>
    <w:p w14:paraId="5C5C1EC8" w14:textId="15DD071D" w:rsidR="007D0A4D" w:rsidRPr="00EB0307" w:rsidRDefault="007D0A4D" w:rsidP="003239AD">
      <w:pPr>
        <w:ind w:firstLine="426"/>
        <w:jc w:val="both"/>
        <w:rPr>
          <w:rFonts w:asciiTheme="minorHAnsi" w:hAnsiTheme="minorHAnsi" w:cstheme="minorHAnsi"/>
        </w:rPr>
      </w:pPr>
      <w:r w:rsidRPr="00EB0307">
        <w:rPr>
          <w:rFonts w:asciiTheme="minorHAnsi" w:hAnsiTheme="minorHAnsi" w:cstheme="minorHAnsi"/>
        </w:rPr>
        <w:t>Pasirinktų technologijų pasirinkimas ir apraš</w:t>
      </w:r>
      <w:r w:rsidR="004A29D8" w:rsidRPr="00EB0307">
        <w:rPr>
          <w:rFonts w:asciiTheme="minorHAnsi" w:hAnsiTheme="minorHAnsi" w:cstheme="minorHAnsi"/>
        </w:rPr>
        <w:t>yma</w:t>
      </w:r>
      <w:r w:rsidRPr="00EB0307">
        <w:rPr>
          <w:rFonts w:asciiTheme="minorHAnsi" w:hAnsiTheme="minorHAnsi" w:cstheme="minorHAnsi"/>
        </w:rPr>
        <w:t>s.</w:t>
      </w:r>
    </w:p>
    <w:p w14:paraId="197DB9DF" w14:textId="52940DD1" w:rsidR="005E7439" w:rsidRPr="00EB0307" w:rsidRDefault="002550E4" w:rsidP="005E7439">
      <w:pPr>
        <w:pStyle w:val="Sraopastraipa"/>
        <w:numPr>
          <w:ilvl w:val="0"/>
          <w:numId w:val="22"/>
        </w:numPr>
        <w:jc w:val="both"/>
        <w:rPr>
          <w:rFonts w:asciiTheme="minorHAnsi" w:hAnsiTheme="minorHAnsi" w:cstheme="minorHAnsi"/>
        </w:rPr>
      </w:pPr>
      <w:r>
        <w:rPr>
          <w:rFonts w:asciiTheme="minorHAnsi" w:hAnsiTheme="minorHAnsi" w:cstheme="minorHAnsi"/>
        </w:rPr>
        <w:t>Programavimui naudosime C</w:t>
      </w:r>
      <w:r>
        <w:rPr>
          <w:rFonts w:asciiTheme="minorHAnsi" w:hAnsiTheme="minorHAnsi" w:cstheme="minorHAnsi"/>
          <w:lang w:val="en-US"/>
        </w:rPr>
        <w:t xml:space="preserve"># ir HTML </w:t>
      </w:r>
      <w:r>
        <w:rPr>
          <w:rFonts w:asciiTheme="minorHAnsi" w:hAnsiTheme="minorHAnsi" w:cstheme="minorHAnsi"/>
        </w:rPr>
        <w:t>kalbas</w:t>
      </w:r>
      <w:r w:rsidR="005E7439" w:rsidRPr="00EB0307">
        <w:rPr>
          <w:rFonts w:asciiTheme="minorHAnsi" w:hAnsiTheme="minorHAnsi" w:cstheme="minorHAnsi"/>
        </w:rPr>
        <w:t>;</w:t>
      </w:r>
    </w:p>
    <w:p w14:paraId="2EF8FB96" w14:textId="278C04C3" w:rsidR="005E7439" w:rsidRPr="00EB0307" w:rsidRDefault="005E7439" w:rsidP="005E7439">
      <w:pPr>
        <w:pStyle w:val="Sraopastraipa"/>
        <w:numPr>
          <w:ilvl w:val="0"/>
          <w:numId w:val="22"/>
        </w:numPr>
        <w:jc w:val="both"/>
        <w:rPr>
          <w:rFonts w:asciiTheme="minorHAnsi" w:hAnsiTheme="minorHAnsi" w:cstheme="minorHAnsi"/>
        </w:rPr>
      </w:pPr>
      <w:r w:rsidRPr="00EB0307">
        <w:rPr>
          <w:rFonts w:asciiTheme="minorHAnsi" w:hAnsiTheme="minorHAnsi" w:cstheme="minorHAnsi"/>
        </w:rPr>
        <w:t>Duomenų bazė</w:t>
      </w:r>
      <w:r w:rsidR="00C11145" w:rsidRPr="00EB0307">
        <w:rPr>
          <w:rFonts w:asciiTheme="minorHAnsi" w:hAnsiTheme="minorHAnsi" w:cstheme="minorHAnsi"/>
        </w:rPr>
        <w:t>s valdymo sistema</w:t>
      </w:r>
      <w:r w:rsidR="002550E4">
        <w:rPr>
          <w:rFonts w:asciiTheme="minorHAnsi" w:hAnsiTheme="minorHAnsi" w:cstheme="minorHAnsi"/>
        </w:rPr>
        <w:t xml:space="preserve"> – </w:t>
      </w:r>
      <w:r w:rsidR="00C1276F">
        <w:rPr>
          <w:rFonts w:asciiTheme="minorHAnsi" w:hAnsiTheme="minorHAnsi" w:cstheme="minorHAnsi"/>
        </w:rPr>
        <w:t>Microsoft Azure</w:t>
      </w:r>
      <w:r w:rsidRPr="00EB0307">
        <w:rPr>
          <w:rFonts w:asciiTheme="minorHAnsi" w:hAnsiTheme="minorHAnsi" w:cstheme="minorHAnsi"/>
        </w:rPr>
        <w:t>;</w:t>
      </w:r>
    </w:p>
    <w:p w14:paraId="20D8655D" w14:textId="311D281C" w:rsidR="005E7439" w:rsidRPr="00EB0307" w:rsidRDefault="005E7439" w:rsidP="005E7439">
      <w:pPr>
        <w:pStyle w:val="Sraopastraipa"/>
        <w:numPr>
          <w:ilvl w:val="0"/>
          <w:numId w:val="22"/>
        </w:numPr>
        <w:jc w:val="both"/>
        <w:rPr>
          <w:rFonts w:asciiTheme="minorHAnsi" w:hAnsiTheme="minorHAnsi" w:cstheme="minorHAnsi"/>
        </w:rPr>
      </w:pPr>
      <w:r w:rsidRPr="00EB0307">
        <w:rPr>
          <w:rFonts w:asciiTheme="minorHAnsi" w:hAnsiTheme="minorHAnsi" w:cstheme="minorHAnsi"/>
        </w:rPr>
        <w:t>Naudotojo</w:t>
      </w:r>
      <w:r w:rsidR="00903757" w:rsidRPr="00EB0307">
        <w:rPr>
          <w:rFonts w:asciiTheme="minorHAnsi" w:hAnsiTheme="minorHAnsi" w:cstheme="minorHAnsi"/>
        </w:rPr>
        <w:t xml:space="preserve"> karkasai ar bibliotekos</w:t>
      </w:r>
      <w:r w:rsidR="00FA3A67">
        <w:rPr>
          <w:rFonts w:asciiTheme="minorHAnsi" w:hAnsiTheme="minorHAnsi" w:cstheme="minorHAnsi"/>
        </w:rPr>
        <w:t xml:space="preserve"> - </w:t>
      </w:r>
      <w:r w:rsidR="001A7D26">
        <w:rPr>
          <w:rFonts w:asciiTheme="minorHAnsi" w:hAnsiTheme="minorHAnsi" w:cstheme="minorHAnsi"/>
        </w:rPr>
        <w:t>.Net</w:t>
      </w:r>
      <w:r w:rsidRPr="00EB0307">
        <w:rPr>
          <w:rFonts w:asciiTheme="minorHAnsi" w:hAnsiTheme="minorHAnsi" w:cstheme="minorHAnsi"/>
        </w:rPr>
        <w:t>.</w:t>
      </w:r>
    </w:p>
    <w:p w14:paraId="5515C4C8" w14:textId="77777777" w:rsidR="007D0A4D" w:rsidRPr="00C434B6" w:rsidRDefault="007D0A4D" w:rsidP="007D0A4D">
      <w:pPr>
        <w:pStyle w:val="Antrat2"/>
      </w:pPr>
      <w:bookmarkStart w:id="11" w:name="_Toc81813482"/>
      <w:r w:rsidRPr="00C434B6">
        <w:t>Darbų pasiskirstymas</w:t>
      </w:r>
      <w:bookmarkEnd w:id="11"/>
    </w:p>
    <w:p w14:paraId="259CA534" w14:textId="69F63C06" w:rsidR="00507889" w:rsidRPr="00C434B6" w:rsidRDefault="007D0A4D" w:rsidP="0039331F">
      <w:pPr>
        <w:ind w:firstLine="426"/>
        <w:jc w:val="both"/>
        <w:rPr>
          <w:rFonts w:asciiTheme="minorHAnsi" w:hAnsiTheme="minorHAnsi" w:cstheme="minorHAnsi"/>
        </w:rPr>
      </w:pPr>
      <w:bookmarkStart w:id="12" w:name="_Hlk17978845"/>
      <w:r w:rsidRPr="00C434B6">
        <w:rPr>
          <w:rFonts w:asciiTheme="minorHAnsi" w:hAnsiTheme="minorHAnsi" w:cstheme="minorHAnsi"/>
        </w:rPr>
        <w:t>Darbų sąrašas ir pasiskirstymas atsakomybėmis lentelės formatu, spalvinės legendos kiekvieno komandos nario darbo dalims identifikuoti.</w:t>
      </w:r>
    </w:p>
    <w:p w14:paraId="05E37971" w14:textId="256804AD" w:rsidR="00B600EB" w:rsidRPr="00C434B6" w:rsidRDefault="00000000" w:rsidP="00097742">
      <w:pPr>
        <w:pStyle w:val="Antrat"/>
      </w:pPr>
      <w:fldSimple w:instr=" STYLEREF 1 \s ">
        <w:r w:rsidR="00B600EB" w:rsidRPr="00C434B6">
          <w:t>1</w:t>
        </w:r>
      </w:fldSimple>
      <w:r w:rsidR="00B600EB" w:rsidRPr="00C434B6">
        <w:t>.</w:t>
      </w:r>
      <w:fldSimple w:instr=" SEQ lentelė \* ARABIC \s 1 ">
        <w:r w:rsidR="00B600EB" w:rsidRPr="00C434B6">
          <w:t>1</w:t>
        </w:r>
      </w:fldSimple>
      <w:r w:rsidR="00B600EB" w:rsidRPr="00C434B6">
        <w:t xml:space="preserve"> lentelė</w:t>
      </w:r>
      <w:r w:rsidR="0068458F" w:rsidRPr="00C434B6">
        <w:t>. Darbų pasiskirstymas</w:t>
      </w:r>
    </w:p>
    <w:tbl>
      <w:tblPr>
        <w:tblStyle w:val="Lentelstinklelis"/>
        <w:tblW w:w="8340" w:type="dxa"/>
        <w:tblLook w:val="04A0" w:firstRow="1" w:lastRow="0" w:firstColumn="1" w:lastColumn="0" w:noHBand="0" w:noVBand="1"/>
      </w:tblPr>
      <w:tblGrid>
        <w:gridCol w:w="2749"/>
        <w:gridCol w:w="1397"/>
        <w:gridCol w:w="1398"/>
        <w:gridCol w:w="1398"/>
        <w:gridCol w:w="1398"/>
      </w:tblGrid>
      <w:tr w:rsidR="001D0972" w:rsidRPr="00C434B6" w14:paraId="6FB0032B" w14:textId="77777777" w:rsidTr="00C1276F">
        <w:trPr>
          <w:trHeight w:val="511"/>
        </w:trPr>
        <w:tc>
          <w:tcPr>
            <w:tcW w:w="2749" w:type="dxa"/>
            <w:tcBorders>
              <w:top w:val="single" w:sz="4" w:space="0" w:color="auto"/>
              <w:left w:val="single" w:sz="4" w:space="0" w:color="auto"/>
              <w:bottom w:val="single" w:sz="4" w:space="0" w:color="auto"/>
              <w:right w:val="single" w:sz="4" w:space="0" w:color="auto"/>
            </w:tcBorders>
            <w:hideMark/>
          </w:tcPr>
          <w:p w14:paraId="46F4E7CA" w14:textId="0F0B06B6" w:rsidR="001D0972" w:rsidRPr="00C434B6" w:rsidRDefault="001D0972" w:rsidP="001D0972">
            <w:pPr>
              <w:rPr>
                <w:rFonts w:asciiTheme="minorHAnsi" w:hAnsiTheme="minorHAnsi" w:cstheme="minorHAnsi"/>
              </w:rPr>
            </w:pPr>
            <w:r w:rsidRPr="00C434B6">
              <w:rPr>
                <w:rFonts w:asciiTheme="minorHAnsi" w:hAnsiTheme="minorHAnsi" w:cstheme="minorHAnsi"/>
              </w:rPr>
              <w:t>Darbas</w:t>
            </w:r>
          </w:p>
        </w:tc>
        <w:tc>
          <w:tcPr>
            <w:tcW w:w="1397" w:type="dxa"/>
            <w:tcBorders>
              <w:top w:val="single" w:sz="4" w:space="0" w:color="auto"/>
              <w:left w:val="single" w:sz="4" w:space="0" w:color="auto"/>
              <w:bottom w:val="single" w:sz="4" w:space="0" w:color="auto"/>
              <w:right w:val="single" w:sz="4" w:space="0" w:color="auto"/>
            </w:tcBorders>
            <w:shd w:val="clear" w:color="auto" w:fill="CCFFCC"/>
            <w:hideMark/>
          </w:tcPr>
          <w:p w14:paraId="3C6CFB63" w14:textId="69C64CAA" w:rsidR="001D0972" w:rsidRPr="00FA3A67" w:rsidRDefault="00FA3A67" w:rsidP="001D0972">
            <w:pPr>
              <w:jc w:val="both"/>
              <w:rPr>
                <w:rFonts w:asciiTheme="minorHAnsi" w:hAnsiTheme="minorHAnsi" w:cstheme="minorHAnsi"/>
                <w:lang w:val="en-US"/>
              </w:rPr>
            </w:pPr>
            <w:r>
              <w:rPr>
                <w:rFonts w:asciiTheme="minorHAnsi" w:hAnsiTheme="minorHAnsi" w:cstheme="minorHAnsi"/>
              </w:rPr>
              <w:t>Martynas Kuliešius</w:t>
            </w:r>
          </w:p>
        </w:tc>
        <w:tc>
          <w:tcPr>
            <w:tcW w:w="1398" w:type="dxa"/>
            <w:tcBorders>
              <w:top w:val="single" w:sz="4" w:space="0" w:color="auto"/>
              <w:left w:val="single" w:sz="4" w:space="0" w:color="auto"/>
              <w:bottom w:val="single" w:sz="4" w:space="0" w:color="auto"/>
              <w:right w:val="single" w:sz="4" w:space="0" w:color="auto"/>
            </w:tcBorders>
            <w:shd w:val="clear" w:color="auto" w:fill="CCCCFF"/>
            <w:hideMark/>
          </w:tcPr>
          <w:p w14:paraId="3B0EC247" w14:textId="7BC1619A" w:rsidR="001D0972" w:rsidRPr="00C434B6" w:rsidRDefault="00FA3A67" w:rsidP="001D0972">
            <w:pPr>
              <w:rPr>
                <w:rFonts w:asciiTheme="minorHAnsi" w:hAnsiTheme="minorHAnsi" w:cstheme="minorHAnsi"/>
              </w:rPr>
            </w:pPr>
            <w:r>
              <w:rPr>
                <w:rFonts w:asciiTheme="minorHAnsi" w:hAnsiTheme="minorHAnsi" w:cstheme="minorHAnsi"/>
              </w:rPr>
              <w:t>Edvinas Ralys</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74EAE87F" w14:textId="739D60E6" w:rsidR="001D0972" w:rsidRPr="00C434B6" w:rsidRDefault="00FA3A67" w:rsidP="001D0972">
            <w:pPr>
              <w:rPr>
                <w:rFonts w:asciiTheme="minorHAnsi" w:hAnsiTheme="minorHAnsi" w:cstheme="minorHAnsi"/>
              </w:rPr>
            </w:pPr>
            <w:r>
              <w:rPr>
                <w:rFonts w:asciiTheme="minorHAnsi" w:hAnsiTheme="minorHAnsi" w:cstheme="minorHAnsi"/>
              </w:rPr>
              <w:t>Tomas Sakalauskas</w:t>
            </w:r>
          </w:p>
        </w:tc>
        <w:tc>
          <w:tcPr>
            <w:tcW w:w="1398" w:type="dxa"/>
            <w:tcBorders>
              <w:top w:val="single" w:sz="4" w:space="0" w:color="auto"/>
              <w:left w:val="single" w:sz="4" w:space="0" w:color="auto"/>
              <w:bottom w:val="single" w:sz="4" w:space="0" w:color="auto"/>
              <w:right w:val="single" w:sz="4" w:space="0" w:color="auto"/>
            </w:tcBorders>
            <w:shd w:val="clear" w:color="auto" w:fill="FFB2B2"/>
            <w:hideMark/>
          </w:tcPr>
          <w:p w14:paraId="403FEE91" w14:textId="1847C48B" w:rsidR="001D0972" w:rsidRPr="00C434B6" w:rsidRDefault="00FA3A67" w:rsidP="001D0972">
            <w:pPr>
              <w:rPr>
                <w:rFonts w:asciiTheme="minorHAnsi" w:hAnsiTheme="minorHAnsi" w:cstheme="minorHAnsi"/>
              </w:rPr>
            </w:pPr>
            <w:r>
              <w:rPr>
                <w:rFonts w:asciiTheme="minorHAnsi" w:hAnsiTheme="minorHAnsi" w:cstheme="minorHAnsi"/>
              </w:rPr>
              <w:t>Nedas Liaudanskis</w:t>
            </w:r>
          </w:p>
        </w:tc>
      </w:tr>
      <w:tr w:rsidR="001D0972" w:rsidRPr="00C434B6" w14:paraId="2531C000"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hideMark/>
          </w:tcPr>
          <w:p w14:paraId="4E76884C" w14:textId="03750C6D" w:rsidR="001D0972" w:rsidRPr="00C434B6" w:rsidRDefault="00FA3A67" w:rsidP="00C8689F">
            <w:pPr>
              <w:rPr>
                <w:rFonts w:asciiTheme="minorHAnsi" w:hAnsiTheme="minorHAnsi" w:cstheme="minorHAnsi"/>
              </w:rPr>
            </w:pPr>
            <w:r>
              <w:rPr>
                <w:rFonts w:asciiTheme="minorHAnsi" w:hAnsiTheme="minorHAnsi" w:cstheme="minorHAnsi"/>
              </w:rPr>
              <w:t>Klientų dalies valdymas</w:t>
            </w:r>
          </w:p>
        </w:tc>
        <w:tc>
          <w:tcPr>
            <w:tcW w:w="1397" w:type="dxa"/>
            <w:tcBorders>
              <w:top w:val="single" w:sz="4" w:space="0" w:color="auto"/>
              <w:left w:val="single" w:sz="4" w:space="0" w:color="auto"/>
              <w:bottom w:val="single" w:sz="4" w:space="0" w:color="auto"/>
              <w:right w:val="single" w:sz="4" w:space="0" w:color="auto"/>
            </w:tcBorders>
            <w:shd w:val="clear" w:color="auto" w:fill="CCFFCC"/>
            <w:hideMark/>
          </w:tcPr>
          <w:p w14:paraId="3457B93B" w14:textId="77777777" w:rsidR="001D0972" w:rsidRPr="00C434B6" w:rsidRDefault="001D0972"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CCCCFF"/>
            <w:hideMark/>
          </w:tcPr>
          <w:p w14:paraId="0C358E4E" w14:textId="77900A5F" w:rsidR="001D0972" w:rsidRPr="00C434B6" w:rsidRDefault="001D0972"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1DDF9584" w14:textId="144BD659" w:rsidR="001D0972" w:rsidRPr="00C434B6" w:rsidRDefault="001D0972"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B2B2"/>
            <w:hideMark/>
          </w:tcPr>
          <w:p w14:paraId="7DA10460" w14:textId="6BEADE43" w:rsidR="001D0972" w:rsidRPr="00C434B6" w:rsidRDefault="001D0972" w:rsidP="00C8689F">
            <w:pPr>
              <w:rPr>
                <w:rFonts w:asciiTheme="minorHAnsi" w:hAnsiTheme="minorHAnsi" w:cstheme="minorHAnsi"/>
              </w:rPr>
            </w:pPr>
          </w:p>
        </w:tc>
      </w:tr>
      <w:tr w:rsidR="00E25C25" w:rsidRPr="00C434B6" w14:paraId="7EA5F9F1"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tcPr>
          <w:p w14:paraId="0F30CE7D" w14:textId="4A578BE2" w:rsidR="00E25C25" w:rsidRPr="00C434B6" w:rsidRDefault="00FA3A67" w:rsidP="00C8689F">
            <w:pPr>
              <w:rPr>
                <w:rFonts w:asciiTheme="minorHAnsi" w:hAnsiTheme="minorHAnsi" w:cstheme="minorHAnsi"/>
              </w:rPr>
            </w:pPr>
            <w:r>
              <w:rPr>
                <w:rFonts w:asciiTheme="minorHAnsi" w:hAnsiTheme="minorHAnsi" w:cstheme="minorHAnsi"/>
              </w:rPr>
              <w:t>Prekių krepšelio valdymas</w:t>
            </w:r>
          </w:p>
        </w:tc>
        <w:tc>
          <w:tcPr>
            <w:tcW w:w="1397" w:type="dxa"/>
            <w:tcBorders>
              <w:top w:val="single" w:sz="4" w:space="0" w:color="auto"/>
              <w:left w:val="single" w:sz="4" w:space="0" w:color="auto"/>
              <w:bottom w:val="single" w:sz="4" w:space="0" w:color="auto"/>
              <w:right w:val="single" w:sz="4" w:space="0" w:color="auto"/>
            </w:tcBorders>
            <w:shd w:val="clear" w:color="auto" w:fill="CCFFCC"/>
          </w:tcPr>
          <w:p w14:paraId="5E6E4F39" w14:textId="77777777" w:rsidR="00E25C25" w:rsidRPr="00C434B6" w:rsidRDefault="00E25C25"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48E2384A" w14:textId="1C645B1A" w:rsidR="00E25C25" w:rsidRPr="00C434B6" w:rsidRDefault="00A679C4"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29964F04" w14:textId="77777777" w:rsidR="00E25C25" w:rsidRPr="00C434B6" w:rsidRDefault="00E25C25"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B2B2"/>
          </w:tcPr>
          <w:p w14:paraId="06622805" w14:textId="77777777" w:rsidR="00E25C25" w:rsidRPr="00C434B6" w:rsidRDefault="00E25C25" w:rsidP="00C8689F">
            <w:pPr>
              <w:rPr>
                <w:rFonts w:asciiTheme="minorHAnsi" w:hAnsiTheme="minorHAnsi" w:cstheme="minorHAnsi"/>
              </w:rPr>
            </w:pPr>
          </w:p>
        </w:tc>
      </w:tr>
      <w:tr w:rsidR="00FA3A67" w:rsidRPr="00C434B6" w14:paraId="4657084E"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tcPr>
          <w:p w14:paraId="1F3799EC" w14:textId="4A5B29A7" w:rsidR="00FA3A67" w:rsidRDefault="00FA3A67" w:rsidP="00C8689F">
            <w:pPr>
              <w:rPr>
                <w:rFonts w:asciiTheme="minorHAnsi" w:hAnsiTheme="minorHAnsi" w:cstheme="minorHAnsi"/>
              </w:rPr>
            </w:pPr>
            <w:r>
              <w:rPr>
                <w:rFonts w:asciiTheme="minorHAnsi" w:hAnsiTheme="minorHAnsi" w:cstheme="minorHAnsi"/>
              </w:rPr>
              <w:t>Prekių valdymas</w:t>
            </w:r>
          </w:p>
        </w:tc>
        <w:tc>
          <w:tcPr>
            <w:tcW w:w="1397" w:type="dxa"/>
            <w:tcBorders>
              <w:top w:val="single" w:sz="4" w:space="0" w:color="auto"/>
              <w:left w:val="single" w:sz="4" w:space="0" w:color="auto"/>
              <w:bottom w:val="single" w:sz="4" w:space="0" w:color="auto"/>
              <w:right w:val="single" w:sz="4" w:space="0" w:color="auto"/>
            </w:tcBorders>
            <w:shd w:val="clear" w:color="auto" w:fill="CCFFCC"/>
          </w:tcPr>
          <w:p w14:paraId="3318AC35" w14:textId="77777777" w:rsidR="00FA3A67" w:rsidRPr="00C434B6" w:rsidRDefault="00FA3A67"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54932CF1" w14:textId="77777777" w:rsidR="00FA3A67" w:rsidRPr="00C434B6" w:rsidRDefault="00FA3A67"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2D300287" w14:textId="406D39B4" w:rsidR="00FA3A67" w:rsidRPr="00C434B6" w:rsidRDefault="00FA3A67"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B2B2"/>
          </w:tcPr>
          <w:p w14:paraId="25DDBAE1" w14:textId="77777777" w:rsidR="00FA3A67" w:rsidRPr="00C434B6" w:rsidRDefault="00FA3A67" w:rsidP="00C8689F">
            <w:pPr>
              <w:rPr>
                <w:rFonts w:asciiTheme="minorHAnsi" w:hAnsiTheme="minorHAnsi" w:cstheme="minorHAnsi"/>
              </w:rPr>
            </w:pPr>
          </w:p>
        </w:tc>
      </w:tr>
      <w:tr w:rsidR="00FA3A67" w:rsidRPr="00C434B6" w14:paraId="7614F6D6"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tcPr>
          <w:p w14:paraId="0952E2BA" w14:textId="34B0B098" w:rsidR="00FA3A67" w:rsidRDefault="00FA3A67" w:rsidP="00C8689F">
            <w:pPr>
              <w:rPr>
                <w:rFonts w:asciiTheme="minorHAnsi" w:hAnsiTheme="minorHAnsi" w:cstheme="minorHAnsi"/>
              </w:rPr>
            </w:pPr>
            <w:r>
              <w:rPr>
                <w:rFonts w:asciiTheme="minorHAnsi" w:hAnsiTheme="minorHAnsi" w:cstheme="minorHAnsi"/>
              </w:rPr>
              <w:t>Forumas/Lojalumo programa</w:t>
            </w:r>
          </w:p>
        </w:tc>
        <w:tc>
          <w:tcPr>
            <w:tcW w:w="1397" w:type="dxa"/>
            <w:tcBorders>
              <w:top w:val="single" w:sz="4" w:space="0" w:color="auto"/>
              <w:left w:val="single" w:sz="4" w:space="0" w:color="auto"/>
              <w:bottom w:val="single" w:sz="4" w:space="0" w:color="auto"/>
              <w:right w:val="single" w:sz="4" w:space="0" w:color="auto"/>
            </w:tcBorders>
            <w:shd w:val="clear" w:color="auto" w:fill="CCFFCC"/>
          </w:tcPr>
          <w:p w14:paraId="4BD09C43" w14:textId="77777777" w:rsidR="00FA3A67" w:rsidRPr="00C434B6" w:rsidRDefault="00FA3A67"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1D079401" w14:textId="77777777" w:rsidR="00FA3A67" w:rsidRPr="00C434B6" w:rsidRDefault="00FA3A67"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46C59FC9" w14:textId="77777777" w:rsidR="00FA3A67" w:rsidRPr="00C434B6" w:rsidRDefault="00FA3A67" w:rsidP="00C8689F">
            <w:pPr>
              <w:rPr>
                <w:rFonts w:asciiTheme="minorHAnsi" w:hAnsiTheme="minorHAnsi" w:cstheme="minorHAnsi"/>
              </w:rPr>
            </w:pPr>
          </w:p>
        </w:tc>
        <w:tc>
          <w:tcPr>
            <w:tcW w:w="1398" w:type="dxa"/>
            <w:tcBorders>
              <w:top w:val="single" w:sz="4" w:space="0" w:color="auto"/>
              <w:left w:val="single" w:sz="4" w:space="0" w:color="auto"/>
              <w:bottom w:val="single" w:sz="4" w:space="0" w:color="auto"/>
              <w:right w:val="single" w:sz="4" w:space="0" w:color="auto"/>
            </w:tcBorders>
            <w:shd w:val="clear" w:color="auto" w:fill="FFB2B2"/>
          </w:tcPr>
          <w:p w14:paraId="268FCF6B" w14:textId="114FE0BC" w:rsidR="00FA3A67" w:rsidRPr="00FA3A67" w:rsidRDefault="00FA3A67" w:rsidP="00C8689F">
            <w:pPr>
              <w:rPr>
                <w:rFonts w:asciiTheme="minorHAnsi" w:hAnsiTheme="minorHAnsi" w:cstheme="minorHAnsi"/>
                <w:lang w:val="en-US"/>
              </w:rPr>
            </w:pPr>
            <w:r>
              <w:rPr>
                <w:rFonts w:asciiTheme="minorHAnsi" w:hAnsiTheme="minorHAnsi" w:cstheme="minorHAnsi"/>
                <w:lang w:val="en-US"/>
              </w:rPr>
              <w:t>+</w:t>
            </w:r>
          </w:p>
        </w:tc>
      </w:tr>
      <w:tr w:rsidR="00CA0809" w:rsidRPr="00C434B6" w14:paraId="4597EA31"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hideMark/>
          </w:tcPr>
          <w:p w14:paraId="009F93D9" w14:textId="1562A9DB" w:rsidR="00CA0809" w:rsidRPr="00C434B6" w:rsidRDefault="00CA0809" w:rsidP="00C8689F">
            <w:pPr>
              <w:rPr>
                <w:rFonts w:asciiTheme="minorHAnsi" w:hAnsiTheme="minorHAnsi" w:cstheme="minorHAnsi"/>
              </w:rPr>
            </w:pPr>
            <w:r w:rsidRPr="00C434B6">
              <w:rPr>
                <w:rFonts w:asciiTheme="minorHAnsi" w:hAnsiTheme="minorHAnsi" w:cstheme="minorHAnsi"/>
              </w:rPr>
              <w:t>Testavimas</w:t>
            </w:r>
          </w:p>
        </w:tc>
        <w:tc>
          <w:tcPr>
            <w:tcW w:w="1397" w:type="dxa"/>
            <w:tcBorders>
              <w:top w:val="single" w:sz="4" w:space="0" w:color="auto"/>
              <w:left w:val="single" w:sz="4" w:space="0" w:color="auto"/>
              <w:bottom w:val="single" w:sz="4" w:space="0" w:color="auto"/>
              <w:right w:val="single" w:sz="4" w:space="0" w:color="auto"/>
            </w:tcBorders>
            <w:shd w:val="clear" w:color="auto" w:fill="CCFFCC"/>
            <w:hideMark/>
          </w:tcPr>
          <w:p w14:paraId="04F7A921" w14:textId="6B079D1F" w:rsidR="00CA0809" w:rsidRPr="00C434B6" w:rsidRDefault="00CA0809"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61D73013" w14:textId="394B8B14" w:rsidR="00CA0809" w:rsidRPr="00C434B6" w:rsidRDefault="00FA3A67"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45E3845E" w14:textId="55F2E65B" w:rsidR="00CA0809" w:rsidRPr="00C434B6" w:rsidRDefault="00CA0809"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B2B2"/>
            <w:hideMark/>
          </w:tcPr>
          <w:p w14:paraId="175C28DA" w14:textId="519B178E" w:rsidR="00CA0809" w:rsidRPr="00C434B6" w:rsidRDefault="00CA0809" w:rsidP="00C8689F">
            <w:pPr>
              <w:rPr>
                <w:rFonts w:asciiTheme="minorHAnsi" w:hAnsiTheme="minorHAnsi" w:cstheme="minorHAnsi"/>
              </w:rPr>
            </w:pPr>
            <w:r w:rsidRPr="00C434B6">
              <w:rPr>
                <w:rFonts w:asciiTheme="minorHAnsi" w:hAnsiTheme="minorHAnsi" w:cstheme="minorHAnsi"/>
              </w:rPr>
              <w:t>+</w:t>
            </w:r>
          </w:p>
        </w:tc>
      </w:tr>
      <w:tr w:rsidR="00CA0809" w:rsidRPr="00C434B6" w14:paraId="633F964D"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hideMark/>
          </w:tcPr>
          <w:p w14:paraId="70004013" w14:textId="52F39092" w:rsidR="00CA0809" w:rsidRPr="00C434B6" w:rsidRDefault="00CA0809" w:rsidP="00C8689F">
            <w:pPr>
              <w:rPr>
                <w:rFonts w:asciiTheme="minorHAnsi" w:hAnsiTheme="minorHAnsi" w:cstheme="minorHAnsi"/>
              </w:rPr>
            </w:pPr>
            <w:r w:rsidRPr="00C434B6">
              <w:rPr>
                <w:rFonts w:asciiTheme="minorHAnsi" w:hAnsiTheme="minorHAnsi" w:cstheme="minorHAnsi"/>
              </w:rPr>
              <w:t>Išvadų formulavimas</w:t>
            </w:r>
          </w:p>
        </w:tc>
        <w:tc>
          <w:tcPr>
            <w:tcW w:w="1397" w:type="dxa"/>
            <w:tcBorders>
              <w:top w:val="single" w:sz="4" w:space="0" w:color="auto"/>
              <w:left w:val="single" w:sz="4" w:space="0" w:color="auto"/>
              <w:bottom w:val="single" w:sz="4" w:space="0" w:color="auto"/>
              <w:right w:val="single" w:sz="4" w:space="0" w:color="auto"/>
            </w:tcBorders>
            <w:shd w:val="clear" w:color="auto" w:fill="CCFFCC"/>
            <w:hideMark/>
          </w:tcPr>
          <w:p w14:paraId="54A716C8" w14:textId="77777777" w:rsidR="00CA0809" w:rsidRPr="00C434B6" w:rsidRDefault="00CA0809"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CCCCFF"/>
            <w:hideMark/>
          </w:tcPr>
          <w:p w14:paraId="122E5F77" w14:textId="77777777" w:rsidR="00CA0809" w:rsidRPr="00C434B6" w:rsidRDefault="00CA0809"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70D5EBCC" w14:textId="627C0221" w:rsidR="00CA0809" w:rsidRPr="00C434B6" w:rsidRDefault="00CA0809" w:rsidP="00C8689F">
            <w:pPr>
              <w:rPr>
                <w:rFonts w:asciiTheme="minorHAnsi" w:hAnsiTheme="minorHAnsi" w:cstheme="minorHAnsi"/>
              </w:rPr>
            </w:pPr>
            <w:r w:rsidRPr="00C434B6">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B2B2"/>
            <w:hideMark/>
          </w:tcPr>
          <w:p w14:paraId="18111AD8" w14:textId="74440738" w:rsidR="00CA0809" w:rsidRPr="00C434B6" w:rsidRDefault="00CA0809" w:rsidP="00C8689F">
            <w:pPr>
              <w:rPr>
                <w:rFonts w:asciiTheme="minorHAnsi" w:hAnsiTheme="minorHAnsi" w:cstheme="minorHAnsi"/>
              </w:rPr>
            </w:pPr>
            <w:r w:rsidRPr="00C434B6">
              <w:rPr>
                <w:rFonts w:asciiTheme="minorHAnsi" w:hAnsiTheme="minorHAnsi" w:cstheme="minorHAnsi"/>
              </w:rPr>
              <w:t>+</w:t>
            </w:r>
          </w:p>
        </w:tc>
      </w:tr>
      <w:tr w:rsidR="00C1276F" w:rsidRPr="00C434B6" w14:paraId="5340BFC2"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tcPr>
          <w:p w14:paraId="70C045F4" w14:textId="15755C17" w:rsidR="00C1276F" w:rsidRPr="00C434B6" w:rsidRDefault="00C1276F" w:rsidP="00C8689F">
            <w:pPr>
              <w:rPr>
                <w:rFonts w:asciiTheme="minorHAnsi" w:hAnsiTheme="minorHAnsi" w:cstheme="minorHAnsi"/>
              </w:rPr>
            </w:pPr>
            <w:r>
              <w:rPr>
                <w:rFonts w:asciiTheme="minorHAnsi" w:hAnsiTheme="minorHAnsi" w:cstheme="minorHAnsi"/>
              </w:rPr>
              <w:t>Diagramų braižymas</w:t>
            </w:r>
          </w:p>
        </w:tc>
        <w:tc>
          <w:tcPr>
            <w:tcW w:w="1397" w:type="dxa"/>
            <w:tcBorders>
              <w:top w:val="single" w:sz="4" w:space="0" w:color="auto"/>
              <w:left w:val="single" w:sz="4" w:space="0" w:color="auto"/>
              <w:bottom w:val="single" w:sz="4" w:space="0" w:color="auto"/>
              <w:right w:val="single" w:sz="4" w:space="0" w:color="auto"/>
            </w:tcBorders>
            <w:shd w:val="clear" w:color="auto" w:fill="CCFFCC"/>
          </w:tcPr>
          <w:p w14:paraId="1B488FDD" w14:textId="525A9713"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49C3CC41" w14:textId="7862A0FF"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777FB193" w14:textId="7AC74275"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B2B2"/>
          </w:tcPr>
          <w:p w14:paraId="78CC5E0B" w14:textId="494D6B07" w:rsidR="00C1276F" w:rsidRPr="00C434B6" w:rsidRDefault="00C1276F" w:rsidP="00C8689F">
            <w:pPr>
              <w:rPr>
                <w:rFonts w:asciiTheme="minorHAnsi" w:hAnsiTheme="minorHAnsi" w:cstheme="minorHAnsi"/>
              </w:rPr>
            </w:pPr>
            <w:r>
              <w:rPr>
                <w:rFonts w:asciiTheme="minorHAnsi" w:hAnsiTheme="minorHAnsi" w:cstheme="minorHAnsi"/>
              </w:rPr>
              <w:t>+</w:t>
            </w:r>
          </w:p>
        </w:tc>
      </w:tr>
      <w:tr w:rsidR="00C1276F" w:rsidRPr="00C434B6" w14:paraId="2681127F" w14:textId="77777777" w:rsidTr="00C1276F">
        <w:trPr>
          <w:trHeight w:val="21"/>
        </w:trPr>
        <w:tc>
          <w:tcPr>
            <w:tcW w:w="2749" w:type="dxa"/>
            <w:tcBorders>
              <w:top w:val="single" w:sz="4" w:space="0" w:color="auto"/>
              <w:left w:val="single" w:sz="4" w:space="0" w:color="auto"/>
              <w:bottom w:val="single" w:sz="4" w:space="0" w:color="auto"/>
              <w:right w:val="single" w:sz="4" w:space="0" w:color="auto"/>
            </w:tcBorders>
          </w:tcPr>
          <w:p w14:paraId="760967BD" w14:textId="016F408A" w:rsidR="00C1276F" w:rsidRPr="00C434B6" w:rsidRDefault="00C1276F" w:rsidP="00C8689F">
            <w:pPr>
              <w:rPr>
                <w:rFonts w:asciiTheme="minorHAnsi" w:hAnsiTheme="minorHAnsi" w:cstheme="minorHAnsi"/>
              </w:rPr>
            </w:pPr>
            <w:r>
              <w:rPr>
                <w:rFonts w:asciiTheme="minorHAnsi" w:hAnsiTheme="minorHAnsi" w:cstheme="minorHAnsi"/>
              </w:rPr>
              <w:t>Ataskaitos pildymas</w:t>
            </w:r>
          </w:p>
        </w:tc>
        <w:tc>
          <w:tcPr>
            <w:tcW w:w="1397" w:type="dxa"/>
            <w:tcBorders>
              <w:top w:val="single" w:sz="4" w:space="0" w:color="auto"/>
              <w:left w:val="single" w:sz="4" w:space="0" w:color="auto"/>
              <w:bottom w:val="single" w:sz="4" w:space="0" w:color="auto"/>
              <w:right w:val="single" w:sz="4" w:space="0" w:color="auto"/>
            </w:tcBorders>
            <w:shd w:val="clear" w:color="auto" w:fill="CCFFCC"/>
          </w:tcPr>
          <w:p w14:paraId="61DDBDF0" w14:textId="240BA5A8"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CCCCFF"/>
          </w:tcPr>
          <w:p w14:paraId="12CC78D5" w14:textId="6DDEE85C"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CC33"/>
          </w:tcPr>
          <w:p w14:paraId="49443249" w14:textId="1B84FDF5" w:rsidR="00C1276F" w:rsidRPr="00C434B6" w:rsidRDefault="00C1276F" w:rsidP="00C8689F">
            <w:pPr>
              <w:rPr>
                <w:rFonts w:asciiTheme="minorHAnsi" w:hAnsiTheme="minorHAnsi" w:cstheme="minorHAnsi"/>
              </w:rPr>
            </w:pPr>
            <w:r>
              <w:rPr>
                <w:rFonts w:asciiTheme="minorHAnsi" w:hAnsiTheme="minorHAnsi" w:cstheme="minorHAnsi"/>
              </w:rPr>
              <w:t>+</w:t>
            </w:r>
          </w:p>
        </w:tc>
        <w:tc>
          <w:tcPr>
            <w:tcW w:w="1398" w:type="dxa"/>
            <w:tcBorders>
              <w:top w:val="single" w:sz="4" w:space="0" w:color="auto"/>
              <w:left w:val="single" w:sz="4" w:space="0" w:color="auto"/>
              <w:bottom w:val="single" w:sz="4" w:space="0" w:color="auto"/>
              <w:right w:val="single" w:sz="4" w:space="0" w:color="auto"/>
            </w:tcBorders>
            <w:shd w:val="clear" w:color="auto" w:fill="FFB2B2"/>
          </w:tcPr>
          <w:p w14:paraId="5849E91E" w14:textId="580F6ADB" w:rsidR="00C1276F" w:rsidRPr="00C434B6" w:rsidRDefault="00C1276F" w:rsidP="00C8689F">
            <w:pPr>
              <w:rPr>
                <w:rFonts w:asciiTheme="minorHAnsi" w:hAnsiTheme="minorHAnsi" w:cstheme="minorHAnsi"/>
              </w:rPr>
            </w:pPr>
            <w:r>
              <w:rPr>
                <w:rFonts w:asciiTheme="minorHAnsi" w:hAnsiTheme="minorHAnsi" w:cstheme="minorHAnsi"/>
              </w:rPr>
              <w:t>+</w:t>
            </w:r>
          </w:p>
        </w:tc>
      </w:tr>
      <w:bookmarkEnd w:id="12"/>
    </w:tbl>
    <w:p w14:paraId="73F501A8" w14:textId="77777777" w:rsidR="004A29D8" w:rsidRPr="00C434B6" w:rsidRDefault="004A29D8">
      <w:pPr>
        <w:rPr>
          <w:rFonts w:asciiTheme="minorHAnsi" w:hAnsiTheme="minorHAnsi" w:cstheme="minorHAnsi"/>
        </w:rPr>
      </w:pPr>
      <w:r w:rsidRPr="00C434B6">
        <w:rPr>
          <w:rFonts w:asciiTheme="minorHAnsi" w:hAnsiTheme="minorHAnsi" w:cstheme="minorHAnsi"/>
        </w:rPr>
        <w:br w:type="page"/>
      </w:r>
    </w:p>
    <w:p w14:paraId="194D6F56" w14:textId="77777777" w:rsidR="00317CD2" w:rsidRPr="00C434B6" w:rsidRDefault="007D0A4D" w:rsidP="00230576">
      <w:pPr>
        <w:pStyle w:val="Antrat1"/>
      </w:pPr>
      <w:bookmarkStart w:id="13" w:name="_Toc523687925"/>
      <w:bookmarkStart w:id="14" w:name="_Toc81813483"/>
      <w:r w:rsidRPr="00C434B6">
        <w:lastRenderedPageBreak/>
        <w:t>Reikalavimų</w:t>
      </w:r>
      <w:r w:rsidR="00AB3DEF" w:rsidRPr="00C434B6">
        <w:t xml:space="preserve"> modelis</w:t>
      </w:r>
      <w:bookmarkEnd w:id="13"/>
      <w:bookmarkEnd w:id="14"/>
    </w:p>
    <w:p w14:paraId="4AB4FFE5" w14:textId="77777777" w:rsidR="007D0A4D" w:rsidRPr="00C434B6" w:rsidRDefault="007D0A4D" w:rsidP="007D0A4D">
      <w:pPr>
        <w:pStyle w:val="Antrat2"/>
      </w:pPr>
      <w:bookmarkStart w:id="15" w:name="_Toc81813484"/>
      <w:r w:rsidRPr="00C434B6">
        <w:t>Panaudojimo atvejų modelis</w:t>
      </w:r>
      <w:bookmarkEnd w:id="15"/>
    </w:p>
    <w:p w14:paraId="1CC9E33D" w14:textId="04BB746C" w:rsidR="003E68DE" w:rsidRPr="00C434B6" w:rsidRDefault="003E68DE" w:rsidP="003239AD">
      <w:pPr>
        <w:ind w:firstLine="426"/>
        <w:jc w:val="both"/>
        <w:rPr>
          <w:rFonts w:asciiTheme="minorHAnsi" w:hAnsiTheme="minorHAnsi" w:cstheme="minorHAnsi"/>
        </w:rPr>
      </w:pPr>
      <w:r w:rsidRPr="00C434B6">
        <w:rPr>
          <w:rFonts w:asciiTheme="minorHAnsi" w:hAnsiTheme="minorHAnsi" w:cstheme="minorHAnsi"/>
        </w:rPr>
        <w:t>PA diagrama ir jos aprašas</w:t>
      </w:r>
      <w:r w:rsidR="003239AD" w:rsidRPr="00C434B6">
        <w:rPr>
          <w:rFonts w:asciiTheme="minorHAnsi" w:hAnsiTheme="minorHAnsi" w:cstheme="minorHAnsi"/>
        </w:rPr>
        <w:t xml:space="preserve">. Visi PA turi </w:t>
      </w:r>
      <w:r w:rsidR="00153995">
        <w:rPr>
          <w:rFonts w:asciiTheme="minorHAnsi" w:hAnsiTheme="minorHAnsi" w:cstheme="minorHAnsi"/>
        </w:rPr>
        <w:t>atitikti</w:t>
      </w:r>
      <w:r w:rsidR="003239AD" w:rsidRPr="00C434B6">
        <w:rPr>
          <w:rFonts w:asciiTheme="minorHAnsi" w:hAnsiTheme="minorHAnsi" w:cstheme="minorHAnsi"/>
        </w:rPr>
        <w:t xml:space="preserve"> spalvinę legendą </w:t>
      </w:r>
      <w:r w:rsidR="00153995">
        <w:rPr>
          <w:rFonts w:asciiTheme="minorHAnsi" w:hAnsiTheme="minorHAnsi" w:cstheme="minorHAnsi"/>
        </w:rPr>
        <w:t>nurodytą</w:t>
      </w:r>
      <w:r w:rsidR="003239AD" w:rsidRPr="00C434B6">
        <w:rPr>
          <w:rFonts w:asciiTheme="minorHAnsi" w:hAnsiTheme="minorHAnsi" w:cstheme="minorHAnsi"/>
        </w:rPr>
        <w:t xml:space="preserve"> </w:t>
      </w:r>
      <w:r w:rsidR="004A29D8" w:rsidRPr="00C434B6">
        <w:rPr>
          <w:rFonts w:asciiTheme="minorHAnsi" w:hAnsiTheme="minorHAnsi" w:cstheme="minorHAnsi"/>
        </w:rPr>
        <w:t>įvad</w:t>
      </w:r>
      <w:r w:rsidR="00153995">
        <w:rPr>
          <w:rFonts w:asciiTheme="minorHAnsi" w:hAnsiTheme="minorHAnsi" w:cstheme="minorHAnsi"/>
        </w:rPr>
        <w:t xml:space="preserve">o </w:t>
      </w:r>
      <w:r w:rsidR="00153995" w:rsidRPr="00C434B6">
        <w:rPr>
          <w:rFonts w:asciiTheme="minorHAnsi" w:hAnsiTheme="minorHAnsi" w:cstheme="minorHAnsi"/>
        </w:rPr>
        <w:t>aprašym</w:t>
      </w:r>
      <w:r w:rsidR="00153995">
        <w:rPr>
          <w:rFonts w:asciiTheme="minorHAnsi" w:hAnsiTheme="minorHAnsi" w:cstheme="minorHAnsi"/>
        </w:rPr>
        <w:t>e</w:t>
      </w:r>
      <w:r w:rsidR="003239AD" w:rsidRPr="00C434B6">
        <w:rPr>
          <w:rFonts w:asciiTheme="minorHAnsi" w:hAnsiTheme="minorHAnsi" w:cstheme="minorHAnsi"/>
        </w:rPr>
        <w:t>.</w:t>
      </w:r>
    </w:p>
    <w:p w14:paraId="081F55FC" w14:textId="1F5F4035" w:rsidR="00A13A9A" w:rsidRPr="00C434B6" w:rsidRDefault="00AD5059" w:rsidP="004F4D7A">
      <w:pPr>
        <w:keepNext/>
        <w:ind w:firstLine="426"/>
        <w:jc w:val="center"/>
      </w:pPr>
      <w:r w:rsidRPr="00AD5059">
        <w:drawing>
          <wp:inline distT="0" distB="0" distL="0" distR="0" wp14:anchorId="242EE149" wp14:editId="549D9564">
            <wp:extent cx="5274310" cy="4419600"/>
            <wp:effectExtent l="0" t="0" r="2540" b="0"/>
            <wp:docPr id="104476918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9181" name=""/>
                    <pic:cNvPicPr/>
                  </pic:nvPicPr>
                  <pic:blipFill>
                    <a:blip r:embed="rId11"/>
                    <a:stretch>
                      <a:fillRect/>
                    </a:stretch>
                  </pic:blipFill>
                  <pic:spPr>
                    <a:xfrm>
                      <a:off x="0" y="0"/>
                      <a:ext cx="5274310" cy="4419600"/>
                    </a:xfrm>
                    <a:prstGeom prst="rect">
                      <a:avLst/>
                    </a:prstGeom>
                  </pic:spPr>
                </pic:pic>
              </a:graphicData>
            </a:graphic>
          </wp:inline>
        </w:drawing>
      </w:r>
    </w:p>
    <w:p w14:paraId="35324837" w14:textId="28A9BAE5" w:rsidR="00A13A9A" w:rsidRDefault="00973A24" w:rsidP="00A13A9A">
      <w:pPr>
        <w:pStyle w:val="Antrat"/>
        <w:jc w:val="center"/>
        <w:rPr>
          <w:rFonts w:cstheme="minorHAnsi"/>
          <w: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F04B0B">
        <w:rPr>
          <w:rFonts w:cstheme="minorHAnsi"/>
          <w:noProof/>
        </w:rPr>
        <w:t>2</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F04B0B">
        <w:rPr>
          <w:rFonts w:cstheme="minorHAnsi"/>
          <w:noProof/>
        </w:rPr>
        <w:t>1</w:t>
      </w:r>
      <w:r w:rsidRPr="00C434B6">
        <w:rPr>
          <w:rFonts w:cstheme="minorHAnsi"/>
        </w:rPr>
        <w:fldChar w:fldCharType="end"/>
      </w:r>
      <w:r w:rsidR="00A13A9A" w:rsidRPr="00C434B6">
        <w:t xml:space="preserve"> pav. Panaudojimo atvejų diagrama</w:t>
      </w:r>
    </w:p>
    <w:p w14:paraId="11868A1D" w14:textId="77777777" w:rsidR="0033757A" w:rsidRDefault="0033757A" w:rsidP="0033757A"/>
    <w:p w14:paraId="04EFAD3E" w14:textId="206DC22D" w:rsidR="0033757A" w:rsidRDefault="0033757A" w:rsidP="0033757A">
      <w:r>
        <w:t>Mūsų el. parduotuvėje yra trijų tipu naudotojai</w:t>
      </w:r>
      <w:r w:rsidR="00F9032F">
        <w:t xml:space="preserve">, kaip matome PA diagramoje ( pav </w:t>
      </w:r>
      <w:r w:rsidR="00F9032F" w:rsidRPr="00F30161">
        <w:t>2.</w:t>
      </w:r>
      <w:r w:rsidR="00645FD1" w:rsidRPr="00F30161">
        <w:t>1)</w:t>
      </w:r>
      <w:r>
        <w:t xml:space="preserve">. </w:t>
      </w:r>
    </w:p>
    <w:p w14:paraId="15139320" w14:textId="4B58A81F" w:rsidR="0033757A" w:rsidRDefault="0033757A" w:rsidP="0033757A">
      <w:pPr>
        <w:pStyle w:val="Sraopastraipa"/>
        <w:numPr>
          <w:ilvl w:val="0"/>
          <w:numId w:val="29"/>
        </w:numPr>
      </w:pPr>
      <w:r>
        <w:t xml:space="preserve">Svečias – turi galimybę užsiregistruoti naudojant </w:t>
      </w:r>
      <w:r w:rsidRPr="0033757A">
        <w:rPr>
          <w:b/>
          <w:bCs/>
        </w:rPr>
        <w:t>elektroninį paštą</w:t>
      </w:r>
      <w:r>
        <w:t>. Gali peržiūrėti visas prekes, peržiūrėti forumą, palyginti prekes, valdyti prekių krepšelį.</w:t>
      </w:r>
    </w:p>
    <w:p w14:paraId="1C6E68FA" w14:textId="69A181B8" w:rsidR="0033757A" w:rsidRDefault="0033757A" w:rsidP="0033757A">
      <w:pPr>
        <w:pStyle w:val="Sraopastraipa"/>
        <w:numPr>
          <w:ilvl w:val="0"/>
          <w:numId w:val="29"/>
        </w:numPr>
      </w:pPr>
      <w:r>
        <w:t xml:space="preserve">Registruotas naudotojas – gali atlikti visus veiksmus ką gali atlikti svečias tik taip pat jis gali kurti komentarus , skelbimus forume. Gali keisti savo titulą , prisijungti , tvarkyti paskyros info. Naudotojas patampa klientu kai jis padaro apmokėjimą naudojant </w:t>
      </w:r>
      <w:r w:rsidRPr="0033757A">
        <w:rPr>
          <w:b/>
          <w:bCs/>
        </w:rPr>
        <w:t>paypal</w:t>
      </w:r>
      <w:r>
        <w:t xml:space="preserve"> sistemą. Gali gauti </w:t>
      </w:r>
      <w:r w:rsidR="000470B3">
        <w:t>prekių reklamą</w:t>
      </w:r>
      <w:r>
        <w:t>.</w:t>
      </w:r>
    </w:p>
    <w:p w14:paraId="7D1993D5" w14:textId="579E4CCC" w:rsidR="0033757A" w:rsidRDefault="0033757A" w:rsidP="0033757A">
      <w:pPr>
        <w:pStyle w:val="Sraopastraipa"/>
        <w:numPr>
          <w:ilvl w:val="0"/>
          <w:numId w:val="29"/>
        </w:numPr>
      </w:pPr>
      <w:r>
        <w:t>Administratorius – Gali daryti tą patį ką registruotas naudotojas , tik jam dar yra privilegija valdyti prekes. Įdėti , šalinti, redaguoti prekes.</w:t>
      </w:r>
    </w:p>
    <w:p w14:paraId="6F26ED87" w14:textId="77777777" w:rsidR="0033757A" w:rsidRDefault="0033757A" w:rsidP="0033757A"/>
    <w:p w14:paraId="28A80C6B" w14:textId="77777777" w:rsidR="0033757A" w:rsidRDefault="0033757A" w:rsidP="0033757A"/>
    <w:p w14:paraId="6A3DFA2F" w14:textId="77777777" w:rsidR="0033757A" w:rsidRDefault="0033757A" w:rsidP="0033757A"/>
    <w:p w14:paraId="06EFA591" w14:textId="77777777" w:rsidR="0033757A" w:rsidRPr="0033757A" w:rsidRDefault="0033757A" w:rsidP="0033757A"/>
    <w:p w14:paraId="65092B23" w14:textId="77777777" w:rsidR="007D0A4D" w:rsidRPr="00C434B6" w:rsidRDefault="007D0A4D" w:rsidP="007D0A4D">
      <w:pPr>
        <w:pStyle w:val="Antrat2"/>
      </w:pPr>
      <w:bookmarkStart w:id="16" w:name="_Toc523687929"/>
      <w:bookmarkStart w:id="17" w:name="_Toc81813485"/>
      <w:bookmarkStart w:id="18" w:name="_Toc523687928"/>
      <w:bookmarkStart w:id="19" w:name="_Toc523687927"/>
      <w:r w:rsidRPr="00C434B6">
        <w:t>Panaudojimo atvejų sekų diagramos</w:t>
      </w:r>
      <w:bookmarkEnd w:id="16"/>
      <w:bookmarkEnd w:id="17"/>
    </w:p>
    <w:p w14:paraId="2BC8D0A8" w14:textId="7AEEE279" w:rsidR="007D0A4D" w:rsidRDefault="007D0A4D" w:rsidP="007D0A4D">
      <w:pPr>
        <w:ind w:firstLine="426"/>
        <w:jc w:val="both"/>
        <w:rPr>
          <w:rFonts w:asciiTheme="minorHAnsi" w:hAnsiTheme="minorHAnsi" w:cstheme="minorHAnsi"/>
        </w:rPr>
      </w:pPr>
      <w:r w:rsidRPr="00C434B6">
        <w:rPr>
          <w:rFonts w:asciiTheme="minorHAnsi" w:hAnsiTheme="minorHAnsi" w:cstheme="minorHAnsi"/>
        </w:rPr>
        <w:t xml:space="preserve">PA sekų </w:t>
      </w:r>
      <w:r w:rsidR="00A13A9A" w:rsidRPr="00C434B6">
        <w:rPr>
          <w:rFonts w:asciiTheme="minorHAnsi" w:hAnsiTheme="minorHAnsi" w:cstheme="minorHAnsi"/>
        </w:rPr>
        <w:t>diagramos</w:t>
      </w:r>
      <w:r w:rsidRPr="00C434B6">
        <w:rPr>
          <w:rFonts w:asciiTheme="minorHAnsi" w:hAnsiTheme="minorHAnsi" w:cstheme="minorHAnsi"/>
        </w:rPr>
        <w:t xml:space="preserve"> ir jų trumpi aprašai.</w:t>
      </w:r>
      <w:r w:rsidR="00A13A9A" w:rsidRPr="00C434B6">
        <w:rPr>
          <w:rFonts w:asciiTheme="minorHAnsi" w:hAnsiTheme="minorHAnsi" w:cstheme="minorHAnsi"/>
        </w:rPr>
        <w:t xml:space="preserve"> Turi būti pateikta visų panaudojimo atvejų sekų diagramos. </w:t>
      </w:r>
      <w:r w:rsidRPr="00C434B6">
        <w:rPr>
          <w:rFonts w:asciiTheme="minorHAnsi" w:hAnsiTheme="minorHAnsi" w:cstheme="minorHAnsi"/>
        </w:rPr>
        <w:t xml:space="preserve"> </w:t>
      </w:r>
      <w:r w:rsidR="00A13A9A" w:rsidRPr="00C434B6">
        <w:rPr>
          <w:rFonts w:asciiTheme="minorHAnsi" w:hAnsiTheme="minorHAnsi" w:cstheme="minorHAnsi"/>
        </w:rPr>
        <w:t>Sekų diagramose v</w:t>
      </w:r>
      <w:r w:rsidRPr="00C434B6">
        <w:rPr>
          <w:rFonts w:asciiTheme="minorHAnsi" w:hAnsiTheme="minorHAnsi" w:cstheme="minorHAnsi"/>
        </w:rPr>
        <w:t>aizduojam</w:t>
      </w:r>
      <w:r w:rsidR="008D5688">
        <w:rPr>
          <w:rFonts w:asciiTheme="minorHAnsi" w:hAnsiTheme="minorHAnsi" w:cstheme="minorHAnsi"/>
        </w:rPr>
        <w:t>a</w:t>
      </w:r>
      <w:r w:rsidRPr="00C434B6">
        <w:rPr>
          <w:rFonts w:asciiTheme="minorHAnsi" w:hAnsiTheme="minorHAnsi" w:cstheme="minorHAnsi"/>
        </w:rPr>
        <w:t xml:space="preserve"> vartotojo ir sistemos sąveik</w:t>
      </w:r>
      <w:r w:rsidR="008D5688">
        <w:rPr>
          <w:rFonts w:asciiTheme="minorHAnsi" w:hAnsiTheme="minorHAnsi" w:cstheme="minorHAnsi"/>
        </w:rPr>
        <w:t>a</w:t>
      </w:r>
      <w:r w:rsidRPr="00C434B6">
        <w:rPr>
          <w:rFonts w:asciiTheme="minorHAnsi" w:hAnsiTheme="minorHAnsi" w:cstheme="minorHAnsi"/>
        </w:rPr>
        <w:t>.</w:t>
      </w:r>
    </w:p>
    <w:p w14:paraId="3A69B942" w14:textId="77777777" w:rsidR="000C2F68" w:rsidRDefault="000C2F68" w:rsidP="007D0A4D">
      <w:pPr>
        <w:ind w:firstLine="426"/>
        <w:jc w:val="both"/>
        <w:rPr>
          <w:rFonts w:asciiTheme="minorHAnsi" w:hAnsiTheme="minorHAnsi" w:cstheme="minorHAnsi"/>
        </w:rPr>
      </w:pPr>
    </w:p>
    <w:p w14:paraId="542AB05B" w14:textId="77777777" w:rsidR="000C2F68" w:rsidRPr="00F30161" w:rsidRDefault="000C2F68" w:rsidP="000C2F68"/>
    <w:p w14:paraId="4CD297E8" w14:textId="77777777" w:rsidR="000C2F68" w:rsidRPr="00F30161" w:rsidRDefault="000C2F68" w:rsidP="000C2F68"/>
    <w:p w14:paraId="003550FB" w14:textId="77777777" w:rsidR="000C2F68" w:rsidRPr="00F30161" w:rsidRDefault="000C2F68" w:rsidP="000C2F68"/>
    <w:p w14:paraId="2B3E994D" w14:textId="77777777" w:rsidR="000C2F68" w:rsidRPr="00F30161" w:rsidRDefault="000C2F68" w:rsidP="000C2F68"/>
    <w:p w14:paraId="6175D892" w14:textId="77777777" w:rsidR="000C2F68" w:rsidRPr="00F30161" w:rsidRDefault="000C2F68" w:rsidP="000C2F68"/>
    <w:p w14:paraId="5094034D" w14:textId="77777777" w:rsidR="000C2F68" w:rsidRPr="00F30161" w:rsidRDefault="000C2F68" w:rsidP="000C2F68"/>
    <w:p w14:paraId="594F98E3" w14:textId="77777777" w:rsidR="000C2F68" w:rsidRPr="00F30161" w:rsidRDefault="000C2F68" w:rsidP="000C2F68"/>
    <w:p w14:paraId="07A0F52F" w14:textId="5CBBF609" w:rsidR="000C2F68" w:rsidRPr="00F30161" w:rsidRDefault="000C2F68" w:rsidP="000C2F68">
      <w:pPr>
        <w:rPr>
          <w:b/>
          <w:bCs/>
        </w:rPr>
      </w:pPr>
      <w:r w:rsidRPr="00F30161">
        <w:rPr>
          <w:b/>
          <w:bCs/>
        </w:rPr>
        <w:t>Prekių valdymas</w:t>
      </w:r>
    </w:p>
    <w:p w14:paraId="7A9B6EB9" w14:textId="77777777" w:rsidR="000C2F68" w:rsidRPr="00F30161" w:rsidRDefault="000C2F68" w:rsidP="000C2F68"/>
    <w:p w14:paraId="54092AFE" w14:textId="594F7BDC" w:rsidR="000C2F68" w:rsidRDefault="000C2F68" w:rsidP="000C2F68">
      <w:r w:rsidRPr="00F30161">
        <w:t>Prek</w:t>
      </w:r>
      <w:r>
        <w:t>ę įdėti į parduotuvę</w:t>
      </w:r>
    </w:p>
    <w:p w14:paraId="69701237" w14:textId="5B2BD775" w:rsidR="00F9514D" w:rsidRDefault="00E86634" w:rsidP="00F9514D">
      <w:pPr>
        <w:keepNext/>
      </w:pPr>
      <w:r w:rsidRPr="00E86634">
        <w:drawing>
          <wp:inline distT="0" distB="0" distL="0" distR="0" wp14:anchorId="3BF596F8" wp14:editId="4B0DC3BD">
            <wp:extent cx="5274310" cy="4171950"/>
            <wp:effectExtent l="0" t="0" r="2540" b="0"/>
            <wp:docPr id="1985541431" name="Paveikslėlis 1" descr="Paveikslėlis, kuriame yra tekstas, ekrano kopija, linij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1431" name="Paveikslėlis 1" descr="Paveikslėlis, kuriame yra tekstas, ekrano kopija, linija, Paralelė&#10;&#10;Automatiškai sugeneruotas aprašymas"/>
                    <pic:cNvPicPr/>
                  </pic:nvPicPr>
                  <pic:blipFill>
                    <a:blip r:embed="rId12"/>
                    <a:stretch>
                      <a:fillRect/>
                    </a:stretch>
                  </pic:blipFill>
                  <pic:spPr>
                    <a:xfrm>
                      <a:off x="0" y="0"/>
                      <a:ext cx="5274310" cy="4171950"/>
                    </a:xfrm>
                    <a:prstGeom prst="rect">
                      <a:avLst/>
                    </a:prstGeom>
                  </pic:spPr>
                </pic:pic>
              </a:graphicData>
            </a:graphic>
          </wp:inline>
        </w:drawing>
      </w:r>
    </w:p>
    <w:p w14:paraId="7EC32D75" w14:textId="17E7D2C0" w:rsidR="000C2F68" w:rsidRDefault="00F9514D" w:rsidP="00F9514D">
      <w:pPr>
        <w:pStyle w:val="Antrat"/>
      </w:pPr>
      <w:r>
        <w:t xml:space="preserve">pav. </w:t>
      </w:r>
      <w:fldSimple w:instr=" SEQ pav. \* ARABIC ">
        <w:r w:rsidR="00F04B0B">
          <w:rPr>
            <w:noProof/>
          </w:rPr>
          <w:t>4</w:t>
        </w:r>
      </w:fldSimple>
      <w:r>
        <w:t xml:space="preserve"> Prekių pridėjimo į parduotuvę panaudojimo atvejų sekų diagrama</w:t>
      </w:r>
    </w:p>
    <w:p w14:paraId="2824AE8F" w14:textId="77777777" w:rsidR="00F9514D" w:rsidRPr="00F9514D" w:rsidRDefault="00F9514D" w:rsidP="00F9514D"/>
    <w:p w14:paraId="20B3E3E2" w14:textId="071008F7" w:rsidR="000C2F68" w:rsidRDefault="00F9032F" w:rsidP="000C2F68">
      <w:r>
        <w:t xml:space="preserve">Kaip matome sekų diagramoje (pav. </w:t>
      </w:r>
      <w:r>
        <w:rPr>
          <w:lang w:val="en-US"/>
        </w:rPr>
        <w:t xml:space="preserve">4) </w:t>
      </w:r>
      <w:r w:rsidR="000C2F68">
        <w:t>Ši</w:t>
      </w:r>
      <w:r>
        <w:t>ą</w:t>
      </w:r>
      <w:r w:rsidR="000C2F68">
        <w:t xml:space="preserve"> funkcij</w:t>
      </w:r>
      <w:r>
        <w:t>ą</w:t>
      </w:r>
      <w:r w:rsidR="000C2F68">
        <w:t xml:space="preserve"> gali atlikti tik administratorius. Jis siunčia prašymą į parduotuvę , parduotuvė patikrina ar tai tikrai yra administratorius. Jeigu administratorius atitinka kvalifikacija tai jam parodoma prekės idėjimo forma , šis ją užpyldo ir prekė yra ikeliama į parduotuvę. Administratorius gauna sekmės pranešimą. Jeigu prašymą įdėti prekę siunčia ne administratorius , pateikiamas klaidos pranešimas.</w:t>
      </w:r>
    </w:p>
    <w:p w14:paraId="303A0AAD" w14:textId="77777777" w:rsidR="000C2F68" w:rsidRDefault="000C2F68" w:rsidP="000C2F68"/>
    <w:p w14:paraId="3DB863D1" w14:textId="77777777" w:rsidR="000C2F68" w:rsidRDefault="000C2F68" w:rsidP="000C2F68"/>
    <w:p w14:paraId="65DA2203" w14:textId="77777777" w:rsidR="000C2F68" w:rsidRDefault="000C2F68" w:rsidP="000C2F68"/>
    <w:p w14:paraId="7C57CC2A" w14:textId="77777777" w:rsidR="000C2F68" w:rsidRDefault="000C2F68" w:rsidP="000C2F68"/>
    <w:p w14:paraId="4F4069DB" w14:textId="77777777" w:rsidR="000C2F68" w:rsidRDefault="000C2F68" w:rsidP="000C2F68"/>
    <w:p w14:paraId="7529E779" w14:textId="77777777" w:rsidR="000C2F68" w:rsidRDefault="000C2F68" w:rsidP="000C2F68"/>
    <w:p w14:paraId="63A202E4" w14:textId="77777777" w:rsidR="000C2F68" w:rsidRDefault="000C2F68" w:rsidP="000C2F68"/>
    <w:p w14:paraId="5955E16F" w14:textId="77777777" w:rsidR="000C2F68" w:rsidRDefault="000C2F68" w:rsidP="000C2F68"/>
    <w:p w14:paraId="4EB63BC9" w14:textId="77777777" w:rsidR="000C2F68" w:rsidRDefault="000C2F68" w:rsidP="000C2F68"/>
    <w:p w14:paraId="40206D67" w14:textId="77777777" w:rsidR="000C2F68" w:rsidRDefault="000C2F68" w:rsidP="000C2F68"/>
    <w:p w14:paraId="3711EB06" w14:textId="77777777" w:rsidR="000C2F68" w:rsidRDefault="000C2F68" w:rsidP="000C2F68"/>
    <w:p w14:paraId="3C5ECDC6" w14:textId="77777777" w:rsidR="000C2F68" w:rsidRDefault="000C2F68" w:rsidP="000C2F68"/>
    <w:p w14:paraId="1F39C7B7" w14:textId="77777777" w:rsidR="000C2F68" w:rsidRDefault="000C2F68" w:rsidP="000C2F68"/>
    <w:p w14:paraId="169DBD07" w14:textId="77777777" w:rsidR="000C2F68" w:rsidRDefault="000C2F68" w:rsidP="000C2F68"/>
    <w:p w14:paraId="335351F7" w14:textId="77777777" w:rsidR="000C2F68" w:rsidRDefault="000C2F68" w:rsidP="000C2F68"/>
    <w:p w14:paraId="1CD627CC" w14:textId="77777777" w:rsidR="000C2F68" w:rsidRDefault="000C2F68" w:rsidP="000C2F68"/>
    <w:p w14:paraId="4073005C" w14:textId="77777777" w:rsidR="000C2F68" w:rsidRDefault="000C2F68" w:rsidP="000C2F68"/>
    <w:p w14:paraId="68A2FA1F" w14:textId="77777777" w:rsidR="000C2F68" w:rsidRDefault="000C2F68" w:rsidP="000C2F68"/>
    <w:p w14:paraId="0EF588C3" w14:textId="77777777" w:rsidR="000C2F68" w:rsidRDefault="000C2F68" w:rsidP="000C2F68"/>
    <w:p w14:paraId="2CB6EE2E" w14:textId="77777777" w:rsidR="000C2F68" w:rsidRDefault="000C2F68" w:rsidP="000C2F68"/>
    <w:p w14:paraId="17F8F801" w14:textId="77777777" w:rsidR="000C2F68" w:rsidRDefault="000C2F68" w:rsidP="000C2F68"/>
    <w:p w14:paraId="036F41F4" w14:textId="77777777" w:rsidR="000C2F68" w:rsidRDefault="000C2F68" w:rsidP="000C2F68"/>
    <w:p w14:paraId="1D9A4DC6" w14:textId="77777777" w:rsidR="000C2F68" w:rsidRDefault="000C2F68" w:rsidP="000C2F68"/>
    <w:p w14:paraId="63D60EB2" w14:textId="77777777" w:rsidR="000C2F68" w:rsidRDefault="000C2F68" w:rsidP="000C2F68"/>
    <w:p w14:paraId="36985213" w14:textId="77777777" w:rsidR="000C2F68" w:rsidRDefault="000C2F68" w:rsidP="000C2F68"/>
    <w:p w14:paraId="4490B504" w14:textId="77777777" w:rsidR="000C2F68" w:rsidRDefault="000C2F68" w:rsidP="000C2F68"/>
    <w:p w14:paraId="45722084" w14:textId="0C917DB8" w:rsidR="000C2F68" w:rsidRDefault="000C2F68" w:rsidP="000C2F68">
      <w:r>
        <w:t>Prekės šalinimas iš parduotuvės</w:t>
      </w:r>
    </w:p>
    <w:p w14:paraId="2FEAD00F" w14:textId="05B47958" w:rsidR="00F9514D" w:rsidRDefault="00E86634" w:rsidP="00F9514D">
      <w:pPr>
        <w:keepNext/>
      </w:pPr>
      <w:r w:rsidRPr="00E86634">
        <w:drawing>
          <wp:inline distT="0" distB="0" distL="0" distR="0" wp14:anchorId="779FD72B" wp14:editId="0EC1FE64">
            <wp:extent cx="5274310" cy="3601085"/>
            <wp:effectExtent l="0" t="0" r="2540" b="0"/>
            <wp:docPr id="3205767" name="Paveikslėlis 1" descr="Paveikslėlis, kuriame yra tekstas, ekrano kopija, linij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767" name="Paveikslėlis 1" descr="Paveikslėlis, kuriame yra tekstas, ekrano kopija, linija, Paralelė&#10;&#10;Automatiškai sugeneruotas aprašymas"/>
                    <pic:cNvPicPr/>
                  </pic:nvPicPr>
                  <pic:blipFill>
                    <a:blip r:embed="rId13"/>
                    <a:stretch>
                      <a:fillRect/>
                    </a:stretch>
                  </pic:blipFill>
                  <pic:spPr>
                    <a:xfrm>
                      <a:off x="0" y="0"/>
                      <a:ext cx="5274310" cy="3601085"/>
                    </a:xfrm>
                    <a:prstGeom prst="rect">
                      <a:avLst/>
                    </a:prstGeom>
                  </pic:spPr>
                </pic:pic>
              </a:graphicData>
            </a:graphic>
          </wp:inline>
        </w:drawing>
      </w:r>
    </w:p>
    <w:p w14:paraId="465651E7" w14:textId="5B6A9A21" w:rsidR="000C2F68" w:rsidRDefault="00F9514D" w:rsidP="00F9514D">
      <w:pPr>
        <w:pStyle w:val="Antrat"/>
        <w:rPr>
          <w:noProof/>
        </w:rPr>
      </w:pPr>
      <w:r>
        <w:t xml:space="preserve">pav. </w:t>
      </w:r>
      <w:fldSimple w:instr=" SEQ pav. \* ARABIC ">
        <w:r w:rsidR="00F04B0B">
          <w:rPr>
            <w:noProof/>
          </w:rPr>
          <w:t>5</w:t>
        </w:r>
      </w:fldSimple>
      <w:r>
        <w:t xml:space="preserve"> Prekės šalinimo iš parduotuvės </w:t>
      </w:r>
      <w:r w:rsidRPr="004977A1">
        <w:t>panaudojimo atvejų sekų diagrama</w:t>
      </w:r>
    </w:p>
    <w:p w14:paraId="7890DE9C" w14:textId="77777777" w:rsidR="000C2F68" w:rsidRDefault="000C2F68" w:rsidP="000C2F68">
      <w:pPr>
        <w:rPr>
          <w:noProof/>
        </w:rPr>
      </w:pPr>
    </w:p>
    <w:p w14:paraId="68B902C0" w14:textId="25A7F0F6" w:rsidR="000C2F68" w:rsidRDefault="00F9032F" w:rsidP="000C2F68">
      <w:r>
        <w:t xml:space="preserve">Kaip matome sekų diagramoje (pav. </w:t>
      </w:r>
      <w:r>
        <w:rPr>
          <w:lang w:val="en-US"/>
        </w:rPr>
        <w:t xml:space="preserve">5) </w:t>
      </w:r>
      <w:r w:rsidR="000C2F68">
        <w:t>Ši</w:t>
      </w:r>
      <w:r>
        <w:t>ą</w:t>
      </w:r>
      <w:r w:rsidR="000C2F68">
        <w:t xml:space="preserve"> funkcij</w:t>
      </w:r>
      <w:r>
        <w:t>ą</w:t>
      </w:r>
      <w:r w:rsidR="000C2F68">
        <w:t xml:space="preserve"> gali atlikti tik administratorius. Jis siunčia prašymą į parduotuvę , parduotuvė patikrina ar tai tikrai yra administratorius. Jeigu administratorius atitinka kvalifikacija tai jam parodomas dabartiniu metu parduotuvėje esančių prekių sąrašas. Admin pasirenka kurią prekę jis nori šalinti ir pateikia prekės šalinimo prašymą į parduotuvę. Parduotuvė patikrina prašymą. Jei pateikta informacija yra validuota , tai atsiunčiamas sėkmės pranešimas , jei ne tai klaidos pranešimas. Jei šia funkcija bando atlikti ne administratorius , jam pateikiamas klaidos pranešimas.</w:t>
      </w:r>
    </w:p>
    <w:p w14:paraId="1CAB782A" w14:textId="77777777" w:rsidR="000C2F68" w:rsidRDefault="000C2F68" w:rsidP="000C2F68"/>
    <w:p w14:paraId="792D92C2" w14:textId="77777777" w:rsidR="000C2F68" w:rsidRDefault="000C2F68" w:rsidP="000C2F68"/>
    <w:p w14:paraId="646422D2" w14:textId="77777777" w:rsidR="000C2F68" w:rsidRDefault="000C2F68" w:rsidP="000C2F68"/>
    <w:p w14:paraId="7098C65A" w14:textId="77777777" w:rsidR="000C2F68" w:rsidRDefault="000C2F68" w:rsidP="000C2F68"/>
    <w:p w14:paraId="2FFE5266" w14:textId="77777777" w:rsidR="000C2F68" w:rsidRDefault="000C2F68" w:rsidP="000C2F68"/>
    <w:p w14:paraId="5C170CCD" w14:textId="77777777" w:rsidR="000C2F68" w:rsidRDefault="000C2F68" w:rsidP="000C2F68"/>
    <w:p w14:paraId="383F7CB8" w14:textId="77777777" w:rsidR="000C2F68" w:rsidRDefault="000C2F68" w:rsidP="000C2F68"/>
    <w:p w14:paraId="0165CFBD" w14:textId="77777777" w:rsidR="000C2F68" w:rsidRDefault="000C2F68" w:rsidP="000C2F68"/>
    <w:p w14:paraId="37C8BD1E" w14:textId="77777777" w:rsidR="000C2F68" w:rsidRDefault="000C2F68" w:rsidP="000C2F68"/>
    <w:p w14:paraId="361A5D87" w14:textId="4416BFCC" w:rsidR="000C2F68" w:rsidRDefault="000C2F68" w:rsidP="000C2F68">
      <w:r>
        <w:t>Prekės redagavimas</w:t>
      </w:r>
    </w:p>
    <w:p w14:paraId="18E2B22F" w14:textId="5BFF0421" w:rsidR="00F9514D" w:rsidRDefault="00E86634" w:rsidP="00F9514D">
      <w:pPr>
        <w:keepNext/>
      </w:pPr>
      <w:r w:rsidRPr="00E86634">
        <w:lastRenderedPageBreak/>
        <w:drawing>
          <wp:inline distT="0" distB="0" distL="0" distR="0" wp14:anchorId="614E5627" wp14:editId="089F6ABE">
            <wp:extent cx="5274310" cy="4952365"/>
            <wp:effectExtent l="0" t="0" r="2540" b="635"/>
            <wp:docPr id="1862985764" name="Paveikslėlis 1" descr="Paveikslėlis, kuriame yra tekstas, Paralelė, linija,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85764" name="Paveikslėlis 1" descr="Paveikslėlis, kuriame yra tekstas, Paralelė, linija, ekrano kopija&#10;&#10;Automatiškai sugeneruotas aprašymas"/>
                    <pic:cNvPicPr/>
                  </pic:nvPicPr>
                  <pic:blipFill>
                    <a:blip r:embed="rId14"/>
                    <a:stretch>
                      <a:fillRect/>
                    </a:stretch>
                  </pic:blipFill>
                  <pic:spPr>
                    <a:xfrm>
                      <a:off x="0" y="0"/>
                      <a:ext cx="5274310" cy="4952365"/>
                    </a:xfrm>
                    <a:prstGeom prst="rect">
                      <a:avLst/>
                    </a:prstGeom>
                  </pic:spPr>
                </pic:pic>
              </a:graphicData>
            </a:graphic>
          </wp:inline>
        </w:drawing>
      </w:r>
    </w:p>
    <w:p w14:paraId="2C82E633" w14:textId="3D140CB4" w:rsidR="000C2F68" w:rsidRDefault="00F9514D" w:rsidP="00F9514D">
      <w:pPr>
        <w:pStyle w:val="Antrat"/>
        <w:rPr>
          <w:noProof/>
        </w:rPr>
      </w:pPr>
      <w:r>
        <w:t xml:space="preserve">pav. </w:t>
      </w:r>
      <w:fldSimple w:instr=" SEQ pav. \* ARABIC ">
        <w:r w:rsidR="00F04B0B">
          <w:rPr>
            <w:noProof/>
          </w:rPr>
          <w:t>6</w:t>
        </w:r>
      </w:fldSimple>
      <w:r>
        <w:t xml:space="preserve"> Prekės redagavimo </w:t>
      </w:r>
      <w:r w:rsidRPr="007573B9">
        <w:t>panaudojimo atvejų sekų diagrama</w:t>
      </w:r>
    </w:p>
    <w:p w14:paraId="34C60A6B" w14:textId="77777777" w:rsidR="000C2F68" w:rsidRDefault="000C2F68" w:rsidP="000C2F68">
      <w:pPr>
        <w:rPr>
          <w:noProof/>
        </w:rPr>
      </w:pPr>
    </w:p>
    <w:p w14:paraId="2C8A872F" w14:textId="140291CD" w:rsidR="000C2F68" w:rsidRDefault="00F9032F" w:rsidP="000C2F68">
      <w:r>
        <w:t xml:space="preserve">Kaip matome sekų diagramoje (pav. </w:t>
      </w:r>
      <w:r>
        <w:rPr>
          <w:lang w:val="en-US"/>
        </w:rPr>
        <w:t xml:space="preserve">6) </w:t>
      </w:r>
      <w:r w:rsidR="000C2F68">
        <w:t>Ši</w:t>
      </w:r>
      <w:r>
        <w:t>ą</w:t>
      </w:r>
      <w:r w:rsidR="000C2F68">
        <w:t xml:space="preserve"> funkcija gali atlikti tik administratorius. Jis siunčia prašymą į parduotuvę , parduotuvė patikrina ar tai tikrai yra administratorius. Jeigu administratorius atitinka kvalifikacija tai jam parodoma prekės redagavimo forma, šis ją užpyldo ir siunčia atgal į parduotuvę. Parduotuvė patikrina formą. Jei pateikta forma yra validuota , tai atsiunčiamas sėkmės pranešimas , jei ne tai klaidos pranešimas. Jei šia funkcija bando atlikti ne administratorius , jam pateikiamas klaidos pranešimas.</w:t>
      </w:r>
    </w:p>
    <w:p w14:paraId="5970E785" w14:textId="77777777" w:rsidR="000C2F68" w:rsidRDefault="000C2F68" w:rsidP="000C2F68"/>
    <w:p w14:paraId="5B6EC42A" w14:textId="77777777" w:rsidR="000C2F68" w:rsidRDefault="000C2F68" w:rsidP="000C2F68"/>
    <w:p w14:paraId="436859D9" w14:textId="77777777" w:rsidR="000C2F68" w:rsidRDefault="000C2F68" w:rsidP="000C2F68"/>
    <w:p w14:paraId="154BA477" w14:textId="77777777" w:rsidR="000C2F68" w:rsidRDefault="000C2F68" w:rsidP="000C2F68"/>
    <w:p w14:paraId="11F1196A" w14:textId="77777777" w:rsidR="000C2F68" w:rsidRDefault="000C2F68" w:rsidP="000C2F68"/>
    <w:p w14:paraId="6968A31D" w14:textId="77777777" w:rsidR="000C2F68" w:rsidRDefault="000C2F68" w:rsidP="000C2F68"/>
    <w:p w14:paraId="6E4684CC" w14:textId="77777777" w:rsidR="000C2F68" w:rsidRDefault="000C2F68" w:rsidP="000C2F68"/>
    <w:p w14:paraId="22616A37" w14:textId="77777777" w:rsidR="000C2F68" w:rsidRDefault="000C2F68" w:rsidP="000C2F68"/>
    <w:p w14:paraId="0E348D3C" w14:textId="77777777" w:rsidR="000C2F68" w:rsidRDefault="000C2F68" w:rsidP="000C2F68"/>
    <w:p w14:paraId="041EFEB1" w14:textId="77777777" w:rsidR="000C2F68" w:rsidRDefault="000C2F68" w:rsidP="000C2F68"/>
    <w:p w14:paraId="6CE0CE43" w14:textId="77777777" w:rsidR="000C2F68" w:rsidRDefault="000C2F68" w:rsidP="000C2F68"/>
    <w:p w14:paraId="01890938" w14:textId="77777777" w:rsidR="000C2F68" w:rsidRDefault="000C2F68" w:rsidP="000C2F68"/>
    <w:p w14:paraId="2B0F4F5E" w14:textId="77777777" w:rsidR="000C2F68" w:rsidRDefault="000C2F68" w:rsidP="000C2F68"/>
    <w:p w14:paraId="7FB53B2F" w14:textId="77777777" w:rsidR="000C2F68" w:rsidRDefault="000C2F68" w:rsidP="000C2F68"/>
    <w:p w14:paraId="02FF8A74" w14:textId="77777777" w:rsidR="000C2F68" w:rsidRDefault="000C2F68" w:rsidP="000C2F68"/>
    <w:p w14:paraId="67C38267" w14:textId="77777777" w:rsidR="000C2F68" w:rsidRDefault="000C2F68" w:rsidP="000C2F68"/>
    <w:p w14:paraId="7A068F16" w14:textId="77777777" w:rsidR="000C2F68" w:rsidRDefault="000C2F68" w:rsidP="000C2F68"/>
    <w:p w14:paraId="322C7C7B" w14:textId="77777777" w:rsidR="000C2F68" w:rsidRDefault="000C2F68" w:rsidP="000C2F68"/>
    <w:p w14:paraId="5B56C276" w14:textId="77777777" w:rsidR="000C2F68" w:rsidRDefault="000C2F68" w:rsidP="000C2F68"/>
    <w:p w14:paraId="4EC679CA" w14:textId="77777777" w:rsidR="000C2F68" w:rsidRDefault="000C2F68" w:rsidP="000C2F68"/>
    <w:p w14:paraId="0780EC06" w14:textId="77777777" w:rsidR="000C2F68" w:rsidRDefault="000C2F68" w:rsidP="000C2F68"/>
    <w:p w14:paraId="111AF4B1" w14:textId="2F3B0D7B" w:rsidR="000C2F68" w:rsidRDefault="000C2F68" w:rsidP="000C2F68">
      <w:r>
        <w:t>Prekių palyginimas</w:t>
      </w:r>
    </w:p>
    <w:p w14:paraId="06AD57C3" w14:textId="5A8FAED5" w:rsidR="00F9514D" w:rsidRDefault="00E86634" w:rsidP="00F9514D">
      <w:pPr>
        <w:keepNext/>
      </w:pPr>
      <w:r w:rsidRPr="00E86634">
        <w:drawing>
          <wp:inline distT="0" distB="0" distL="0" distR="0" wp14:anchorId="553306E8" wp14:editId="7F0A2CFA">
            <wp:extent cx="5274310" cy="3335655"/>
            <wp:effectExtent l="0" t="0" r="2540" b="0"/>
            <wp:docPr id="1506959088" name="Paveikslėlis 1" descr="Paveikslėlis, kuriame yra tekstas, ekrano kopija, linij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9088" name="Paveikslėlis 1" descr="Paveikslėlis, kuriame yra tekstas, ekrano kopija, linija, Paralelė&#10;&#10;Automatiškai sugeneruotas aprašymas"/>
                    <pic:cNvPicPr/>
                  </pic:nvPicPr>
                  <pic:blipFill>
                    <a:blip r:embed="rId15"/>
                    <a:stretch>
                      <a:fillRect/>
                    </a:stretch>
                  </pic:blipFill>
                  <pic:spPr>
                    <a:xfrm>
                      <a:off x="0" y="0"/>
                      <a:ext cx="5274310" cy="3335655"/>
                    </a:xfrm>
                    <a:prstGeom prst="rect">
                      <a:avLst/>
                    </a:prstGeom>
                  </pic:spPr>
                </pic:pic>
              </a:graphicData>
            </a:graphic>
          </wp:inline>
        </w:drawing>
      </w:r>
    </w:p>
    <w:p w14:paraId="5229DF20" w14:textId="34E40643" w:rsidR="000C2F68" w:rsidRDefault="00F9514D" w:rsidP="00F9514D">
      <w:pPr>
        <w:pStyle w:val="Antrat"/>
        <w:rPr>
          <w:noProof/>
        </w:rPr>
      </w:pPr>
      <w:r>
        <w:t xml:space="preserve">pav. </w:t>
      </w:r>
      <w:fldSimple w:instr=" SEQ pav. \* ARABIC ">
        <w:r w:rsidR="00F04B0B">
          <w:rPr>
            <w:noProof/>
          </w:rPr>
          <w:t>7</w:t>
        </w:r>
      </w:fldSimple>
      <w:r>
        <w:t xml:space="preserve"> Prekių palyginimo </w:t>
      </w:r>
      <w:r w:rsidRPr="00B83322">
        <w:t>panaudojimo atvejų sekų diagrama</w:t>
      </w:r>
    </w:p>
    <w:p w14:paraId="2B61AAA3" w14:textId="77777777" w:rsidR="000C2F68" w:rsidRDefault="000C2F68" w:rsidP="000C2F68">
      <w:pPr>
        <w:rPr>
          <w:noProof/>
        </w:rPr>
      </w:pPr>
    </w:p>
    <w:p w14:paraId="5CDC0B27" w14:textId="7AC61E8F" w:rsidR="000C2F68" w:rsidRDefault="00F9032F" w:rsidP="000C2F68">
      <w:r>
        <w:t xml:space="preserve">Kaip matome sekų diagramoje (pav. </w:t>
      </w:r>
      <w:r w:rsidRPr="00F30161">
        <w:t xml:space="preserve">7) </w:t>
      </w:r>
      <w:r w:rsidR="000C2F68">
        <w:t>Naudotojas pasirenka betkokia parduotuvėje esančia prekę. Parduotuvė naudotojui pasiūlo prekių palyginimo galimybę. Naudotojas pasirenka norima palyginti prekę. Parduotuvė parodo naudotojui jo pirmą ir jo antra prekes . Naudotojas jas lygina.</w:t>
      </w:r>
    </w:p>
    <w:p w14:paraId="00A4AC24" w14:textId="77777777" w:rsidR="000C2F68" w:rsidRDefault="000C2F68" w:rsidP="000C2F68"/>
    <w:p w14:paraId="486C93CE" w14:textId="77777777" w:rsidR="000C2F68" w:rsidRDefault="000C2F68" w:rsidP="000C2F68"/>
    <w:p w14:paraId="086F1E8E" w14:textId="77777777" w:rsidR="000C2F68" w:rsidRDefault="000C2F68" w:rsidP="000C2F68"/>
    <w:p w14:paraId="29F3EEED" w14:textId="77777777" w:rsidR="000C2F68" w:rsidRDefault="000C2F68" w:rsidP="000C2F68"/>
    <w:p w14:paraId="0E21BC90" w14:textId="77777777" w:rsidR="000C2F68" w:rsidRDefault="000C2F68" w:rsidP="000C2F68"/>
    <w:p w14:paraId="3F4B9836" w14:textId="77777777" w:rsidR="000C2F68" w:rsidRDefault="000C2F68" w:rsidP="000C2F68"/>
    <w:p w14:paraId="521B166C" w14:textId="77777777" w:rsidR="000C2F68" w:rsidRDefault="000C2F68" w:rsidP="000C2F68"/>
    <w:p w14:paraId="74382006" w14:textId="77777777" w:rsidR="000C2F68" w:rsidRDefault="000C2F68" w:rsidP="000C2F68"/>
    <w:p w14:paraId="28316A83" w14:textId="77777777" w:rsidR="000C2F68" w:rsidRDefault="000C2F68" w:rsidP="000C2F68"/>
    <w:p w14:paraId="0ACFDF76" w14:textId="77777777" w:rsidR="000C2F68" w:rsidRDefault="000C2F68" w:rsidP="000C2F68"/>
    <w:p w14:paraId="63BC6A5C" w14:textId="77777777" w:rsidR="000C2F68" w:rsidRDefault="000C2F68" w:rsidP="000C2F68"/>
    <w:p w14:paraId="4E4949FA" w14:textId="77777777" w:rsidR="000C2F68" w:rsidRDefault="000C2F68" w:rsidP="000C2F68"/>
    <w:p w14:paraId="1847F678" w14:textId="77777777" w:rsidR="000C2F68" w:rsidRDefault="000C2F68" w:rsidP="000C2F68"/>
    <w:p w14:paraId="3DB7C3F0" w14:textId="77777777" w:rsidR="000C2F68" w:rsidRDefault="000C2F68" w:rsidP="000C2F68"/>
    <w:p w14:paraId="559C4268" w14:textId="77777777" w:rsidR="000C2F68" w:rsidRDefault="000C2F68" w:rsidP="000C2F68"/>
    <w:p w14:paraId="01B2AF8A" w14:textId="77777777" w:rsidR="000C2F68" w:rsidRDefault="000C2F68" w:rsidP="000C2F68"/>
    <w:p w14:paraId="3A1DADE2" w14:textId="77777777" w:rsidR="000C2F68" w:rsidRDefault="000C2F68" w:rsidP="000C2F68"/>
    <w:p w14:paraId="0825560B" w14:textId="77777777" w:rsidR="000C2F68" w:rsidRDefault="000C2F68" w:rsidP="000C2F68"/>
    <w:p w14:paraId="326D96B4" w14:textId="77777777" w:rsidR="000C2F68" w:rsidRDefault="000C2F68" w:rsidP="000C2F68"/>
    <w:p w14:paraId="4C51AE7A" w14:textId="77777777" w:rsidR="000C2F68" w:rsidRDefault="000C2F68" w:rsidP="000C2F68"/>
    <w:p w14:paraId="1E0365B8" w14:textId="77777777" w:rsidR="000C2F68" w:rsidRDefault="000C2F68" w:rsidP="000C2F68"/>
    <w:p w14:paraId="619BC7FA" w14:textId="77777777" w:rsidR="000C2F68" w:rsidRDefault="000C2F68" w:rsidP="000C2F68"/>
    <w:p w14:paraId="124836EA" w14:textId="77777777" w:rsidR="000C2F68" w:rsidRDefault="000C2F68" w:rsidP="000C2F68"/>
    <w:p w14:paraId="09276972" w14:textId="77777777" w:rsidR="000C2F68" w:rsidRDefault="000C2F68" w:rsidP="000C2F68"/>
    <w:p w14:paraId="7E2D2C42" w14:textId="77777777" w:rsidR="000C2F68" w:rsidRDefault="000C2F68" w:rsidP="000C2F68"/>
    <w:p w14:paraId="1694DD72" w14:textId="77777777" w:rsidR="000C2F68" w:rsidRDefault="000C2F68" w:rsidP="000C2F68"/>
    <w:p w14:paraId="50A4DD9D" w14:textId="77777777" w:rsidR="000C2F68" w:rsidRDefault="000C2F68" w:rsidP="000C2F68"/>
    <w:p w14:paraId="6CA7CDA4" w14:textId="73784897" w:rsidR="000C2F68" w:rsidRDefault="002D7E81" w:rsidP="000C2F68">
      <w:r>
        <w:lastRenderedPageBreak/>
        <w:t>Prekių reklama</w:t>
      </w:r>
    </w:p>
    <w:p w14:paraId="5B7B49E2" w14:textId="6EBD5998" w:rsidR="00F9514D" w:rsidRDefault="00E86634" w:rsidP="00F9514D">
      <w:pPr>
        <w:keepNext/>
      </w:pPr>
      <w:r w:rsidRPr="00E86634">
        <w:drawing>
          <wp:inline distT="0" distB="0" distL="0" distR="0" wp14:anchorId="7122FDD9" wp14:editId="63297269">
            <wp:extent cx="5274310" cy="3587750"/>
            <wp:effectExtent l="0" t="0" r="2540" b="0"/>
            <wp:docPr id="1828631749" name="Paveikslėlis 1" descr="Paveikslėlis, kuriame yra tekstas, diagrama, linija,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1749" name="Paveikslėlis 1" descr="Paveikslėlis, kuriame yra tekstas, diagrama, linija, ekrano kopija&#10;&#10;Automatiškai sugeneruotas aprašymas"/>
                    <pic:cNvPicPr/>
                  </pic:nvPicPr>
                  <pic:blipFill>
                    <a:blip r:embed="rId16"/>
                    <a:stretch>
                      <a:fillRect/>
                    </a:stretch>
                  </pic:blipFill>
                  <pic:spPr>
                    <a:xfrm>
                      <a:off x="0" y="0"/>
                      <a:ext cx="5274310" cy="3587750"/>
                    </a:xfrm>
                    <a:prstGeom prst="rect">
                      <a:avLst/>
                    </a:prstGeom>
                  </pic:spPr>
                </pic:pic>
              </a:graphicData>
            </a:graphic>
          </wp:inline>
        </w:drawing>
      </w:r>
    </w:p>
    <w:p w14:paraId="7C88F3E7" w14:textId="7A6B3CB5" w:rsidR="000C2F68" w:rsidRDefault="00F9514D" w:rsidP="00F9514D">
      <w:pPr>
        <w:pStyle w:val="Antrat"/>
        <w:rPr>
          <w:noProof/>
        </w:rPr>
      </w:pPr>
      <w:r>
        <w:t xml:space="preserve">pav. </w:t>
      </w:r>
      <w:fldSimple w:instr=" SEQ pav. \* ARABIC ">
        <w:r w:rsidR="00F04B0B">
          <w:rPr>
            <w:noProof/>
          </w:rPr>
          <w:t>8</w:t>
        </w:r>
      </w:fldSimple>
      <w:r>
        <w:t xml:space="preserve"> </w:t>
      </w:r>
      <w:r w:rsidR="002D7E81">
        <w:t>Prekių reklamos</w:t>
      </w:r>
      <w:r>
        <w:t xml:space="preserve"> </w:t>
      </w:r>
      <w:r w:rsidRPr="00C7658A">
        <w:t>panaudojimo atvejų sekų diagrama</w:t>
      </w:r>
    </w:p>
    <w:p w14:paraId="2D01D157" w14:textId="77777777" w:rsidR="000C2F68" w:rsidRDefault="000C2F68" w:rsidP="000C2F68">
      <w:pPr>
        <w:rPr>
          <w:noProof/>
        </w:rPr>
      </w:pPr>
    </w:p>
    <w:p w14:paraId="54CD98AB" w14:textId="181F752C" w:rsidR="00F9514D" w:rsidRDefault="00F9032F" w:rsidP="000C2F68">
      <w:r>
        <w:t xml:space="preserve">Kaip matome sekų diagramoje (pav. </w:t>
      </w:r>
      <w:r>
        <w:rPr>
          <w:lang w:val="en-US"/>
        </w:rPr>
        <w:t>8)</w:t>
      </w:r>
      <w:r>
        <w:t xml:space="preserve"> </w:t>
      </w:r>
      <w:r w:rsidR="002D7E81">
        <w:t>Administratorius</w:t>
      </w:r>
      <w:r w:rsidR="000C2F68">
        <w:t xml:space="preserve"> prisijungia i parduotuve. Parduotuve patikrina jo duomenis. Jeigu suvesti duomenys teisingi , </w:t>
      </w:r>
      <w:r w:rsidR="002D7E81">
        <w:t>tai parduotuvė siunčia prašymą išsiųsti elektronini laišką į vartotojo elektroninį paštą ir laiškas yra nusiunčiamas. Gaunamas sėkmės pranešimas. Jeigu administratoriaus duomenys nėra teisingi ir yra bandoma siųsti reklamos prašymą , gaunamas klaidos pranešimas.</w:t>
      </w:r>
    </w:p>
    <w:p w14:paraId="750AF8EF" w14:textId="77777777" w:rsidR="00F9514D" w:rsidRDefault="00F9514D" w:rsidP="000C2F68"/>
    <w:p w14:paraId="0772016C" w14:textId="570A0EF8" w:rsidR="007C4E80" w:rsidRDefault="007C4E80">
      <w:r>
        <w:br w:type="page"/>
      </w:r>
    </w:p>
    <w:p w14:paraId="03351AFB" w14:textId="77777777" w:rsidR="000C2F68" w:rsidRDefault="000C2F68" w:rsidP="000C2F68"/>
    <w:p w14:paraId="4B6A8F16" w14:textId="7AE5F3B3" w:rsidR="000C2F68" w:rsidRDefault="000C2F68" w:rsidP="000C2F68">
      <w:pPr>
        <w:rPr>
          <w:b/>
          <w:bCs/>
        </w:rPr>
      </w:pPr>
      <w:r w:rsidRPr="000C2F68">
        <w:rPr>
          <w:b/>
          <w:bCs/>
        </w:rPr>
        <w:t>Prekių krepšelio valdymas</w:t>
      </w:r>
    </w:p>
    <w:p w14:paraId="3672701A" w14:textId="4B8E0F42" w:rsidR="00F9514D" w:rsidRDefault="0030709A" w:rsidP="00F9514D">
      <w:pPr>
        <w:keepNext/>
      </w:pPr>
      <w:r w:rsidRPr="0030709A">
        <w:rPr>
          <w:noProof/>
          <w:lang w:val="en-US" w:eastAsia="en-US"/>
        </w:rPr>
        <w:drawing>
          <wp:inline distT="0" distB="0" distL="0" distR="0" wp14:anchorId="23EC3430" wp14:editId="40B21BEF">
            <wp:extent cx="4588042" cy="272764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9914" cy="2728760"/>
                    </a:xfrm>
                    <a:prstGeom prst="rect">
                      <a:avLst/>
                    </a:prstGeom>
                  </pic:spPr>
                </pic:pic>
              </a:graphicData>
            </a:graphic>
          </wp:inline>
        </w:drawing>
      </w:r>
    </w:p>
    <w:p w14:paraId="2EC2F444" w14:textId="7B11A50B" w:rsidR="000C2F68" w:rsidRDefault="00F9514D" w:rsidP="00F9514D">
      <w:pPr>
        <w:pStyle w:val="Antrat"/>
      </w:pPr>
      <w:r>
        <w:t xml:space="preserve">pav. </w:t>
      </w:r>
      <w:fldSimple w:instr=" SEQ pav. \* ARABIC ">
        <w:r w:rsidR="00F04B0B">
          <w:rPr>
            <w:noProof/>
          </w:rPr>
          <w:t>9</w:t>
        </w:r>
      </w:fldSimple>
      <w:r>
        <w:t xml:space="preserve"> Peržiūrėti krepšelį </w:t>
      </w:r>
      <w:r w:rsidRPr="00FC3E25">
        <w:t>panaudojimo atvejų sekų diagrama</w:t>
      </w:r>
    </w:p>
    <w:p w14:paraId="2101E528" w14:textId="77777777" w:rsidR="00F9514D" w:rsidRPr="00F9514D" w:rsidRDefault="00F9514D" w:rsidP="00F9514D"/>
    <w:p w14:paraId="0821AF25" w14:textId="11BEC1F7" w:rsidR="000C2F68" w:rsidRDefault="00F9032F" w:rsidP="000C2F68">
      <w:pPr>
        <w:ind w:firstLine="720"/>
      </w:pPr>
      <w:r>
        <w:t xml:space="preserve"> Sekų diagrama (pav.</w:t>
      </w:r>
      <w:r w:rsidRPr="00F30161">
        <w:t xml:space="preserve"> 9)</w:t>
      </w:r>
      <w:r>
        <w:t xml:space="preserve"> </w:t>
      </w:r>
      <w:r w:rsidR="000C2F68" w:rsidRPr="00F54A5A">
        <w:t>Peržiūrėti krepšelį - naudotojas paspaudęs prekių krepšelio langą, galės jį peržiūrėti.</w:t>
      </w:r>
    </w:p>
    <w:p w14:paraId="0F48DB23" w14:textId="77777777" w:rsidR="000C2F68" w:rsidRDefault="000C2F68" w:rsidP="000C2F68">
      <w:pPr>
        <w:ind w:firstLine="720"/>
      </w:pPr>
    </w:p>
    <w:p w14:paraId="1B685187" w14:textId="31668A49" w:rsidR="00F9514D" w:rsidRDefault="0030709A" w:rsidP="00F9514D">
      <w:pPr>
        <w:keepNext/>
        <w:ind w:firstLine="720"/>
      </w:pPr>
      <w:r w:rsidRPr="0030709A">
        <w:rPr>
          <w:noProof/>
          <w:lang w:val="en-US" w:eastAsia="en-US"/>
        </w:rPr>
        <w:drawing>
          <wp:inline distT="0" distB="0" distL="0" distR="0" wp14:anchorId="45D3D8E1" wp14:editId="5EC334C4">
            <wp:extent cx="4231769" cy="1812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9489" cy="1811781"/>
                    </a:xfrm>
                    <a:prstGeom prst="rect">
                      <a:avLst/>
                    </a:prstGeom>
                  </pic:spPr>
                </pic:pic>
              </a:graphicData>
            </a:graphic>
          </wp:inline>
        </w:drawing>
      </w:r>
    </w:p>
    <w:p w14:paraId="790B8622" w14:textId="56D44E61" w:rsidR="000C2F68" w:rsidRDefault="00F9514D" w:rsidP="00F9514D">
      <w:pPr>
        <w:pStyle w:val="Antrat"/>
      </w:pPr>
      <w:r>
        <w:t xml:space="preserve">pav. </w:t>
      </w:r>
      <w:fldSimple w:instr=" SEQ pav. \* ARABIC ">
        <w:r w:rsidR="00F04B0B">
          <w:rPr>
            <w:noProof/>
          </w:rPr>
          <w:t>10</w:t>
        </w:r>
      </w:fldSimple>
      <w:r>
        <w:t xml:space="preserve"> Pridėti prekę į krepšelį </w:t>
      </w:r>
      <w:r w:rsidRPr="00C0667F">
        <w:t>panaudojimo atvejų sekų diagrama</w:t>
      </w:r>
    </w:p>
    <w:p w14:paraId="5D558C80" w14:textId="77777777" w:rsidR="00F9514D" w:rsidRPr="00F9514D" w:rsidRDefault="00F9514D" w:rsidP="00F9514D"/>
    <w:p w14:paraId="4A25BDF0" w14:textId="080F5E5B" w:rsidR="000C2F68" w:rsidRDefault="00F9032F" w:rsidP="000C2F68">
      <w:pPr>
        <w:tabs>
          <w:tab w:val="left" w:pos="2052"/>
        </w:tabs>
      </w:pPr>
      <w:r>
        <w:tab/>
        <w:t xml:space="preserve">Sekų diagrama (pav. </w:t>
      </w:r>
      <w:r w:rsidRPr="00F30161">
        <w:t>10)</w:t>
      </w:r>
      <w:r>
        <w:t xml:space="preserve"> </w:t>
      </w:r>
      <w:r w:rsidR="000C2F68" w:rsidRPr="00F54A5A">
        <w:t>Įdėti prekę į krepšelį - naudotojas matys šalia norimos prekės mygtuką skirtą prekės įdėjimui į krepšelį, jį paspaudus prekė atsiras krepšelyje.</w:t>
      </w:r>
    </w:p>
    <w:p w14:paraId="4BAE2337" w14:textId="0A2F971D" w:rsidR="00F9514D" w:rsidRDefault="0030709A" w:rsidP="00F9514D">
      <w:pPr>
        <w:keepNext/>
        <w:tabs>
          <w:tab w:val="left" w:pos="2052"/>
        </w:tabs>
      </w:pPr>
      <w:r w:rsidRPr="0030709A">
        <w:rPr>
          <w:noProof/>
          <w:lang w:val="en-US" w:eastAsia="en-US"/>
        </w:rPr>
        <w:lastRenderedPageBreak/>
        <w:drawing>
          <wp:inline distT="0" distB="0" distL="0" distR="0" wp14:anchorId="5EC4DDB8" wp14:editId="2718E81A">
            <wp:extent cx="4243136" cy="3269398"/>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40288" cy="3267204"/>
                    </a:xfrm>
                    <a:prstGeom prst="rect">
                      <a:avLst/>
                    </a:prstGeom>
                  </pic:spPr>
                </pic:pic>
              </a:graphicData>
            </a:graphic>
          </wp:inline>
        </w:drawing>
      </w:r>
    </w:p>
    <w:p w14:paraId="24F47622" w14:textId="6C8FE8CE" w:rsidR="000C2F68" w:rsidRDefault="00F9514D" w:rsidP="00F9514D">
      <w:pPr>
        <w:pStyle w:val="Antrat"/>
      </w:pPr>
      <w:r>
        <w:t xml:space="preserve">pav. </w:t>
      </w:r>
      <w:fldSimple w:instr=" SEQ pav. \* ARABIC ">
        <w:r w:rsidR="00F04B0B">
          <w:rPr>
            <w:noProof/>
          </w:rPr>
          <w:t>11</w:t>
        </w:r>
      </w:fldSimple>
      <w:r>
        <w:t xml:space="preserve"> Pašalinti prekę iš krepšelio </w:t>
      </w:r>
      <w:r w:rsidRPr="00FB1D56">
        <w:t>panaudojimo atvejų sekų diagrama</w:t>
      </w:r>
    </w:p>
    <w:p w14:paraId="55B03C18" w14:textId="77777777" w:rsidR="00F9514D" w:rsidRPr="00F9514D" w:rsidRDefault="00F9514D" w:rsidP="00F9514D"/>
    <w:p w14:paraId="5164B6F0" w14:textId="589AF506" w:rsidR="000C2F68" w:rsidRDefault="00F9032F" w:rsidP="000C2F68">
      <w:pPr>
        <w:ind w:firstLine="720"/>
      </w:pPr>
      <w:r>
        <w:t xml:space="preserve"> Sekų diagrama (pav.</w:t>
      </w:r>
      <w:r w:rsidRPr="00F30161">
        <w:t xml:space="preserve"> 11)</w:t>
      </w:r>
      <w:r>
        <w:t xml:space="preserve"> </w:t>
      </w:r>
      <w:r w:rsidR="000C2F68" w:rsidRPr="00F54A5A">
        <w:t>Pašalinti prekę iš krepšelio - naudotojas atsidaręs prekių krepšelio langą galės pašalinti norimą prekę paspaudžiant mygtuką, kuris šalins prekę arba mygtuką, kuris šalins visas prekes esančias krepšelyje.</w:t>
      </w:r>
    </w:p>
    <w:p w14:paraId="4FB9E27F" w14:textId="3FBD69A8" w:rsidR="00F9514D" w:rsidRDefault="0030709A" w:rsidP="00F9514D">
      <w:pPr>
        <w:keepNext/>
      </w:pPr>
      <w:r w:rsidRPr="0030709A">
        <w:rPr>
          <w:noProof/>
          <w:lang w:val="en-US" w:eastAsia="en-US"/>
        </w:rPr>
        <w:drawing>
          <wp:inline distT="0" distB="0" distL="0" distR="0" wp14:anchorId="608B3A54" wp14:editId="322B8278">
            <wp:extent cx="4916905" cy="2618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9800" cy="2620214"/>
                    </a:xfrm>
                    <a:prstGeom prst="rect">
                      <a:avLst/>
                    </a:prstGeom>
                  </pic:spPr>
                </pic:pic>
              </a:graphicData>
            </a:graphic>
          </wp:inline>
        </w:drawing>
      </w:r>
    </w:p>
    <w:p w14:paraId="1FCB050F" w14:textId="6D24A1F0" w:rsidR="000C2F68" w:rsidRDefault="00F9514D" w:rsidP="00F9514D">
      <w:pPr>
        <w:pStyle w:val="Antrat"/>
      </w:pPr>
      <w:r>
        <w:t xml:space="preserve">pav. </w:t>
      </w:r>
      <w:fldSimple w:instr=" SEQ pav. \* ARABIC ">
        <w:r w:rsidR="00F04B0B">
          <w:rPr>
            <w:noProof/>
          </w:rPr>
          <w:t>12</w:t>
        </w:r>
      </w:fldSimple>
      <w:r>
        <w:t xml:space="preserve"> Išsaugoti prekių krepšelį PDF formatu </w:t>
      </w:r>
      <w:r w:rsidRPr="00FD082E">
        <w:t>panaudojimo atvejų sekų diagrama</w:t>
      </w:r>
    </w:p>
    <w:p w14:paraId="3038B7CD" w14:textId="77777777" w:rsidR="00F9514D" w:rsidRPr="00F9514D" w:rsidRDefault="00F9514D" w:rsidP="00F9514D"/>
    <w:p w14:paraId="4A8DCB31" w14:textId="1B4BDFD9" w:rsidR="000C2F68" w:rsidRDefault="00F9032F" w:rsidP="000C2F68">
      <w:pPr>
        <w:ind w:firstLine="720"/>
      </w:pPr>
      <w:r>
        <w:t xml:space="preserve">Sekų diagrama (pav. </w:t>
      </w:r>
      <w:r w:rsidRPr="00F30161">
        <w:t>12)</w:t>
      </w:r>
      <w:r>
        <w:t xml:space="preserve"> </w:t>
      </w:r>
      <w:r w:rsidR="000C2F68" w:rsidRPr="00F54A5A">
        <w:t>Išsaugoti prekių krepšelį PDF formatu - naudotojas atsidaręs prekių krepšelio langą (jei ten bus prekių) matys mygtuką kuris atliks prekių krepšelio išsaugojimą ir parsisiuntimą PDF formatu, kad visa tai įvyktų tereikės paspausti mygtuką.</w:t>
      </w:r>
    </w:p>
    <w:p w14:paraId="413B4310" w14:textId="77777777" w:rsidR="000C2F68" w:rsidRDefault="000C2F68" w:rsidP="000C2F68">
      <w:pPr>
        <w:ind w:firstLine="720"/>
      </w:pPr>
    </w:p>
    <w:p w14:paraId="22FAFE94" w14:textId="1324276E" w:rsidR="00F9514D" w:rsidRDefault="003C5E98" w:rsidP="00F9514D">
      <w:pPr>
        <w:keepNext/>
        <w:ind w:firstLine="720"/>
      </w:pPr>
      <w:r w:rsidRPr="003C5E98">
        <w:lastRenderedPageBreak/>
        <w:drawing>
          <wp:inline distT="0" distB="0" distL="0" distR="0" wp14:anchorId="6D0966F3" wp14:editId="2F8D1CA6">
            <wp:extent cx="5274310" cy="4791710"/>
            <wp:effectExtent l="0" t="0" r="2540" b="8890"/>
            <wp:docPr id="243071905" name="Paveikslėlis 1" descr="Paveikslėlis, kuriame yra tekstas, Paralelė, linija,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1905" name="Paveikslėlis 1" descr="Paveikslėlis, kuriame yra tekstas, Paralelė, linija, ekrano kopija&#10;&#10;Automatiškai sugeneruotas aprašymas"/>
                    <pic:cNvPicPr/>
                  </pic:nvPicPr>
                  <pic:blipFill>
                    <a:blip r:embed="rId21"/>
                    <a:stretch>
                      <a:fillRect/>
                    </a:stretch>
                  </pic:blipFill>
                  <pic:spPr>
                    <a:xfrm>
                      <a:off x="0" y="0"/>
                      <a:ext cx="5274310" cy="4791710"/>
                    </a:xfrm>
                    <a:prstGeom prst="rect">
                      <a:avLst/>
                    </a:prstGeom>
                  </pic:spPr>
                </pic:pic>
              </a:graphicData>
            </a:graphic>
          </wp:inline>
        </w:drawing>
      </w:r>
    </w:p>
    <w:p w14:paraId="3CB9003A" w14:textId="44B7A9ED" w:rsidR="000C2F68" w:rsidRDefault="00F9514D" w:rsidP="00F9514D">
      <w:pPr>
        <w:pStyle w:val="Antrat"/>
      </w:pPr>
      <w:r>
        <w:t xml:space="preserve">pav. </w:t>
      </w:r>
      <w:fldSimple w:instr=" SEQ pav. \* ARABIC ">
        <w:r w:rsidR="00F04B0B">
          <w:rPr>
            <w:noProof/>
          </w:rPr>
          <w:t>13</w:t>
        </w:r>
      </w:fldSimple>
      <w:r>
        <w:t xml:space="preserve"> Padaryti apmokėjimą </w:t>
      </w:r>
      <w:r w:rsidRPr="00EF3663">
        <w:t>panaudojimo atvejų sekų diagrama</w:t>
      </w:r>
    </w:p>
    <w:p w14:paraId="350F6FEA" w14:textId="77777777" w:rsidR="00F9514D" w:rsidRPr="00F9514D" w:rsidRDefault="00F9514D" w:rsidP="00F9514D"/>
    <w:p w14:paraId="204A7A5A" w14:textId="73A947B2" w:rsidR="000C2F68" w:rsidRPr="00F54A5A" w:rsidRDefault="000C2F68" w:rsidP="000C2F68">
      <w:pPr>
        <w:tabs>
          <w:tab w:val="left" w:pos="1308"/>
        </w:tabs>
      </w:pPr>
      <w:r>
        <w:tab/>
      </w:r>
      <w:r w:rsidR="00F9032F">
        <w:t>Sekų diagrama (pav.</w:t>
      </w:r>
      <w:r w:rsidR="00F9032F" w:rsidRPr="00F30161">
        <w:t xml:space="preserve"> 13)</w:t>
      </w:r>
      <w:r w:rsidR="00F9032F">
        <w:t xml:space="preserve"> </w:t>
      </w:r>
      <w:r w:rsidRPr="00F54A5A">
        <w:t>Padaryti apmokėjimą - kad įvykdytų apmokėjimą naudotojas turi būti būtinai prisijungęs prie sistemos, jei jis yra sėkmingai prisijungęs prie sistemos atsidaręs prekių krepšelio langą atsiras mygtykas, kuris inicijuos užsakymo sūkurimą, ten suvedus savo pristatymo adresą galima patvirtinti užsakymą paspaudžiant taip pat myguką, jį paspaudus atsidursime į PayPal tinklapį apmokėjimui įvykdyti. Įvykus sėkmingam apmokėjimui, gryšime į savo sistemą ir gausime pranešimą, kad sėkmingai patvirtinas užsakymas.</w:t>
      </w:r>
    </w:p>
    <w:p w14:paraId="6EBB9EAB" w14:textId="77777777" w:rsidR="000C2F68" w:rsidRDefault="000C2F68" w:rsidP="000C2F68">
      <w:pPr>
        <w:rPr>
          <w:b/>
          <w:bCs/>
        </w:rPr>
      </w:pPr>
    </w:p>
    <w:p w14:paraId="35F90CAD" w14:textId="77777777" w:rsidR="000C2F68" w:rsidRDefault="000C2F68" w:rsidP="000C2F68">
      <w:pPr>
        <w:rPr>
          <w:b/>
          <w:bCs/>
        </w:rPr>
      </w:pPr>
    </w:p>
    <w:p w14:paraId="6B6692D9" w14:textId="77777777" w:rsidR="000C2F68" w:rsidRDefault="000C2F68" w:rsidP="000C2F68">
      <w:pPr>
        <w:rPr>
          <w:b/>
          <w:bCs/>
        </w:rPr>
      </w:pPr>
    </w:p>
    <w:p w14:paraId="37ADDDC2" w14:textId="77777777" w:rsidR="000C2F68" w:rsidRDefault="000C2F68" w:rsidP="000C2F68">
      <w:pPr>
        <w:rPr>
          <w:b/>
          <w:bCs/>
        </w:rPr>
      </w:pPr>
    </w:p>
    <w:p w14:paraId="28C51913" w14:textId="77777777" w:rsidR="000C2F68" w:rsidRDefault="000C2F68" w:rsidP="000C2F68">
      <w:pPr>
        <w:rPr>
          <w:b/>
          <w:bCs/>
        </w:rPr>
      </w:pPr>
    </w:p>
    <w:p w14:paraId="6E625984" w14:textId="77777777" w:rsidR="000C2F68" w:rsidRDefault="000C2F68" w:rsidP="000C2F68">
      <w:pPr>
        <w:rPr>
          <w:b/>
          <w:bCs/>
        </w:rPr>
      </w:pPr>
    </w:p>
    <w:p w14:paraId="001FCA26" w14:textId="77777777" w:rsidR="000C2F68" w:rsidRDefault="000C2F68" w:rsidP="000C2F68">
      <w:pPr>
        <w:rPr>
          <w:b/>
          <w:bCs/>
        </w:rPr>
      </w:pPr>
    </w:p>
    <w:p w14:paraId="733502D1" w14:textId="77777777" w:rsidR="000C2F68" w:rsidRDefault="000C2F68" w:rsidP="000C2F68">
      <w:pPr>
        <w:rPr>
          <w:b/>
          <w:bCs/>
        </w:rPr>
      </w:pPr>
    </w:p>
    <w:p w14:paraId="23A0FD77" w14:textId="77777777" w:rsidR="000C2F68" w:rsidRDefault="000C2F68" w:rsidP="000C2F68">
      <w:pPr>
        <w:rPr>
          <w:b/>
          <w:bCs/>
        </w:rPr>
      </w:pPr>
    </w:p>
    <w:p w14:paraId="158D93B2" w14:textId="77777777" w:rsidR="000C2F68" w:rsidRDefault="000C2F68" w:rsidP="000C2F68">
      <w:pPr>
        <w:rPr>
          <w:b/>
          <w:bCs/>
        </w:rPr>
      </w:pPr>
    </w:p>
    <w:p w14:paraId="6FBCBCD5" w14:textId="77777777" w:rsidR="000C2F68" w:rsidRDefault="000C2F68" w:rsidP="000C2F68">
      <w:pPr>
        <w:rPr>
          <w:b/>
          <w:bCs/>
        </w:rPr>
      </w:pPr>
    </w:p>
    <w:p w14:paraId="7AC82714" w14:textId="77777777" w:rsidR="000C2F68" w:rsidRDefault="000C2F68" w:rsidP="000C2F68">
      <w:pPr>
        <w:rPr>
          <w:b/>
          <w:bCs/>
        </w:rPr>
      </w:pPr>
    </w:p>
    <w:p w14:paraId="169A19D2" w14:textId="77777777" w:rsidR="000C2F68" w:rsidRDefault="000C2F68" w:rsidP="000C2F68">
      <w:pPr>
        <w:rPr>
          <w:b/>
          <w:bCs/>
        </w:rPr>
      </w:pPr>
    </w:p>
    <w:p w14:paraId="356BD575" w14:textId="77777777" w:rsidR="000C2F68" w:rsidRDefault="000C2F68" w:rsidP="000C2F68">
      <w:pPr>
        <w:rPr>
          <w:b/>
          <w:bCs/>
        </w:rPr>
      </w:pPr>
    </w:p>
    <w:p w14:paraId="71D70A69" w14:textId="77777777" w:rsidR="000C2F68" w:rsidRDefault="000C2F68" w:rsidP="000C2F68">
      <w:pPr>
        <w:rPr>
          <w:b/>
          <w:bCs/>
        </w:rPr>
      </w:pPr>
    </w:p>
    <w:p w14:paraId="53A842B2" w14:textId="77777777" w:rsidR="000C2F68" w:rsidRDefault="000C2F68" w:rsidP="000C2F68">
      <w:pPr>
        <w:rPr>
          <w:b/>
          <w:bCs/>
        </w:rPr>
      </w:pPr>
    </w:p>
    <w:p w14:paraId="00549714" w14:textId="77777777" w:rsidR="000C2F68" w:rsidRDefault="000C2F68" w:rsidP="000C2F68">
      <w:pPr>
        <w:rPr>
          <w:b/>
          <w:bCs/>
        </w:rPr>
      </w:pPr>
    </w:p>
    <w:p w14:paraId="20B06069" w14:textId="77777777" w:rsidR="000C2F68" w:rsidRDefault="000C2F68" w:rsidP="000C2F68">
      <w:pPr>
        <w:rPr>
          <w:b/>
          <w:bCs/>
        </w:rPr>
      </w:pPr>
    </w:p>
    <w:p w14:paraId="2F84CA78" w14:textId="77777777" w:rsidR="000C2F68" w:rsidRDefault="000C2F68" w:rsidP="000C2F68">
      <w:pPr>
        <w:rPr>
          <w:b/>
          <w:bCs/>
        </w:rPr>
      </w:pPr>
    </w:p>
    <w:p w14:paraId="13CCD79B" w14:textId="77777777" w:rsidR="000C2F68" w:rsidRDefault="000C2F68" w:rsidP="000C2F68">
      <w:pPr>
        <w:rPr>
          <w:b/>
          <w:bCs/>
        </w:rPr>
      </w:pPr>
    </w:p>
    <w:p w14:paraId="0017A91B" w14:textId="77777777" w:rsidR="000C2F68" w:rsidRDefault="000C2F68" w:rsidP="000C2F68">
      <w:pPr>
        <w:rPr>
          <w:b/>
          <w:bCs/>
        </w:rPr>
      </w:pPr>
    </w:p>
    <w:p w14:paraId="5B63189E" w14:textId="26BF0F75" w:rsidR="000C2F68" w:rsidRDefault="000C2F68" w:rsidP="000C2F68">
      <w:pPr>
        <w:rPr>
          <w:b/>
          <w:bCs/>
        </w:rPr>
      </w:pPr>
      <w:r>
        <w:rPr>
          <w:b/>
          <w:bCs/>
        </w:rPr>
        <w:t>Forumas/Lojalumas</w:t>
      </w:r>
    </w:p>
    <w:p w14:paraId="1EB1FF3A" w14:textId="70CE5B34" w:rsidR="000C2F68" w:rsidRDefault="000C2F68" w:rsidP="000C2F68">
      <w:pPr>
        <w:pStyle w:val="Sraopastraipa"/>
        <w:numPr>
          <w:ilvl w:val="0"/>
          <w:numId w:val="30"/>
        </w:numPr>
        <w:spacing w:after="160" w:line="256" w:lineRule="auto"/>
      </w:pPr>
      <w:r>
        <w:t>Sekų diagrama</w:t>
      </w:r>
      <w:r w:rsidR="00F9032F">
        <w:t xml:space="preserve"> (pav. </w:t>
      </w:r>
      <w:r w:rsidR="00F9032F">
        <w:rPr>
          <w:lang w:val="en-US"/>
        </w:rPr>
        <w:t>14)</w:t>
      </w:r>
      <w:r>
        <w:t>, parodo, kokius žingsnius registruotas naudotojas turi praeiti, norint sukurti komentarą prie straipsnio. Pirmiausia yra išsiunčiama komentaro kūrimo lango užklausa, tada pateikiamas komentaro kūrimo langas, naudotojas gali parašyti komentarą, tekstiniame lauke ir jį pateikti. Jeigu komentaras yra tuščias(Nesėkminga validacija), tada išmetamas pranešimas, jog komentaras yra neteisingo formato, kitais atvejais(Sėkminga validacija), komentaras yra išsaugomas ir naudotojui išsiunčiamas pranešimas. Jis yra gražinamas į skelbimo puslapį, kuriame rašė komentarą.</w:t>
      </w:r>
    </w:p>
    <w:p w14:paraId="0F4AC2FD" w14:textId="003BEC3B" w:rsidR="00F9514D" w:rsidRDefault="00E86634" w:rsidP="00F9514D">
      <w:pPr>
        <w:pStyle w:val="Sraopastraipa"/>
        <w:keepNext/>
        <w:spacing w:after="160" w:line="256" w:lineRule="auto"/>
      </w:pPr>
      <w:r w:rsidRPr="00E86634">
        <w:drawing>
          <wp:inline distT="0" distB="0" distL="0" distR="0" wp14:anchorId="15E23CCC" wp14:editId="4CA4E79C">
            <wp:extent cx="5274310" cy="3184525"/>
            <wp:effectExtent l="0" t="0" r="2540" b="0"/>
            <wp:docPr id="346052404" name="Paveikslėlis 1" descr="Paveikslėlis, kuriame yra tekstas, linija, ekrano kopij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2404" name="Paveikslėlis 1" descr="Paveikslėlis, kuriame yra tekstas, linija, ekrano kopija, Paralelė&#10;&#10;Automatiškai sugeneruotas aprašymas"/>
                    <pic:cNvPicPr/>
                  </pic:nvPicPr>
                  <pic:blipFill>
                    <a:blip r:embed="rId22"/>
                    <a:stretch>
                      <a:fillRect/>
                    </a:stretch>
                  </pic:blipFill>
                  <pic:spPr>
                    <a:xfrm>
                      <a:off x="0" y="0"/>
                      <a:ext cx="5274310" cy="3184525"/>
                    </a:xfrm>
                    <a:prstGeom prst="rect">
                      <a:avLst/>
                    </a:prstGeom>
                  </pic:spPr>
                </pic:pic>
              </a:graphicData>
            </a:graphic>
          </wp:inline>
        </w:drawing>
      </w:r>
    </w:p>
    <w:p w14:paraId="707E05C4" w14:textId="79662B72" w:rsidR="000C2F68" w:rsidRDefault="00F9514D" w:rsidP="00F9514D">
      <w:pPr>
        <w:pStyle w:val="Antrat"/>
      </w:pPr>
      <w:r>
        <w:t xml:space="preserve">pav. </w:t>
      </w:r>
      <w:fldSimple w:instr=" SEQ pav. \* ARABIC ">
        <w:r w:rsidR="00F04B0B">
          <w:rPr>
            <w:noProof/>
          </w:rPr>
          <w:t>14</w:t>
        </w:r>
      </w:fldSimple>
      <w:r>
        <w:t xml:space="preserve"> Kurti komentarą </w:t>
      </w:r>
      <w:r w:rsidRPr="00447667">
        <w:t>panaudojimo atvejų sekų diagrama</w:t>
      </w:r>
    </w:p>
    <w:p w14:paraId="62FFB4D0" w14:textId="77777777" w:rsidR="000C2F68" w:rsidRDefault="000C2F68" w:rsidP="000C2F68"/>
    <w:p w14:paraId="55B65597" w14:textId="77777777" w:rsidR="000C2F68" w:rsidRDefault="000C2F68" w:rsidP="000C2F68"/>
    <w:p w14:paraId="131E3EA7" w14:textId="77777777" w:rsidR="000C2F68" w:rsidRDefault="000C2F68" w:rsidP="000C2F68"/>
    <w:p w14:paraId="2B1B2F47" w14:textId="77777777" w:rsidR="000C2F68" w:rsidRDefault="000C2F68" w:rsidP="000C2F68"/>
    <w:p w14:paraId="675DEA04" w14:textId="77777777" w:rsidR="000C2F68" w:rsidRDefault="000C2F68" w:rsidP="000C2F68"/>
    <w:p w14:paraId="07347A40" w14:textId="77777777" w:rsidR="000C2F68" w:rsidRDefault="000C2F68" w:rsidP="000C2F68"/>
    <w:p w14:paraId="2FDC2237" w14:textId="77777777" w:rsidR="000C2F68" w:rsidRDefault="000C2F68" w:rsidP="000C2F68"/>
    <w:p w14:paraId="07872C9E" w14:textId="77777777" w:rsidR="000C2F68" w:rsidRDefault="000C2F68" w:rsidP="000C2F68"/>
    <w:p w14:paraId="67794114" w14:textId="77777777" w:rsidR="000C2F68" w:rsidRDefault="000C2F68" w:rsidP="000C2F68"/>
    <w:p w14:paraId="0E72E1E1" w14:textId="77777777" w:rsidR="000C2F68" w:rsidRDefault="000C2F68" w:rsidP="000C2F68"/>
    <w:p w14:paraId="6485AA46" w14:textId="77777777" w:rsidR="000C2F68" w:rsidRDefault="000C2F68" w:rsidP="000C2F68"/>
    <w:p w14:paraId="5D90DF79" w14:textId="77777777" w:rsidR="000C2F68" w:rsidRDefault="000C2F68" w:rsidP="000C2F68"/>
    <w:p w14:paraId="5FF5F165" w14:textId="77777777" w:rsidR="000C2F68" w:rsidRDefault="000C2F68" w:rsidP="000C2F68"/>
    <w:p w14:paraId="569B2DFD" w14:textId="77777777" w:rsidR="000C2F68" w:rsidRDefault="000C2F68" w:rsidP="000C2F68"/>
    <w:p w14:paraId="2C1C9B13" w14:textId="77777777" w:rsidR="000C2F68" w:rsidRDefault="000C2F68" w:rsidP="000C2F68"/>
    <w:p w14:paraId="27258A9D" w14:textId="77777777" w:rsidR="000C2F68" w:rsidRDefault="000C2F68" w:rsidP="000C2F68"/>
    <w:p w14:paraId="46F51D90" w14:textId="77777777" w:rsidR="000C2F68" w:rsidRDefault="000C2F68" w:rsidP="000C2F68"/>
    <w:p w14:paraId="652C892A" w14:textId="77777777" w:rsidR="000C2F68" w:rsidRDefault="000C2F68" w:rsidP="000C2F68"/>
    <w:p w14:paraId="509F92C1" w14:textId="77777777" w:rsidR="000C2F68" w:rsidRDefault="000C2F68" w:rsidP="000C2F68"/>
    <w:p w14:paraId="36A415D5" w14:textId="77777777" w:rsidR="000C2F68" w:rsidRDefault="000C2F68" w:rsidP="000C2F68"/>
    <w:p w14:paraId="5193AA8E" w14:textId="77777777" w:rsidR="000C2F68" w:rsidRDefault="000C2F68" w:rsidP="000C2F68"/>
    <w:p w14:paraId="6EDB9E44" w14:textId="77777777" w:rsidR="000C2F68" w:rsidRDefault="000C2F68" w:rsidP="000C2F68"/>
    <w:p w14:paraId="73BFD4CD" w14:textId="77777777" w:rsidR="000C2F68" w:rsidRDefault="000C2F68" w:rsidP="000C2F68"/>
    <w:p w14:paraId="236BD6C1" w14:textId="77777777" w:rsidR="000C2F68" w:rsidRDefault="000C2F68" w:rsidP="000C2F68"/>
    <w:p w14:paraId="3F0F09CF" w14:textId="77777777" w:rsidR="000C2F68" w:rsidRDefault="000C2F68" w:rsidP="000C2F68"/>
    <w:p w14:paraId="2DB034C1" w14:textId="1A832E6B" w:rsidR="000C2F68" w:rsidRDefault="000C2F68" w:rsidP="000C2F68">
      <w:r>
        <w:lastRenderedPageBreak/>
        <w:t>2. Sekų diagrama</w:t>
      </w:r>
      <w:r w:rsidR="00F9032F">
        <w:t xml:space="preserve"> (pav.</w:t>
      </w:r>
      <w:r w:rsidR="00F9032F">
        <w:rPr>
          <w:lang w:val="en-US"/>
        </w:rPr>
        <w:t xml:space="preserve"> 15)</w:t>
      </w:r>
      <w:r>
        <w:t>, parodo, kaip naudotojas, gali atlinkti forumo peržiūrą. Pirmiausia išsiunčiama užklausa, jog naudotojas nori peržiūrėti forumą. Tada pateikiamas forumo langas, kuriame yra forumo turinys. Taip pat naudotojas gali išsifiltruoti turinį pagal norimus filtrus, kad būtu lengviau rasti reikiamą informaciją.</w:t>
      </w:r>
    </w:p>
    <w:p w14:paraId="7F2F3680" w14:textId="12EB784A" w:rsidR="00F9514D" w:rsidRDefault="00E86634" w:rsidP="00F9514D">
      <w:pPr>
        <w:keepNext/>
      </w:pPr>
      <w:r w:rsidRPr="00E86634">
        <w:drawing>
          <wp:inline distT="0" distB="0" distL="0" distR="0" wp14:anchorId="6E72608F" wp14:editId="284242BC">
            <wp:extent cx="5274310" cy="2139315"/>
            <wp:effectExtent l="0" t="0" r="2540" b="0"/>
            <wp:docPr id="1655166759" name="Paveikslėlis 1" descr="Paveikslėlis, kuriame yra tekstas, linija, ekrano kopija, diagra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6759" name="Paveikslėlis 1" descr="Paveikslėlis, kuriame yra tekstas, linija, ekrano kopija, diagrama&#10;&#10;Automatiškai sugeneruotas aprašymas"/>
                    <pic:cNvPicPr/>
                  </pic:nvPicPr>
                  <pic:blipFill>
                    <a:blip r:embed="rId23"/>
                    <a:stretch>
                      <a:fillRect/>
                    </a:stretch>
                  </pic:blipFill>
                  <pic:spPr>
                    <a:xfrm>
                      <a:off x="0" y="0"/>
                      <a:ext cx="5274310" cy="2139315"/>
                    </a:xfrm>
                    <a:prstGeom prst="rect">
                      <a:avLst/>
                    </a:prstGeom>
                  </pic:spPr>
                </pic:pic>
              </a:graphicData>
            </a:graphic>
          </wp:inline>
        </w:drawing>
      </w:r>
    </w:p>
    <w:p w14:paraId="5BE49007" w14:textId="1DD931DC" w:rsidR="000C2F68" w:rsidRDefault="00F9514D" w:rsidP="00F9514D">
      <w:pPr>
        <w:pStyle w:val="Antrat"/>
      </w:pPr>
      <w:r>
        <w:t xml:space="preserve">pav. </w:t>
      </w:r>
      <w:fldSimple w:instr=" SEQ pav. \* ARABIC ">
        <w:r w:rsidR="00F04B0B">
          <w:rPr>
            <w:noProof/>
          </w:rPr>
          <w:t>15</w:t>
        </w:r>
      </w:fldSimple>
      <w:r>
        <w:t xml:space="preserve"> Peržiūrėti forumą </w:t>
      </w:r>
      <w:r w:rsidRPr="006A36DB">
        <w:t>panaudojimo atvejų sekų diagrama</w:t>
      </w:r>
    </w:p>
    <w:p w14:paraId="3EED718A" w14:textId="77777777" w:rsidR="00F9514D" w:rsidRPr="00F9514D" w:rsidRDefault="00F9514D" w:rsidP="00F9514D"/>
    <w:p w14:paraId="4981253A" w14:textId="3DDEE9FD" w:rsidR="000C2F68" w:rsidRDefault="000C2F68" w:rsidP="000C402B">
      <w:r>
        <w:t>3</w:t>
      </w:r>
      <w:r w:rsidR="00F9032F">
        <w:t>.</w:t>
      </w:r>
      <w:r>
        <w:t xml:space="preserve"> Sekų diagrama</w:t>
      </w:r>
      <w:r w:rsidR="00F9032F">
        <w:t xml:space="preserve"> (pav.</w:t>
      </w:r>
      <w:r w:rsidR="00F9032F">
        <w:rPr>
          <w:lang w:val="en-US"/>
        </w:rPr>
        <w:t xml:space="preserve"> 16)</w:t>
      </w:r>
      <w:r>
        <w:t xml:space="preserve">, parodo, kaip registruotas naudotojas gali kaupti taškus. Kadangi taškų kaupimas yra neprivalomas, naudotojas gali taškų ir nekaupti. Taškai yra kaupiami </w:t>
      </w:r>
      <w:r w:rsidR="000C402B">
        <w:t>pagal per savaitę surinktų patiktukų skaičių. Kas savaitę sistema apskaičiuoja kiekvieno naudotojo surinktus taškus. Juos parašo į elektroninį paštą ir išsiunčia laišką. Tada atnaujina sistemoje esančius taškus, prie kiekvieno naudotojo.</w:t>
      </w:r>
    </w:p>
    <w:p w14:paraId="664F7149" w14:textId="5C864FCA" w:rsidR="00F9514D" w:rsidRDefault="00E86634" w:rsidP="00F9514D">
      <w:pPr>
        <w:keepNext/>
      </w:pPr>
      <w:r w:rsidRPr="00E86634">
        <w:drawing>
          <wp:inline distT="0" distB="0" distL="0" distR="0" wp14:anchorId="27AFDDC3" wp14:editId="7CD56D0E">
            <wp:extent cx="5274310" cy="2649855"/>
            <wp:effectExtent l="0" t="0" r="2540" b="0"/>
            <wp:docPr id="1380577931" name="Paveikslėlis 1" descr="Paveikslėlis, kuriame yra tekstas, ekrano kopija, linija,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7931" name="Paveikslėlis 1" descr="Paveikslėlis, kuriame yra tekstas, ekrano kopija, linija, Šriftas&#10;&#10;Automatiškai sugeneruotas aprašymas"/>
                    <pic:cNvPicPr/>
                  </pic:nvPicPr>
                  <pic:blipFill>
                    <a:blip r:embed="rId24"/>
                    <a:stretch>
                      <a:fillRect/>
                    </a:stretch>
                  </pic:blipFill>
                  <pic:spPr>
                    <a:xfrm>
                      <a:off x="0" y="0"/>
                      <a:ext cx="5274310" cy="2649855"/>
                    </a:xfrm>
                    <a:prstGeom prst="rect">
                      <a:avLst/>
                    </a:prstGeom>
                  </pic:spPr>
                </pic:pic>
              </a:graphicData>
            </a:graphic>
          </wp:inline>
        </w:drawing>
      </w:r>
    </w:p>
    <w:p w14:paraId="7A7E0E43" w14:textId="26D3FFF4" w:rsidR="000C2F68" w:rsidRDefault="00F9514D" w:rsidP="00F9514D">
      <w:pPr>
        <w:pStyle w:val="Antrat"/>
      </w:pPr>
      <w:r>
        <w:t xml:space="preserve">pav. </w:t>
      </w:r>
      <w:fldSimple w:instr=" SEQ pav. \* ARABIC ">
        <w:r w:rsidR="00F04B0B">
          <w:rPr>
            <w:noProof/>
          </w:rPr>
          <w:t>16</w:t>
        </w:r>
      </w:fldSimple>
      <w:r>
        <w:t xml:space="preserve"> Kaupti forumo taškus </w:t>
      </w:r>
      <w:r w:rsidRPr="00297524">
        <w:t>panaudojimo atvejų sekų diagrama</w:t>
      </w:r>
    </w:p>
    <w:p w14:paraId="50F62BA1" w14:textId="77777777" w:rsidR="000C2F68" w:rsidRDefault="000C2F68" w:rsidP="000C2F68"/>
    <w:p w14:paraId="521DD333" w14:textId="77777777" w:rsidR="000C2F68" w:rsidRDefault="000C2F68" w:rsidP="000C2F68"/>
    <w:p w14:paraId="67279C2E" w14:textId="77777777" w:rsidR="000C2F68" w:rsidRDefault="000C2F68" w:rsidP="000C2F68"/>
    <w:p w14:paraId="10530A85" w14:textId="7391306E" w:rsidR="00F9514D" w:rsidRDefault="000C2F68" w:rsidP="00F9514D">
      <w:pPr>
        <w:keepNext/>
      </w:pPr>
      <w:r>
        <w:t>4. Sekų diagrama</w:t>
      </w:r>
      <w:r w:rsidR="00F9032F">
        <w:t xml:space="preserve"> (pav.</w:t>
      </w:r>
      <w:r w:rsidR="00F9032F">
        <w:rPr>
          <w:lang w:val="en-US"/>
        </w:rPr>
        <w:t xml:space="preserve"> 17)</w:t>
      </w:r>
      <w:r>
        <w:t xml:space="preserve">, parodo, kaip registruotas naudotojas  gali sukurti forumo puslapyje skelbimą. Pirmiausia naudotojas pateikia skelbimo kūrimo užklausą. Tada naudotojui yra pateikiamas skelbimo kūrimo forma. Naudotojas užpildęs formą, ją pateikia. Kai forma yra valiuota, jeigu forma yra teisinga ir atitinka visus reikalavimus (Turi turėti vieną prekę, turi būti kažkoks tai aprašas apie tą prekę) naudotojui yra pateikiamas pranešimas ir naudotojas yra gražinamas į forumo puslapį. Kitu atveju, kai forma yra netinkama validacijai, gražinamas klaidos pranešimas, jog forma buvo </w:t>
      </w:r>
      <w:r>
        <w:lastRenderedPageBreak/>
        <w:t>netinkama.</w:t>
      </w:r>
      <w:r w:rsidR="00E86634" w:rsidRPr="00E86634">
        <w:rPr>
          <w:noProof/>
        </w:rPr>
        <w:t xml:space="preserve"> </w:t>
      </w:r>
      <w:r w:rsidR="00E86634" w:rsidRPr="00E86634">
        <w:drawing>
          <wp:inline distT="0" distB="0" distL="0" distR="0" wp14:anchorId="111319F4" wp14:editId="2EFB5711">
            <wp:extent cx="5274310" cy="3254375"/>
            <wp:effectExtent l="0" t="0" r="2540" b="3175"/>
            <wp:docPr id="1730747211" name="Paveikslėlis 1" descr="Paveikslėlis, kuriame yra tekstas, linija, diagram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47211" name="Paveikslėlis 1" descr="Paveikslėlis, kuriame yra tekstas, linija, diagrama, Grafikas&#10;&#10;Automatiškai sugeneruotas aprašymas"/>
                    <pic:cNvPicPr/>
                  </pic:nvPicPr>
                  <pic:blipFill>
                    <a:blip r:embed="rId25"/>
                    <a:stretch>
                      <a:fillRect/>
                    </a:stretch>
                  </pic:blipFill>
                  <pic:spPr>
                    <a:xfrm>
                      <a:off x="0" y="0"/>
                      <a:ext cx="5274310" cy="3254375"/>
                    </a:xfrm>
                    <a:prstGeom prst="rect">
                      <a:avLst/>
                    </a:prstGeom>
                  </pic:spPr>
                </pic:pic>
              </a:graphicData>
            </a:graphic>
          </wp:inline>
        </w:drawing>
      </w:r>
    </w:p>
    <w:p w14:paraId="06614C2D" w14:textId="637957C6" w:rsidR="000C2F68" w:rsidRDefault="00F9514D" w:rsidP="00F9514D">
      <w:pPr>
        <w:pStyle w:val="Antrat"/>
      </w:pPr>
      <w:r>
        <w:t xml:space="preserve">pav. </w:t>
      </w:r>
      <w:fldSimple w:instr=" SEQ pav. \* ARABIC ">
        <w:r w:rsidR="00F04B0B">
          <w:rPr>
            <w:noProof/>
          </w:rPr>
          <w:t>17</w:t>
        </w:r>
      </w:fldSimple>
      <w:r>
        <w:t xml:space="preserve"> Kurti forumo skelbimą </w:t>
      </w:r>
      <w:r w:rsidRPr="00436FFB">
        <w:t>panaudojimo atvejų sekų diagrama</w:t>
      </w:r>
    </w:p>
    <w:p w14:paraId="61EA4DA6" w14:textId="77777777" w:rsidR="000C2F68" w:rsidRDefault="000C2F68" w:rsidP="000C2F68"/>
    <w:p w14:paraId="6032641D" w14:textId="77777777" w:rsidR="000C2F68" w:rsidRDefault="000C2F68" w:rsidP="000C2F68"/>
    <w:p w14:paraId="551F6310" w14:textId="77777777" w:rsidR="000C2F68" w:rsidRDefault="000C2F68" w:rsidP="000C2F68"/>
    <w:p w14:paraId="03FBD3FA" w14:textId="0083CFAE" w:rsidR="00F9514D" w:rsidRDefault="000C2F68" w:rsidP="00F9514D">
      <w:pPr>
        <w:keepNext/>
      </w:pPr>
      <w:r>
        <w:t>5.</w:t>
      </w:r>
      <w:r>
        <w:rPr>
          <w:noProof/>
        </w:rPr>
        <w:t xml:space="preserve"> </w:t>
      </w:r>
      <w:r>
        <w:t>Sekų diagrama</w:t>
      </w:r>
      <w:r w:rsidR="00F9032F">
        <w:t xml:space="preserve"> (pav.</w:t>
      </w:r>
      <w:r w:rsidR="00F9032F">
        <w:rPr>
          <w:lang w:val="en-US"/>
        </w:rPr>
        <w:t xml:space="preserve"> 18)</w:t>
      </w:r>
      <w:r>
        <w:t>, parodo, kaip registruotas naudotojas gali pašalinti savo sukurtą skelbimą. Pirmiausia išsiunčiama pašalinimo užklausa, tada naudotojui parodo pilną skelbimą ir paklausia ar tikrai šį skelbimą pašalinti. Tada naudotojas siunčia atsakymą, taip arba ne. Jeigu taip skelbimas yra pašalinamas ir pateikiąs pranešimas, jog buvo pašalinta sėkmingai. Kitu atveju, šalinimo operacija yra nutraukiama.</w:t>
      </w:r>
      <w:r w:rsidR="00E86634" w:rsidRPr="00E86634">
        <w:rPr>
          <w:noProof/>
        </w:rPr>
        <w:t xml:space="preserve"> </w:t>
      </w:r>
      <w:r w:rsidR="00E86634" w:rsidRPr="00E86634">
        <w:drawing>
          <wp:inline distT="0" distB="0" distL="0" distR="0" wp14:anchorId="39AE8BC0" wp14:editId="4D5FE747">
            <wp:extent cx="5274310" cy="2468880"/>
            <wp:effectExtent l="0" t="0" r="2540" b="7620"/>
            <wp:docPr id="1521162302" name="Paveikslėlis 1" descr="Paveikslėlis, kuriame yra tekstas, ekrano kopija, linija,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2302" name="Paveikslėlis 1" descr="Paveikslėlis, kuriame yra tekstas, ekrano kopija, linija, Šriftas&#10;&#10;Automatiškai sugeneruotas aprašymas"/>
                    <pic:cNvPicPr/>
                  </pic:nvPicPr>
                  <pic:blipFill>
                    <a:blip r:embed="rId26"/>
                    <a:stretch>
                      <a:fillRect/>
                    </a:stretch>
                  </pic:blipFill>
                  <pic:spPr>
                    <a:xfrm>
                      <a:off x="0" y="0"/>
                      <a:ext cx="5274310" cy="2468880"/>
                    </a:xfrm>
                    <a:prstGeom prst="rect">
                      <a:avLst/>
                    </a:prstGeom>
                  </pic:spPr>
                </pic:pic>
              </a:graphicData>
            </a:graphic>
          </wp:inline>
        </w:drawing>
      </w:r>
    </w:p>
    <w:p w14:paraId="1B6D1C19" w14:textId="0F673757" w:rsidR="0033757A" w:rsidRDefault="00F9514D" w:rsidP="00F9514D">
      <w:pPr>
        <w:pStyle w:val="Antrat"/>
      </w:pPr>
      <w:r>
        <w:t xml:space="preserve">pav. </w:t>
      </w:r>
      <w:fldSimple w:instr=" SEQ pav. \* ARABIC ">
        <w:r w:rsidR="00F04B0B">
          <w:rPr>
            <w:noProof/>
          </w:rPr>
          <w:t>18</w:t>
        </w:r>
      </w:fldSimple>
      <w:r>
        <w:t xml:space="preserve"> Pašalinti forumo skelbimą </w:t>
      </w:r>
      <w:r w:rsidRPr="00837ACA">
        <w:t>panaudojimo atvejų sekų diagrama</w:t>
      </w:r>
    </w:p>
    <w:p w14:paraId="5CC31595" w14:textId="77777777" w:rsidR="0033757A" w:rsidRPr="00C434B6" w:rsidRDefault="0033757A" w:rsidP="004F4D7A">
      <w:pPr>
        <w:keepNext/>
        <w:ind w:firstLine="426"/>
        <w:jc w:val="center"/>
      </w:pPr>
    </w:p>
    <w:p w14:paraId="42507DDF" w14:textId="77777777" w:rsidR="00C133FD" w:rsidRDefault="00C133FD">
      <w:pPr>
        <w:rPr>
          <w:rFonts w:asciiTheme="minorHAnsi" w:hAnsiTheme="minorHAnsi" w:cstheme="minorHAnsi"/>
          <w:b/>
          <w:bCs/>
          <w:sz w:val="28"/>
          <w:szCs w:val="28"/>
        </w:rPr>
      </w:pPr>
      <w:r>
        <w:rPr>
          <w:rFonts w:asciiTheme="minorHAnsi" w:hAnsiTheme="minorHAnsi" w:cstheme="minorHAnsi"/>
          <w:b/>
          <w:bCs/>
          <w:sz w:val="28"/>
          <w:szCs w:val="28"/>
        </w:rPr>
        <w:br w:type="page"/>
      </w:r>
    </w:p>
    <w:p w14:paraId="3495AE85" w14:textId="426BF2DA" w:rsidR="00783BDE" w:rsidRPr="00C133FD" w:rsidRDefault="00C133FD" w:rsidP="007D0A4D">
      <w:pPr>
        <w:ind w:firstLine="426"/>
        <w:jc w:val="both"/>
        <w:rPr>
          <w:rFonts w:asciiTheme="minorHAnsi" w:hAnsiTheme="minorHAnsi" w:cstheme="minorHAnsi"/>
          <w:b/>
          <w:bCs/>
          <w:sz w:val="28"/>
          <w:szCs w:val="28"/>
        </w:rPr>
      </w:pPr>
      <w:r w:rsidRPr="00C133FD">
        <w:rPr>
          <w:rFonts w:asciiTheme="minorHAnsi" w:hAnsiTheme="minorHAnsi" w:cstheme="minorHAnsi"/>
          <w:b/>
          <w:bCs/>
          <w:sz w:val="28"/>
          <w:szCs w:val="28"/>
        </w:rPr>
        <w:lastRenderedPageBreak/>
        <w:t>Kliento dalies valdymas</w:t>
      </w:r>
    </w:p>
    <w:p w14:paraId="17AFC13E" w14:textId="77777777" w:rsidR="00783BDE" w:rsidRDefault="00783BDE" w:rsidP="007D0A4D">
      <w:pPr>
        <w:ind w:firstLine="426"/>
        <w:jc w:val="both"/>
        <w:rPr>
          <w:rFonts w:asciiTheme="minorHAnsi" w:hAnsiTheme="minorHAnsi" w:cstheme="minorHAnsi"/>
        </w:rPr>
      </w:pPr>
    </w:p>
    <w:p w14:paraId="38B6A4A6" w14:textId="59FEE771" w:rsidR="00783BDE"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t>Prisijungti</w:t>
      </w:r>
    </w:p>
    <w:p w14:paraId="671EBB82" w14:textId="77777777" w:rsidR="00F9514D" w:rsidRDefault="00C133FD" w:rsidP="00F9514D">
      <w:pPr>
        <w:keepNext/>
        <w:jc w:val="both"/>
      </w:pPr>
      <w:r w:rsidRPr="00C133FD">
        <w:rPr>
          <w:rFonts w:asciiTheme="minorHAnsi" w:hAnsiTheme="minorHAnsi" w:cstheme="minorHAnsi"/>
          <w:noProof/>
          <w:lang w:val="en-US" w:eastAsia="en-US"/>
        </w:rPr>
        <w:drawing>
          <wp:inline distT="0" distB="0" distL="0" distR="0" wp14:anchorId="53C32E3F" wp14:editId="1AD3539F">
            <wp:extent cx="5274310" cy="3221990"/>
            <wp:effectExtent l="0" t="0" r="2540" b="0"/>
            <wp:docPr id="126553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6404" name=""/>
                    <pic:cNvPicPr/>
                  </pic:nvPicPr>
                  <pic:blipFill>
                    <a:blip r:embed="rId27"/>
                    <a:stretch>
                      <a:fillRect/>
                    </a:stretch>
                  </pic:blipFill>
                  <pic:spPr>
                    <a:xfrm>
                      <a:off x="0" y="0"/>
                      <a:ext cx="5274310" cy="3221990"/>
                    </a:xfrm>
                    <a:prstGeom prst="rect">
                      <a:avLst/>
                    </a:prstGeom>
                  </pic:spPr>
                </pic:pic>
              </a:graphicData>
            </a:graphic>
          </wp:inline>
        </w:drawing>
      </w:r>
    </w:p>
    <w:p w14:paraId="7831FAC9" w14:textId="590CCC44" w:rsidR="00C133FD" w:rsidRDefault="00F9514D" w:rsidP="00F9514D">
      <w:pPr>
        <w:pStyle w:val="Antrat"/>
        <w:jc w:val="both"/>
      </w:pPr>
      <w:r>
        <w:t xml:space="preserve">pav. </w:t>
      </w:r>
      <w:fldSimple w:instr=" SEQ pav. \* ARABIC ">
        <w:r w:rsidR="00F04B0B">
          <w:rPr>
            <w:noProof/>
          </w:rPr>
          <w:t>19</w:t>
        </w:r>
      </w:fldSimple>
      <w:r>
        <w:t xml:space="preserve"> Prisiju</w:t>
      </w:r>
      <w:r w:rsidR="007C4E80">
        <w:t>ng</w:t>
      </w:r>
      <w:r>
        <w:t xml:space="preserve">ti </w:t>
      </w:r>
      <w:r w:rsidRPr="00874C0E">
        <w:t>panaudojimo atvejų sekų diagrama</w:t>
      </w:r>
    </w:p>
    <w:p w14:paraId="45B80D87" w14:textId="77777777" w:rsidR="00F9514D" w:rsidRPr="00F9514D" w:rsidRDefault="00F9514D" w:rsidP="00F9514D"/>
    <w:p w14:paraId="39623A7C" w14:textId="60E43337" w:rsidR="00C133FD" w:rsidRDefault="00C133FD" w:rsidP="00C133FD">
      <w:pPr>
        <w:jc w:val="both"/>
      </w:pPr>
      <w:r>
        <w:t>Sekų diagrama</w:t>
      </w:r>
      <w:r w:rsidR="00F9032F">
        <w:t xml:space="preserve"> (pav. </w:t>
      </w:r>
      <w:r w:rsidR="00F9032F">
        <w:rPr>
          <w:lang w:val="en-US"/>
        </w:rPr>
        <w:t>19)</w:t>
      </w:r>
      <w:r w:rsidR="00F9032F">
        <w:t xml:space="preserve"> </w:t>
      </w:r>
      <w:r>
        <w:t xml:space="preserve"> parodo, kaip registruotas naudotojas gali prisijungti prie internetinės parduotuvės. Pirmiausia atidaromas prisijungimo puslapis, kuriame naudotojas suveda savo prisijungimo duomenis. Tada sistema tikrina ar tie duomenys yra teisingi, ir jeigu jie teisingi – prijungia prie internetinės parduotuvės ir sugražina naudotoją į pagrindinį puslapį, priešingai – parodomas klaidos pranešimas.</w:t>
      </w:r>
    </w:p>
    <w:p w14:paraId="760DF185" w14:textId="77777777" w:rsidR="00C133FD" w:rsidRPr="00C133FD" w:rsidRDefault="00C133FD" w:rsidP="00C133FD">
      <w:pPr>
        <w:jc w:val="both"/>
        <w:rPr>
          <w:rFonts w:asciiTheme="minorHAnsi" w:hAnsiTheme="minorHAnsi" w:cstheme="minorHAnsi"/>
        </w:rPr>
      </w:pPr>
    </w:p>
    <w:p w14:paraId="169ADE42" w14:textId="201E73D9" w:rsidR="00C133FD"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t>Registruotis</w:t>
      </w:r>
    </w:p>
    <w:p w14:paraId="6BE76A39" w14:textId="77777777" w:rsidR="00C133FD" w:rsidRPr="00C133FD" w:rsidRDefault="00C133FD" w:rsidP="00C133FD">
      <w:pPr>
        <w:pStyle w:val="Sraopastraipa"/>
        <w:rPr>
          <w:rFonts w:asciiTheme="minorHAnsi" w:hAnsiTheme="minorHAnsi" w:cstheme="minorHAnsi"/>
        </w:rPr>
      </w:pPr>
    </w:p>
    <w:p w14:paraId="72017715" w14:textId="2564EB37" w:rsidR="00F9514D" w:rsidRDefault="00E86634" w:rsidP="00F9514D">
      <w:pPr>
        <w:keepNext/>
        <w:jc w:val="both"/>
      </w:pPr>
      <w:r w:rsidRPr="00E86634">
        <w:lastRenderedPageBreak/>
        <w:drawing>
          <wp:inline distT="0" distB="0" distL="0" distR="0" wp14:anchorId="2BA05135" wp14:editId="41FD7AE8">
            <wp:extent cx="5274310" cy="3722370"/>
            <wp:effectExtent l="0" t="0" r="2540" b="0"/>
            <wp:docPr id="990947768" name="Paveikslėlis 1" descr="Paveikslėlis, kuriame yra tekstas, diagrama, linij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7768" name="Paveikslėlis 1" descr="Paveikslėlis, kuriame yra tekstas, diagrama, linija, Paralelė&#10;&#10;Automatiškai sugeneruotas aprašymas"/>
                    <pic:cNvPicPr/>
                  </pic:nvPicPr>
                  <pic:blipFill>
                    <a:blip r:embed="rId28"/>
                    <a:stretch>
                      <a:fillRect/>
                    </a:stretch>
                  </pic:blipFill>
                  <pic:spPr>
                    <a:xfrm>
                      <a:off x="0" y="0"/>
                      <a:ext cx="5274310" cy="3722370"/>
                    </a:xfrm>
                    <a:prstGeom prst="rect">
                      <a:avLst/>
                    </a:prstGeom>
                  </pic:spPr>
                </pic:pic>
              </a:graphicData>
            </a:graphic>
          </wp:inline>
        </w:drawing>
      </w:r>
    </w:p>
    <w:p w14:paraId="0A68A750" w14:textId="19CA85E8" w:rsidR="00C133FD" w:rsidRDefault="00F9514D" w:rsidP="00F9514D">
      <w:pPr>
        <w:pStyle w:val="Antrat"/>
        <w:jc w:val="both"/>
        <w:rPr>
          <w:rFonts w:cstheme="minorHAnsi"/>
        </w:rPr>
      </w:pPr>
      <w:r>
        <w:t xml:space="preserve">pav. </w:t>
      </w:r>
      <w:fldSimple w:instr=" SEQ pav. \* ARABIC ">
        <w:r w:rsidR="00F04B0B">
          <w:rPr>
            <w:noProof/>
          </w:rPr>
          <w:t>20</w:t>
        </w:r>
      </w:fldSimple>
      <w:r>
        <w:t xml:space="preserve"> Registruotis </w:t>
      </w:r>
      <w:r w:rsidRPr="00EB311A">
        <w:t>panaudojimo atvejų sekų diagrama</w:t>
      </w:r>
    </w:p>
    <w:p w14:paraId="04D94432" w14:textId="77777777" w:rsidR="00C133FD" w:rsidRDefault="00C133FD" w:rsidP="00C133FD">
      <w:pPr>
        <w:jc w:val="both"/>
        <w:rPr>
          <w:rFonts w:asciiTheme="minorHAnsi" w:hAnsiTheme="minorHAnsi" w:cstheme="minorHAnsi"/>
        </w:rPr>
      </w:pPr>
    </w:p>
    <w:p w14:paraId="5FA772AC" w14:textId="77777777" w:rsidR="00C133FD" w:rsidRDefault="00C133FD" w:rsidP="00C133FD">
      <w:pPr>
        <w:jc w:val="both"/>
      </w:pPr>
    </w:p>
    <w:p w14:paraId="7C3BDB8B" w14:textId="2D8DC050" w:rsidR="00C133FD" w:rsidRDefault="00C133FD" w:rsidP="00C133FD">
      <w:pPr>
        <w:jc w:val="both"/>
      </w:pPr>
      <w:r>
        <w:t>Sekų diagrama</w:t>
      </w:r>
      <w:r w:rsidR="00F9032F">
        <w:t xml:space="preserve"> (pav. </w:t>
      </w:r>
      <w:r w:rsidR="00F9032F">
        <w:rPr>
          <w:lang w:val="en-US"/>
        </w:rPr>
        <w:t>20)</w:t>
      </w:r>
      <w:r w:rsidR="00F9032F">
        <w:t xml:space="preserve"> </w:t>
      </w:r>
      <w:r>
        <w:t xml:space="preserve"> parodo, kaip svečias gali prisiregistruoti prie elektroninės parduotuvės. Pirmiausia atidaromas registracijos langas, kuriame svečias turi suvesti registracijai reikalingą informaciją. Suvedus reikiamą informaciją, ši yra patikrinama ir tada yra galimo dvi baigtys: Teisingai įvedus informaciją išsiunčiamas patvirtinimo laiškas į naujo nario elektroninį paštą, išsaugoma informacija ir pateikiamas sėkmės pranešimas. Jeigu informacija suvesta neteingai – pateikiamas klaidos pranešimas, kad pasitikrintų savo suvestą informaciją.</w:t>
      </w:r>
    </w:p>
    <w:p w14:paraId="199493EC" w14:textId="77777777" w:rsidR="00C133FD" w:rsidRPr="00C133FD" w:rsidRDefault="00C133FD" w:rsidP="00C133FD">
      <w:pPr>
        <w:jc w:val="both"/>
        <w:rPr>
          <w:rFonts w:asciiTheme="minorHAnsi" w:hAnsiTheme="minorHAnsi" w:cstheme="minorHAnsi"/>
        </w:rPr>
      </w:pPr>
    </w:p>
    <w:p w14:paraId="3393899E" w14:textId="086ABAA0" w:rsidR="00C133FD"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t>Pakeisti slaptažodį</w:t>
      </w:r>
    </w:p>
    <w:p w14:paraId="4B4DDC32" w14:textId="01EA11A4" w:rsidR="00F9514D" w:rsidRDefault="003C5E98" w:rsidP="00F9514D">
      <w:pPr>
        <w:keepNext/>
        <w:jc w:val="both"/>
      </w:pPr>
      <w:r w:rsidRPr="003C5E98">
        <w:drawing>
          <wp:inline distT="0" distB="0" distL="0" distR="0" wp14:anchorId="0BB384B1" wp14:editId="2A6AAECB">
            <wp:extent cx="5274310" cy="3058160"/>
            <wp:effectExtent l="0" t="0" r="2540" b="8890"/>
            <wp:docPr id="677487836" name="Paveikslėlis 1" descr="Paveikslėlis, kuriame yra tekstas, linija, diagrama, Parale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87836" name="Paveikslėlis 1" descr="Paveikslėlis, kuriame yra tekstas, linija, diagrama, Paralelė&#10;&#10;Automatiškai sugeneruotas aprašymas"/>
                    <pic:cNvPicPr/>
                  </pic:nvPicPr>
                  <pic:blipFill>
                    <a:blip r:embed="rId29"/>
                    <a:stretch>
                      <a:fillRect/>
                    </a:stretch>
                  </pic:blipFill>
                  <pic:spPr>
                    <a:xfrm>
                      <a:off x="0" y="0"/>
                      <a:ext cx="5274310" cy="3058160"/>
                    </a:xfrm>
                    <a:prstGeom prst="rect">
                      <a:avLst/>
                    </a:prstGeom>
                  </pic:spPr>
                </pic:pic>
              </a:graphicData>
            </a:graphic>
          </wp:inline>
        </w:drawing>
      </w:r>
    </w:p>
    <w:p w14:paraId="46B24908" w14:textId="55FF9E44" w:rsidR="00C133FD" w:rsidRDefault="00F9514D" w:rsidP="00F9514D">
      <w:pPr>
        <w:pStyle w:val="Antrat"/>
        <w:jc w:val="both"/>
      </w:pPr>
      <w:r>
        <w:t xml:space="preserve">pav. </w:t>
      </w:r>
      <w:fldSimple w:instr=" SEQ pav. \* ARABIC ">
        <w:r w:rsidR="00F04B0B">
          <w:rPr>
            <w:noProof/>
          </w:rPr>
          <w:t>21</w:t>
        </w:r>
      </w:fldSimple>
      <w:r>
        <w:t xml:space="preserve"> Pakeisti slaptažodį </w:t>
      </w:r>
      <w:r w:rsidRPr="005C6478">
        <w:t>panaudojimo atvejų sekų diagrama</w:t>
      </w:r>
    </w:p>
    <w:p w14:paraId="75E2A843" w14:textId="77777777" w:rsidR="00F9514D" w:rsidRPr="00F9514D" w:rsidRDefault="00F9514D" w:rsidP="00F9514D"/>
    <w:p w14:paraId="6BA00011" w14:textId="77777777" w:rsidR="00C133FD" w:rsidRDefault="00C133FD" w:rsidP="00C133FD">
      <w:pPr>
        <w:jc w:val="both"/>
      </w:pPr>
    </w:p>
    <w:p w14:paraId="5E713F43" w14:textId="32179627" w:rsidR="00C133FD" w:rsidRDefault="00C133FD" w:rsidP="00C133FD">
      <w:pPr>
        <w:jc w:val="both"/>
      </w:pPr>
      <w:r>
        <w:lastRenderedPageBreak/>
        <w:t xml:space="preserve">Sekų diagrama </w:t>
      </w:r>
      <w:r w:rsidR="00F9032F">
        <w:t xml:space="preserve">(pav. </w:t>
      </w:r>
      <w:r w:rsidR="00F9032F">
        <w:rPr>
          <w:lang w:val="en-US"/>
        </w:rPr>
        <w:t>21)</w:t>
      </w:r>
      <w:r w:rsidR="00F9032F">
        <w:t xml:space="preserve"> </w:t>
      </w:r>
      <w:r>
        <w:t>parodo, kaip registruotas naudotojas ga</w:t>
      </w:r>
      <w:r w:rsidR="003519C4">
        <w:t>li pasikeisti slaptažodį. Pirmiausia atidaromas profilio langas, tada kviečiama užklausa pakeisti slaptažodį. Pateikiama slaptažodžio keitimo forma, kurioje turi suvesti seną slaptažodį ir savo naują slaptažodį du kartus. Tikrinamas senas slaptažodis su esančiu sistemoje ir naujas slaptažodis. Galimos dvi išeitys: Teisingai suvedus slaptažodžius išsaugojamas naujas slaptažodis, išsiunčiamas slaptažodžio keitimo pranešimas į elektroninį paštą.</w:t>
      </w:r>
    </w:p>
    <w:p w14:paraId="2BC43B2D" w14:textId="6A47ED7A" w:rsidR="003519C4" w:rsidRDefault="003519C4" w:rsidP="00C133FD">
      <w:pPr>
        <w:jc w:val="both"/>
        <w:rPr>
          <w:rFonts w:asciiTheme="minorHAnsi" w:hAnsiTheme="minorHAnsi" w:cstheme="minorHAnsi"/>
        </w:rPr>
      </w:pPr>
      <w:r>
        <w:t>Jeigu neteisingai suvestas slaptažodis, pateikiamas klaidos pranešimas</w:t>
      </w:r>
    </w:p>
    <w:p w14:paraId="4211F639" w14:textId="77777777" w:rsidR="00C133FD" w:rsidRPr="00C133FD" w:rsidRDefault="00C133FD" w:rsidP="00C133FD">
      <w:pPr>
        <w:jc w:val="both"/>
        <w:rPr>
          <w:rFonts w:asciiTheme="minorHAnsi" w:hAnsiTheme="minorHAnsi" w:cstheme="minorHAnsi"/>
        </w:rPr>
      </w:pPr>
    </w:p>
    <w:p w14:paraId="616FB4C1" w14:textId="77777777" w:rsidR="003519C4" w:rsidRDefault="003519C4">
      <w:pPr>
        <w:rPr>
          <w:rFonts w:asciiTheme="minorHAnsi" w:hAnsiTheme="minorHAnsi" w:cstheme="minorHAnsi"/>
        </w:rPr>
      </w:pPr>
      <w:r>
        <w:rPr>
          <w:rFonts w:asciiTheme="minorHAnsi" w:hAnsiTheme="minorHAnsi" w:cstheme="minorHAnsi"/>
        </w:rPr>
        <w:br w:type="page"/>
      </w:r>
    </w:p>
    <w:p w14:paraId="18C6ABA7" w14:textId="5FDAA16D" w:rsidR="00C133FD"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lastRenderedPageBreak/>
        <w:t>Keisti titulą</w:t>
      </w:r>
    </w:p>
    <w:p w14:paraId="62D3C339" w14:textId="64B62955" w:rsidR="00F9514D" w:rsidRDefault="003C5E98" w:rsidP="00F9514D">
      <w:pPr>
        <w:pStyle w:val="Sraopastraipa"/>
        <w:keepNext/>
      </w:pPr>
      <w:r w:rsidRPr="003C5E98">
        <w:drawing>
          <wp:inline distT="0" distB="0" distL="0" distR="0" wp14:anchorId="3B5C841C" wp14:editId="45FA913E">
            <wp:extent cx="5274310" cy="2892425"/>
            <wp:effectExtent l="0" t="0" r="2540" b="3175"/>
            <wp:docPr id="1757257234" name="Paveikslėlis 1" descr="Paveikslėlis, kuriame yra tekstas, ekrano kopija, lin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7234" name="Paveikslėlis 1" descr="Paveikslėlis, kuriame yra tekstas, ekrano kopija, linija, Grafikas&#10;&#10;Automatiškai sugeneruotas aprašymas"/>
                    <pic:cNvPicPr/>
                  </pic:nvPicPr>
                  <pic:blipFill>
                    <a:blip r:embed="rId30"/>
                    <a:stretch>
                      <a:fillRect/>
                    </a:stretch>
                  </pic:blipFill>
                  <pic:spPr>
                    <a:xfrm>
                      <a:off x="0" y="0"/>
                      <a:ext cx="5274310" cy="2892425"/>
                    </a:xfrm>
                    <a:prstGeom prst="rect">
                      <a:avLst/>
                    </a:prstGeom>
                  </pic:spPr>
                </pic:pic>
              </a:graphicData>
            </a:graphic>
          </wp:inline>
        </w:drawing>
      </w:r>
    </w:p>
    <w:p w14:paraId="79E67FC4" w14:textId="519E1DC8" w:rsidR="003519C4" w:rsidRDefault="00F9514D" w:rsidP="00F9514D">
      <w:pPr>
        <w:pStyle w:val="Antrat"/>
      </w:pPr>
      <w:r>
        <w:t xml:space="preserve">pav. </w:t>
      </w:r>
      <w:fldSimple w:instr=" SEQ pav. \* ARABIC ">
        <w:r w:rsidR="00F04B0B">
          <w:rPr>
            <w:noProof/>
          </w:rPr>
          <w:t>22</w:t>
        </w:r>
      </w:fldSimple>
      <w:r>
        <w:t xml:space="preserve"> Keisti titulą </w:t>
      </w:r>
      <w:r w:rsidRPr="005D1BFC">
        <w:t>panaudojimo atvejų sekų diagrama</w:t>
      </w:r>
    </w:p>
    <w:p w14:paraId="403AA703" w14:textId="77777777" w:rsidR="00F9514D" w:rsidRPr="00F9514D" w:rsidRDefault="00F9514D" w:rsidP="00F9514D"/>
    <w:p w14:paraId="7999565F" w14:textId="393712C2" w:rsidR="003519C4" w:rsidRDefault="003519C4" w:rsidP="00C133FD">
      <w:pPr>
        <w:jc w:val="both"/>
        <w:rPr>
          <w:rFonts w:asciiTheme="minorHAnsi" w:hAnsiTheme="minorHAnsi" w:cstheme="minorHAnsi"/>
        </w:rPr>
      </w:pPr>
      <w:r>
        <w:rPr>
          <w:rFonts w:asciiTheme="minorHAnsi" w:hAnsiTheme="minorHAnsi" w:cstheme="minorHAnsi"/>
        </w:rPr>
        <w:t>Sekų diagrama</w:t>
      </w:r>
      <w:r w:rsidR="00F9032F">
        <w:rPr>
          <w:rFonts w:asciiTheme="minorHAnsi" w:hAnsiTheme="minorHAnsi" w:cstheme="minorHAnsi"/>
        </w:rPr>
        <w:t xml:space="preserve"> </w:t>
      </w:r>
      <w:r w:rsidR="00F9032F">
        <w:t>(pav.</w:t>
      </w:r>
      <w:r w:rsidR="00F9032F">
        <w:rPr>
          <w:lang w:val="en-US"/>
        </w:rPr>
        <w:t>22)</w:t>
      </w:r>
      <w:r w:rsidR="00F9032F">
        <w:t xml:space="preserve"> </w:t>
      </w:r>
      <w:r>
        <w:rPr>
          <w:rFonts w:asciiTheme="minorHAnsi" w:hAnsiTheme="minorHAnsi" w:cstheme="minorHAnsi"/>
        </w:rPr>
        <w:t xml:space="preserve"> parodo, kaip registruotas naudotojas gali pasikeisti savo titulą. Pirmiausia atidaromas profilio langas ir iškviečiama užklausa atverti titulų sąrašą. Titulų sąrašas atveriamas ir naudotojas gali pasirinkti norimą titulą ant jo paspausdamas. Pasirinkus norimą titulą, jį iš karto pradeda rodyti profilyje.</w:t>
      </w:r>
    </w:p>
    <w:p w14:paraId="0A6C4168" w14:textId="77777777" w:rsidR="003519C4" w:rsidRPr="00C133FD" w:rsidRDefault="003519C4" w:rsidP="00C133FD">
      <w:pPr>
        <w:jc w:val="both"/>
        <w:rPr>
          <w:rFonts w:asciiTheme="minorHAnsi" w:hAnsiTheme="minorHAnsi" w:cstheme="minorHAnsi"/>
        </w:rPr>
      </w:pPr>
    </w:p>
    <w:p w14:paraId="41901BB2" w14:textId="42970145" w:rsidR="00C133FD"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t>Tvarkyti kliento informaciją</w:t>
      </w:r>
    </w:p>
    <w:p w14:paraId="35AD9558" w14:textId="1D25536C" w:rsidR="00F9514D" w:rsidRDefault="003C5E98" w:rsidP="00F9514D">
      <w:pPr>
        <w:keepNext/>
        <w:jc w:val="both"/>
      </w:pPr>
      <w:r w:rsidRPr="003C5E98">
        <w:drawing>
          <wp:inline distT="0" distB="0" distL="0" distR="0" wp14:anchorId="3BFE11A8" wp14:editId="257FD1B9">
            <wp:extent cx="5274310" cy="3015615"/>
            <wp:effectExtent l="0" t="0" r="2540" b="0"/>
            <wp:docPr id="457560791" name="Paveikslėlis 1" descr="Paveikslėlis, kuriame yra tekstas, ekrano kopija, lin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0791" name="Paveikslėlis 1" descr="Paveikslėlis, kuriame yra tekstas, ekrano kopija, linija, Grafikas&#10;&#10;Automatiškai sugeneruotas aprašymas"/>
                    <pic:cNvPicPr/>
                  </pic:nvPicPr>
                  <pic:blipFill>
                    <a:blip r:embed="rId31"/>
                    <a:stretch>
                      <a:fillRect/>
                    </a:stretch>
                  </pic:blipFill>
                  <pic:spPr>
                    <a:xfrm>
                      <a:off x="0" y="0"/>
                      <a:ext cx="5274310" cy="3015615"/>
                    </a:xfrm>
                    <a:prstGeom prst="rect">
                      <a:avLst/>
                    </a:prstGeom>
                  </pic:spPr>
                </pic:pic>
              </a:graphicData>
            </a:graphic>
          </wp:inline>
        </w:drawing>
      </w:r>
    </w:p>
    <w:p w14:paraId="06A28BF2" w14:textId="6E3E921C" w:rsidR="00C133FD" w:rsidRDefault="00F9514D" w:rsidP="00F9514D">
      <w:pPr>
        <w:pStyle w:val="Antrat"/>
        <w:jc w:val="both"/>
        <w:rPr>
          <w:rFonts w:cstheme="minorHAnsi"/>
        </w:rPr>
      </w:pPr>
      <w:r>
        <w:t xml:space="preserve">pav. </w:t>
      </w:r>
      <w:fldSimple w:instr=" SEQ pav. \* ARABIC ">
        <w:r w:rsidR="00F04B0B">
          <w:rPr>
            <w:noProof/>
          </w:rPr>
          <w:t>23</w:t>
        </w:r>
      </w:fldSimple>
      <w:r>
        <w:t xml:space="preserve"> Tvarkyti kliento informaciją </w:t>
      </w:r>
      <w:r w:rsidRPr="00253AB9">
        <w:t>panaudojimo atvejų sekų diagrama</w:t>
      </w:r>
    </w:p>
    <w:p w14:paraId="73CD1F33" w14:textId="77777777" w:rsidR="003519C4" w:rsidRDefault="003519C4" w:rsidP="00C133FD">
      <w:pPr>
        <w:jc w:val="both"/>
        <w:rPr>
          <w:rFonts w:asciiTheme="minorHAnsi" w:hAnsiTheme="minorHAnsi" w:cstheme="minorHAnsi"/>
        </w:rPr>
      </w:pPr>
    </w:p>
    <w:p w14:paraId="56B10320" w14:textId="25077E8E" w:rsidR="003519C4" w:rsidRDefault="0096084E" w:rsidP="00C133FD">
      <w:pPr>
        <w:jc w:val="both"/>
        <w:rPr>
          <w:rFonts w:asciiTheme="minorHAnsi" w:hAnsiTheme="minorHAnsi" w:cstheme="minorHAnsi"/>
        </w:rPr>
      </w:pPr>
      <w:r>
        <w:rPr>
          <w:rFonts w:asciiTheme="minorHAnsi" w:hAnsiTheme="minorHAnsi" w:cstheme="minorHAnsi"/>
        </w:rPr>
        <w:t>Sekų diagrama</w:t>
      </w:r>
      <w:r w:rsidR="00F9032F">
        <w:rPr>
          <w:rFonts w:asciiTheme="minorHAnsi" w:hAnsiTheme="minorHAnsi" w:cstheme="minorHAnsi"/>
        </w:rPr>
        <w:t xml:space="preserve"> </w:t>
      </w:r>
      <w:r w:rsidR="00F9032F">
        <w:t>(pav.</w:t>
      </w:r>
      <w:r w:rsidR="00F9032F">
        <w:rPr>
          <w:lang w:val="en-US"/>
        </w:rPr>
        <w:t>23)</w:t>
      </w:r>
      <w:r w:rsidR="00F9032F">
        <w:t xml:space="preserve"> </w:t>
      </w:r>
      <w:r>
        <w:rPr>
          <w:rFonts w:asciiTheme="minorHAnsi" w:hAnsiTheme="minorHAnsi" w:cstheme="minorHAnsi"/>
        </w:rPr>
        <w:t xml:space="preserve"> parodo, kaip registruotas naudotojas gali tvarkyti savo informaciją. Pirmiausia atveriamas profilio puslapis ir tada išsiunčiama užklausa pakeisti kliento informaciją. Atveriamas langas, kuriame tekstinėse eilutėse atvaizduota šiuo metu suvesta kliento informacija, kurią naudotojas gali savo noru pakeisti. Pakeitus norimą informaciją, ji yra patikrinama ir išsaugoma duomenų bazėje ir pateikiamas sėkmės pranešimas.</w:t>
      </w:r>
    </w:p>
    <w:p w14:paraId="60E8398E" w14:textId="77777777" w:rsidR="0055171B" w:rsidRPr="00C133FD" w:rsidRDefault="0055171B" w:rsidP="00C133FD">
      <w:pPr>
        <w:jc w:val="both"/>
        <w:rPr>
          <w:rFonts w:asciiTheme="minorHAnsi" w:hAnsiTheme="minorHAnsi" w:cstheme="minorHAnsi"/>
        </w:rPr>
      </w:pPr>
    </w:p>
    <w:p w14:paraId="4298A0C8" w14:textId="77777777" w:rsidR="0055171B" w:rsidRDefault="0055171B">
      <w:pPr>
        <w:rPr>
          <w:rFonts w:asciiTheme="minorHAnsi" w:hAnsiTheme="minorHAnsi" w:cstheme="minorHAnsi"/>
        </w:rPr>
      </w:pPr>
      <w:r>
        <w:rPr>
          <w:rFonts w:asciiTheme="minorHAnsi" w:hAnsiTheme="minorHAnsi" w:cstheme="minorHAnsi"/>
        </w:rPr>
        <w:br w:type="page"/>
      </w:r>
    </w:p>
    <w:p w14:paraId="687B9E45" w14:textId="64378FE8" w:rsidR="00C133FD" w:rsidRDefault="00C133FD" w:rsidP="00C133FD">
      <w:pPr>
        <w:pStyle w:val="Sraopastraipa"/>
        <w:numPr>
          <w:ilvl w:val="0"/>
          <w:numId w:val="31"/>
        </w:numPr>
        <w:jc w:val="both"/>
        <w:rPr>
          <w:rFonts w:asciiTheme="minorHAnsi" w:hAnsiTheme="minorHAnsi" w:cstheme="minorHAnsi"/>
        </w:rPr>
      </w:pPr>
      <w:r w:rsidRPr="00C133FD">
        <w:rPr>
          <w:rFonts w:asciiTheme="minorHAnsi" w:hAnsiTheme="minorHAnsi" w:cstheme="minorHAnsi"/>
        </w:rPr>
        <w:lastRenderedPageBreak/>
        <w:t>Pašalinti paskyrą</w:t>
      </w:r>
    </w:p>
    <w:p w14:paraId="691BD487" w14:textId="77777777" w:rsidR="00C133FD" w:rsidRPr="00C133FD" w:rsidRDefault="00C133FD" w:rsidP="00C133FD">
      <w:pPr>
        <w:pStyle w:val="Sraopastraipa"/>
        <w:rPr>
          <w:rFonts w:asciiTheme="minorHAnsi" w:hAnsiTheme="minorHAnsi" w:cstheme="minorHAnsi"/>
        </w:rPr>
      </w:pPr>
    </w:p>
    <w:p w14:paraId="5377BE8F" w14:textId="74EB5EBF" w:rsidR="00CB294C" w:rsidRDefault="003C5E98" w:rsidP="00CB294C">
      <w:pPr>
        <w:keepNext/>
        <w:jc w:val="both"/>
      </w:pPr>
      <w:r w:rsidRPr="003C5E98">
        <w:drawing>
          <wp:inline distT="0" distB="0" distL="0" distR="0" wp14:anchorId="049EB3D6" wp14:editId="51849E01">
            <wp:extent cx="5274310" cy="1734820"/>
            <wp:effectExtent l="0" t="0" r="2540" b="0"/>
            <wp:docPr id="23594795" name="Paveikslėlis 1" descr="Paveikslėlis, kuriame yra tekstas, ekrano kopija, lin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95" name="Paveikslėlis 1" descr="Paveikslėlis, kuriame yra tekstas, ekrano kopija, linija, Grafikas&#10;&#10;Automatiškai sugeneruotas aprašymas"/>
                    <pic:cNvPicPr/>
                  </pic:nvPicPr>
                  <pic:blipFill>
                    <a:blip r:embed="rId32"/>
                    <a:stretch>
                      <a:fillRect/>
                    </a:stretch>
                  </pic:blipFill>
                  <pic:spPr>
                    <a:xfrm>
                      <a:off x="0" y="0"/>
                      <a:ext cx="5274310" cy="1734820"/>
                    </a:xfrm>
                    <a:prstGeom prst="rect">
                      <a:avLst/>
                    </a:prstGeom>
                  </pic:spPr>
                </pic:pic>
              </a:graphicData>
            </a:graphic>
          </wp:inline>
        </w:drawing>
      </w:r>
    </w:p>
    <w:p w14:paraId="636D92CF" w14:textId="113BBCB5" w:rsidR="00ED00B0" w:rsidRDefault="00CB294C" w:rsidP="00CB294C">
      <w:pPr>
        <w:pStyle w:val="Antrat"/>
        <w:jc w:val="both"/>
      </w:pPr>
      <w:r>
        <w:t xml:space="preserve">pav. </w:t>
      </w:r>
      <w:fldSimple w:instr=" SEQ pav. \* ARABIC ">
        <w:r w:rsidR="00F04B0B">
          <w:rPr>
            <w:noProof/>
          </w:rPr>
          <w:t>24</w:t>
        </w:r>
      </w:fldSimple>
      <w:r>
        <w:t xml:space="preserve"> Pašalinti paskyrą </w:t>
      </w:r>
      <w:r w:rsidRPr="00AF2677">
        <w:t>panaudojimo atvejų sekų diagrama</w:t>
      </w:r>
    </w:p>
    <w:p w14:paraId="1CBABAD0" w14:textId="77777777" w:rsidR="00CB294C" w:rsidRPr="00CB294C" w:rsidRDefault="00CB294C" w:rsidP="00CB294C"/>
    <w:p w14:paraId="65ACBF78" w14:textId="3CC50766" w:rsidR="00ED00B0" w:rsidRPr="00C133FD" w:rsidRDefault="00ED00B0" w:rsidP="00C133FD">
      <w:pPr>
        <w:jc w:val="both"/>
        <w:rPr>
          <w:rFonts w:asciiTheme="minorHAnsi" w:hAnsiTheme="minorHAnsi" w:cstheme="minorHAnsi"/>
        </w:rPr>
      </w:pPr>
      <w:r>
        <w:t>Sekų diagrama</w:t>
      </w:r>
      <w:r w:rsidR="002D503D">
        <w:t xml:space="preserve"> (pav.</w:t>
      </w:r>
      <w:r w:rsidR="002D503D">
        <w:rPr>
          <w:lang w:val="en-US"/>
        </w:rPr>
        <w:t>24)</w:t>
      </w:r>
      <w:r>
        <w:t xml:space="preserve"> parodo, kaip registruotas naudotojas gali pašalinti savo paskyrą. Pirmiausia atidaromas profilio puslapis, tada kviečiama paskyros trynimo užklausa. Prieš ištrinant paskyrą, naudotojo prašoma patvirtinti savo norą ištrinti savo paskyrą. Jeigu užklausa patvirtinama – pateikiamas sėkmės pranešimas ir ištrinamas profilis iš sistemos. Jeigu užklausa nepatvirtinama – grįžtama atgal į profilio langą.</w:t>
      </w:r>
    </w:p>
    <w:p w14:paraId="3DF38290" w14:textId="77777777" w:rsidR="00783BDE" w:rsidRDefault="00783BDE" w:rsidP="007D0A4D">
      <w:pPr>
        <w:ind w:firstLine="426"/>
        <w:jc w:val="both"/>
        <w:rPr>
          <w:rFonts w:asciiTheme="minorHAnsi" w:hAnsiTheme="minorHAnsi" w:cstheme="minorHAnsi"/>
        </w:rPr>
      </w:pPr>
    </w:p>
    <w:p w14:paraId="5F603FBC" w14:textId="77777777" w:rsidR="00783BDE" w:rsidRDefault="00783BDE" w:rsidP="007D0A4D">
      <w:pPr>
        <w:ind w:firstLine="426"/>
        <w:jc w:val="both"/>
        <w:rPr>
          <w:rFonts w:asciiTheme="minorHAnsi" w:hAnsiTheme="minorHAnsi" w:cstheme="minorHAnsi"/>
        </w:rPr>
      </w:pPr>
    </w:p>
    <w:p w14:paraId="3BC87264" w14:textId="77777777" w:rsidR="00783BDE" w:rsidRDefault="00783BDE" w:rsidP="007D0A4D">
      <w:pPr>
        <w:ind w:firstLine="426"/>
        <w:jc w:val="both"/>
        <w:rPr>
          <w:rFonts w:asciiTheme="minorHAnsi" w:hAnsiTheme="minorHAnsi" w:cstheme="minorHAnsi"/>
        </w:rPr>
      </w:pPr>
    </w:p>
    <w:p w14:paraId="49E04B85" w14:textId="77777777" w:rsidR="00783BDE" w:rsidRDefault="00783BDE" w:rsidP="007D0A4D">
      <w:pPr>
        <w:ind w:firstLine="426"/>
        <w:jc w:val="both"/>
        <w:rPr>
          <w:rFonts w:asciiTheme="minorHAnsi" w:hAnsiTheme="minorHAnsi" w:cstheme="minorHAnsi"/>
        </w:rPr>
      </w:pPr>
    </w:p>
    <w:p w14:paraId="175DFD52" w14:textId="77777777" w:rsidR="00783BDE" w:rsidRDefault="00783BDE" w:rsidP="007D0A4D">
      <w:pPr>
        <w:ind w:firstLine="426"/>
        <w:jc w:val="both"/>
        <w:rPr>
          <w:rFonts w:asciiTheme="minorHAnsi" w:hAnsiTheme="minorHAnsi" w:cstheme="minorHAnsi"/>
        </w:rPr>
      </w:pPr>
    </w:p>
    <w:p w14:paraId="3372A09B" w14:textId="77777777" w:rsidR="00783BDE" w:rsidRDefault="00783BDE" w:rsidP="007D0A4D">
      <w:pPr>
        <w:ind w:firstLine="426"/>
        <w:jc w:val="both"/>
        <w:rPr>
          <w:rFonts w:asciiTheme="minorHAnsi" w:hAnsiTheme="minorHAnsi" w:cstheme="minorHAnsi"/>
        </w:rPr>
      </w:pPr>
    </w:p>
    <w:p w14:paraId="796FF6D4" w14:textId="77777777" w:rsidR="00783BDE" w:rsidRDefault="00783BDE" w:rsidP="007D0A4D">
      <w:pPr>
        <w:ind w:firstLine="426"/>
        <w:jc w:val="both"/>
        <w:rPr>
          <w:rFonts w:asciiTheme="minorHAnsi" w:hAnsiTheme="minorHAnsi" w:cstheme="minorHAnsi"/>
        </w:rPr>
      </w:pPr>
    </w:p>
    <w:p w14:paraId="617035F4" w14:textId="77777777" w:rsidR="00783BDE" w:rsidRDefault="00783BDE" w:rsidP="007D0A4D">
      <w:pPr>
        <w:ind w:firstLine="426"/>
        <w:jc w:val="both"/>
        <w:rPr>
          <w:rFonts w:asciiTheme="minorHAnsi" w:hAnsiTheme="minorHAnsi" w:cstheme="minorHAnsi"/>
        </w:rPr>
      </w:pPr>
    </w:p>
    <w:p w14:paraId="13F9B927" w14:textId="77777777" w:rsidR="00783BDE" w:rsidRDefault="00783BDE" w:rsidP="007D0A4D">
      <w:pPr>
        <w:ind w:firstLine="426"/>
        <w:jc w:val="both"/>
        <w:rPr>
          <w:rFonts w:asciiTheme="minorHAnsi" w:hAnsiTheme="minorHAnsi" w:cstheme="minorHAnsi"/>
        </w:rPr>
      </w:pPr>
    </w:p>
    <w:p w14:paraId="147C3DD5" w14:textId="77777777" w:rsidR="00783BDE" w:rsidRDefault="00783BDE" w:rsidP="007D0A4D">
      <w:pPr>
        <w:ind w:firstLine="426"/>
        <w:jc w:val="both"/>
        <w:rPr>
          <w:rFonts w:asciiTheme="minorHAnsi" w:hAnsiTheme="minorHAnsi" w:cstheme="minorHAnsi"/>
        </w:rPr>
      </w:pPr>
    </w:p>
    <w:p w14:paraId="7F6A8701" w14:textId="77777777" w:rsidR="00783BDE" w:rsidRDefault="00783BDE" w:rsidP="007D0A4D">
      <w:pPr>
        <w:ind w:firstLine="426"/>
        <w:jc w:val="both"/>
        <w:rPr>
          <w:rFonts w:asciiTheme="minorHAnsi" w:hAnsiTheme="minorHAnsi" w:cstheme="minorHAnsi"/>
        </w:rPr>
      </w:pPr>
    </w:p>
    <w:p w14:paraId="7D97FF33" w14:textId="77777777" w:rsidR="00783BDE" w:rsidRDefault="00783BDE" w:rsidP="007D0A4D">
      <w:pPr>
        <w:ind w:firstLine="426"/>
        <w:jc w:val="both"/>
        <w:rPr>
          <w:rFonts w:asciiTheme="minorHAnsi" w:hAnsiTheme="minorHAnsi" w:cstheme="minorHAnsi"/>
        </w:rPr>
      </w:pPr>
    </w:p>
    <w:p w14:paraId="70E3BFE9" w14:textId="77777777" w:rsidR="00783BDE" w:rsidRDefault="00783BDE" w:rsidP="007D0A4D">
      <w:pPr>
        <w:ind w:firstLine="426"/>
        <w:jc w:val="both"/>
        <w:rPr>
          <w:rFonts w:asciiTheme="minorHAnsi" w:hAnsiTheme="minorHAnsi" w:cstheme="minorHAnsi"/>
        </w:rPr>
      </w:pPr>
    </w:p>
    <w:p w14:paraId="309A318A" w14:textId="77777777" w:rsidR="00783BDE" w:rsidRDefault="00783BDE" w:rsidP="007D0A4D">
      <w:pPr>
        <w:ind w:firstLine="426"/>
        <w:jc w:val="both"/>
        <w:rPr>
          <w:rFonts w:asciiTheme="minorHAnsi" w:hAnsiTheme="minorHAnsi" w:cstheme="minorHAnsi"/>
        </w:rPr>
      </w:pPr>
    </w:p>
    <w:p w14:paraId="7922B22D" w14:textId="77777777" w:rsidR="00783BDE" w:rsidRDefault="00783BDE" w:rsidP="007D0A4D">
      <w:pPr>
        <w:ind w:firstLine="426"/>
        <w:jc w:val="both"/>
        <w:rPr>
          <w:rFonts w:asciiTheme="minorHAnsi" w:hAnsiTheme="minorHAnsi" w:cstheme="minorHAnsi"/>
        </w:rPr>
      </w:pPr>
    </w:p>
    <w:p w14:paraId="3C7DB75C" w14:textId="77777777" w:rsidR="00783BDE" w:rsidRDefault="00783BDE" w:rsidP="007D0A4D">
      <w:pPr>
        <w:ind w:firstLine="426"/>
        <w:jc w:val="both"/>
        <w:rPr>
          <w:rFonts w:asciiTheme="minorHAnsi" w:hAnsiTheme="minorHAnsi" w:cstheme="minorHAnsi"/>
        </w:rPr>
      </w:pPr>
    </w:p>
    <w:p w14:paraId="1473B8AE" w14:textId="77777777" w:rsidR="00783BDE" w:rsidRDefault="00783BDE" w:rsidP="007D0A4D">
      <w:pPr>
        <w:ind w:firstLine="426"/>
        <w:jc w:val="both"/>
        <w:rPr>
          <w:rFonts w:asciiTheme="minorHAnsi" w:hAnsiTheme="minorHAnsi" w:cstheme="minorHAnsi"/>
        </w:rPr>
      </w:pPr>
    </w:p>
    <w:p w14:paraId="2ACCE7C0" w14:textId="77777777" w:rsidR="00783BDE" w:rsidRDefault="00783BDE" w:rsidP="007D0A4D">
      <w:pPr>
        <w:ind w:firstLine="426"/>
        <w:jc w:val="both"/>
        <w:rPr>
          <w:rFonts w:asciiTheme="minorHAnsi" w:hAnsiTheme="minorHAnsi" w:cstheme="minorHAnsi"/>
        </w:rPr>
      </w:pPr>
    </w:p>
    <w:p w14:paraId="771EEBCA" w14:textId="77777777" w:rsidR="00783BDE" w:rsidRDefault="00783BDE" w:rsidP="007D0A4D">
      <w:pPr>
        <w:ind w:firstLine="426"/>
        <w:jc w:val="both"/>
        <w:rPr>
          <w:rFonts w:asciiTheme="minorHAnsi" w:hAnsiTheme="minorHAnsi" w:cstheme="minorHAnsi"/>
        </w:rPr>
      </w:pPr>
    </w:p>
    <w:p w14:paraId="33F7332A" w14:textId="77777777" w:rsidR="00783BDE" w:rsidRDefault="00783BDE" w:rsidP="007D0A4D">
      <w:pPr>
        <w:ind w:firstLine="426"/>
        <w:jc w:val="both"/>
        <w:rPr>
          <w:rFonts w:asciiTheme="minorHAnsi" w:hAnsiTheme="minorHAnsi" w:cstheme="minorHAnsi"/>
        </w:rPr>
      </w:pPr>
    </w:p>
    <w:p w14:paraId="1FDF5582" w14:textId="77777777" w:rsidR="00783BDE" w:rsidRPr="00C434B6" w:rsidRDefault="00783BDE" w:rsidP="007D0A4D">
      <w:pPr>
        <w:ind w:firstLine="426"/>
        <w:jc w:val="both"/>
        <w:rPr>
          <w:rFonts w:asciiTheme="minorHAnsi" w:hAnsiTheme="minorHAnsi" w:cstheme="minorHAnsi"/>
        </w:rPr>
      </w:pPr>
    </w:p>
    <w:p w14:paraId="56462051" w14:textId="563511D9" w:rsidR="007D0A4D" w:rsidRPr="00C434B6" w:rsidRDefault="007D0A4D" w:rsidP="007D0A4D">
      <w:pPr>
        <w:pStyle w:val="Antrat2"/>
      </w:pPr>
      <w:bookmarkStart w:id="20" w:name="_Toc81813486"/>
      <w:r w:rsidRPr="00C434B6">
        <w:t xml:space="preserve">Dalykinės srities esybių </w:t>
      </w:r>
      <w:r w:rsidR="00225B7C">
        <w:t>klasių</w:t>
      </w:r>
      <w:r w:rsidRPr="00C434B6">
        <w:t xml:space="preserve"> modelis</w:t>
      </w:r>
      <w:bookmarkEnd w:id="18"/>
      <w:bookmarkEnd w:id="20"/>
    </w:p>
    <w:p w14:paraId="5B5298FE" w14:textId="455ECE36" w:rsidR="004A29D8" w:rsidRPr="00C434B6" w:rsidRDefault="007D0A4D" w:rsidP="007D0A4D">
      <w:pPr>
        <w:ind w:firstLine="426"/>
        <w:jc w:val="both"/>
        <w:rPr>
          <w:rFonts w:asciiTheme="minorHAnsi" w:hAnsiTheme="minorHAnsi" w:cstheme="minorHAnsi"/>
        </w:rPr>
      </w:pPr>
      <w:r w:rsidRPr="00C434B6">
        <w:rPr>
          <w:rFonts w:asciiTheme="minorHAnsi" w:hAnsiTheme="minorHAnsi" w:cstheme="minorHAnsi"/>
        </w:rPr>
        <w:t xml:space="preserve">Esybių klasių diagrama su aprašymu. Naudojami stereotipai </w:t>
      </w:r>
      <w:r w:rsidR="00170006">
        <w:rPr>
          <w:rFonts w:asciiTheme="minorHAnsi" w:hAnsiTheme="minorHAnsi" w:cstheme="minorHAnsi"/>
          <w:i/>
        </w:rPr>
        <w:t>«</w:t>
      </w:r>
      <w:r w:rsidR="004A29D8" w:rsidRPr="00C434B6">
        <w:rPr>
          <w:rFonts w:asciiTheme="minorHAnsi" w:hAnsiTheme="minorHAnsi" w:cstheme="minorHAnsi"/>
          <w:i/>
        </w:rPr>
        <w:t>E</w:t>
      </w:r>
      <w:r w:rsidRPr="00C434B6">
        <w:rPr>
          <w:rFonts w:asciiTheme="minorHAnsi" w:hAnsiTheme="minorHAnsi" w:cstheme="minorHAnsi"/>
          <w:i/>
        </w:rPr>
        <w:t>ntity</w:t>
      </w:r>
      <w:r w:rsidR="00170006">
        <w:rPr>
          <w:rFonts w:asciiTheme="minorHAnsi" w:hAnsiTheme="minorHAnsi" w:cstheme="minorHAnsi"/>
          <w:i/>
        </w:rPr>
        <w:t>»</w:t>
      </w:r>
      <w:r w:rsidRPr="00C434B6">
        <w:rPr>
          <w:rFonts w:asciiTheme="minorHAnsi" w:hAnsiTheme="minorHAnsi" w:cstheme="minorHAnsi"/>
        </w:rPr>
        <w:t xml:space="preserve">. Visi diagramos elementai turi </w:t>
      </w:r>
      <w:r w:rsidR="008D5688">
        <w:rPr>
          <w:rFonts w:asciiTheme="minorHAnsi" w:hAnsiTheme="minorHAnsi" w:cstheme="minorHAnsi"/>
        </w:rPr>
        <w:t>atitikti</w:t>
      </w:r>
      <w:r w:rsidR="008D5688" w:rsidRPr="00C434B6">
        <w:rPr>
          <w:rFonts w:asciiTheme="minorHAnsi" w:hAnsiTheme="minorHAnsi" w:cstheme="minorHAnsi"/>
        </w:rPr>
        <w:t xml:space="preserve"> spalvinę legendą </w:t>
      </w:r>
      <w:r w:rsidR="008D5688">
        <w:rPr>
          <w:rFonts w:asciiTheme="minorHAnsi" w:hAnsiTheme="minorHAnsi" w:cstheme="minorHAnsi"/>
        </w:rPr>
        <w:t>nurodytą</w:t>
      </w:r>
      <w:r w:rsidR="008D5688" w:rsidRPr="00C434B6">
        <w:rPr>
          <w:rFonts w:asciiTheme="minorHAnsi" w:hAnsiTheme="minorHAnsi" w:cstheme="minorHAnsi"/>
        </w:rPr>
        <w:t xml:space="preserve"> įvad</w:t>
      </w:r>
      <w:r w:rsidR="008D5688">
        <w:rPr>
          <w:rFonts w:asciiTheme="minorHAnsi" w:hAnsiTheme="minorHAnsi" w:cstheme="minorHAnsi"/>
        </w:rPr>
        <w:t xml:space="preserve">o </w:t>
      </w:r>
      <w:r w:rsidR="008D5688" w:rsidRPr="00C434B6">
        <w:rPr>
          <w:rFonts w:asciiTheme="minorHAnsi" w:hAnsiTheme="minorHAnsi" w:cstheme="minorHAnsi"/>
        </w:rPr>
        <w:t>aprašym</w:t>
      </w:r>
      <w:r w:rsidR="008D5688">
        <w:rPr>
          <w:rFonts w:asciiTheme="minorHAnsi" w:hAnsiTheme="minorHAnsi" w:cstheme="minorHAnsi"/>
        </w:rPr>
        <w:t>e</w:t>
      </w:r>
      <w:r w:rsidRPr="00C434B6">
        <w:rPr>
          <w:rFonts w:asciiTheme="minorHAnsi" w:hAnsiTheme="minorHAnsi" w:cstheme="minorHAnsi"/>
        </w:rPr>
        <w:t>.</w:t>
      </w:r>
      <w:r w:rsidR="00662067" w:rsidRPr="00C434B6">
        <w:rPr>
          <w:rFonts w:asciiTheme="minorHAnsi" w:hAnsiTheme="minorHAnsi" w:cstheme="minorHAnsi"/>
        </w:rPr>
        <w:t xml:space="preserve"> </w:t>
      </w:r>
    </w:p>
    <w:p w14:paraId="0AC432C0" w14:textId="77777777" w:rsidR="00A13A9A" w:rsidRPr="00C434B6" w:rsidRDefault="00A13A9A" w:rsidP="007D0A4D">
      <w:pPr>
        <w:ind w:firstLine="426"/>
        <w:jc w:val="both"/>
        <w:rPr>
          <w:rFonts w:asciiTheme="minorHAnsi" w:hAnsiTheme="minorHAnsi" w:cstheme="minorHAnsi"/>
        </w:rPr>
      </w:pPr>
    </w:p>
    <w:p w14:paraId="3051029F" w14:textId="6730F3CD" w:rsidR="00783BDE" w:rsidRPr="00C434B6" w:rsidRDefault="004D5B55" w:rsidP="00783BDE">
      <w:pPr>
        <w:keepNext/>
        <w:ind w:firstLine="426"/>
        <w:jc w:val="center"/>
      </w:pPr>
      <w:r w:rsidRPr="004D5B55">
        <w:lastRenderedPageBreak/>
        <w:drawing>
          <wp:inline distT="0" distB="0" distL="0" distR="0" wp14:anchorId="5C05EE5D" wp14:editId="34164FB3">
            <wp:extent cx="5274310" cy="3435985"/>
            <wp:effectExtent l="0" t="0" r="2540" b="0"/>
            <wp:docPr id="15454342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429" name=""/>
                    <pic:cNvPicPr/>
                  </pic:nvPicPr>
                  <pic:blipFill>
                    <a:blip r:embed="rId33"/>
                    <a:stretch>
                      <a:fillRect/>
                    </a:stretch>
                  </pic:blipFill>
                  <pic:spPr>
                    <a:xfrm>
                      <a:off x="0" y="0"/>
                      <a:ext cx="5274310" cy="3435985"/>
                    </a:xfrm>
                    <a:prstGeom prst="rect">
                      <a:avLst/>
                    </a:prstGeom>
                  </pic:spPr>
                </pic:pic>
              </a:graphicData>
            </a:graphic>
          </wp:inline>
        </w:drawing>
      </w:r>
    </w:p>
    <w:p w14:paraId="3CB5925F" w14:textId="3FF9B7C9" w:rsidR="00662067" w:rsidRPr="00C434B6" w:rsidRDefault="0030709A" w:rsidP="00662067">
      <w:pPr>
        <w:pStyle w:val="Antrat"/>
        <w:jc w:val="center"/>
        <w:rPr>
          <w:rFonts w:cstheme="minorHAnsi"/>
        </w:rPr>
      </w:pPr>
      <w:r>
        <w:rPr>
          <w:rFonts w:cstheme="minorHAnsi"/>
        </w:rPr>
        <w:t>pav 25</w:t>
      </w:r>
      <w:r w:rsidR="00662067" w:rsidRPr="00C434B6">
        <w:rPr>
          <w:rFonts w:cstheme="minorHAnsi"/>
        </w:rPr>
        <w:t xml:space="preserve">. Dalykinės srities esybių </w:t>
      </w:r>
      <w:r w:rsidR="00225B7C">
        <w:rPr>
          <w:rFonts w:cstheme="minorHAnsi"/>
        </w:rPr>
        <w:t>klasių</w:t>
      </w:r>
      <w:r w:rsidR="00662067" w:rsidRPr="00C434B6">
        <w:rPr>
          <w:rFonts w:cstheme="minorHAnsi"/>
        </w:rPr>
        <w:t xml:space="preserve"> diagrama </w:t>
      </w:r>
    </w:p>
    <w:p w14:paraId="1CBD1B2F" w14:textId="77777777" w:rsidR="00A13A9A" w:rsidRDefault="00A13A9A" w:rsidP="007D0A4D">
      <w:pPr>
        <w:ind w:firstLine="426"/>
        <w:jc w:val="both"/>
        <w:rPr>
          <w:rFonts w:asciiTheme="minorHAnsi" w:hAnsiTheme="minorHAnsi" w:cstheme="minorHAnsi"/>
        </w:rPr>
      </w:pPr>
    </w:p>
    <w:p w14:paraId="3E0ACE83" w14:textId="77777777" w:rsidR="00783BDE" w:rsidRDefault="00783BDE" w:rsidP="007D0A4D">
      <w:pPr>
        <w:ind w:firstLine="426"/>
        <w:jc w:val="both"/>
        <w:rPr>
          <w:rFonts w:asciiTheme="minorHAnsi" w:hAnsiTheme="minorHAnsi" w:cstheme="minorHAnsi"/>
        </w:rPr>
      </w:pPr>
    </w:p>
    <w:p w14:paraId="29424BB5" w14:textId="6441B9D0" w:rsidR="00783BDE" w:rsidRPr="00C434B6" w:rsidRDefault="006D4471" w:rsidP="00783BDE">
      <w:pPr>
        <w:ind w:firstLine="426"/>
        <w:rPr>
          <w:rFonts w:asciiTheme="minorHAnsi" w:hAnsiTheme="minorHAnsi" w:cstheme="minorHAnsi"/>
        </w:rPr>
      </w:pPr>
      <w:r>
        <w:rPr>
          <w:rFonts w:asciiTheme="minorHAnsi" w:hAnsiTheme="minorHAnsi" w:cstheme="minorHAnsi"/>
        </w:rPr>
        <w:t>Kaip matome 2.23 paveikslėlyje, m</w:t>
      </w:r>
      <w:r w:rsidR="00783BDE">
        <w:rPr>
          <w:rFonts w:asciiTheme="minorHAnsi" w:hAnsiTheme="minorHAnsi" w:cstheme="minorHAnsi"/>
        </w:rPr>
        <w:t>ūsų el. parduotuvė turi naudotoją, kuris gali turėti daug tam tikrų titulų, gali turėti daug pristatymo adresų. Naudotojas gali kurti skelbimus forume , taip pat gali komentuoti kituose skelbimuose. Kuriant skelbimą turi turėti vieną prekė, apie kurią bus kuriamas skelbimas. Prekė turi turėti bent vieną gamintoją ir vieną kategorija kuriai priklausytu.</w:t>
      </w:r>
      <w:r w:rsidR="00E95A52">
        <w:rPr>
          <w:rFonts w:asciiTheme="minorHAnsi" w:hAnsiTheme="minorHAnsi" w:cstheme="minorHAnsi"/>
        </w:rPr>
        <w:t xml:space="preserve"> Naudotojas gali pateikti daug užsakymu. Užsakymas turi turėti bent vieną prekę.</w:t>
      </w:r>
    </w:p>
    <w:p w14:paraId="1DC8974B" w14:textId="77777777" w:rsidR="004A29D8" w:rsidRPr="00C434B6" w:rsidRDefault="004A29D8">
      <w:pPr>
        <w:rPr>
          <w:rFonts w:asciiTheme="minorHAnsi" w:hAnsiTheme="minorHAnsi" w:cstheme="minorHAnsi"/>
        </w:rPr>
      </w:pPr>
      <w:r w:rsidRPr="00C434B6">
        <w:rPr>
          <w:rFonts w:asciiTheme="minorHAnsi" w:hAnsiTheme="minorHAnsi" w:cstheme="minorHAnsi"/>
        </w:rPr>
        <w:br w:type="page"/>
      </w:r>
    </w:p>
    <w:p w14:paraId="3360DB15" w14:textId="77777777" w:rsidR="004A29D8" w:rsidRPr="00C434B6" w:rsidRDefault="004A29D8" w:rsidP="00230576">
      <w:pPr>
        <w:pStyle w:val="Antrat1"/>
      </w:pPr>
      <w:bookmarkStart w:id="21" w:name="_Toc81813487"/>
      <w:r w:rsidRPr="00C434B6">
        <w:lastRenderedPageBreak/>
        <w:t>Reikalavimų analizės modelis</w:t>
      </w:r>
      <w:bookmarkEnd w:id="21"/>
    </w:p>
    <w:p w14:paraId="25C18F5E" w14:textId="77777777" w:rsidR="004A29D8" w:rsidRPr="00C434B6" w:rsidRDefault="004A29D8" w:rsidP="004A29D8">
      <w:pPr>
        <w:pStyle w:val="Antrat2"/>
      </w:pPr>
      <w:bookmarkStart w:id="22" w:name="_Toc81813488"/>
      <w:r w:rsidRPr="00C434B6">
        <w:t>Panaudojimo atvejų analizės diagramos</w:t>
      </w:r>
      <w:bookmarkEnd w:id="22"/>
    </w:p>
    <w:p w14:paraId="0DA5E1B8" w14:textId="77777777" w:rsidR="004A29D8" w:rsidRDefault="004A29D8" w:rsidP="004A29D8">
      <w:pPr>
        <w:ind w:firstLine="426"/>
        <w:jc w:val="both"/>
        <w:rPr>
          <w:rFonts w:asciiTheme="minorHAnsi" w:hAnsiTheme="minorHAnsi" w:cstheme="minorHAnsi"/>
        </w:rPr>
      </w:pPr>
      <w:r w:rsidRPr="00C434B6">
        <w:rPr>
          <w:rFonts w:asciiTheme="minorHAnsi" w:hAnsiTheme="minorHAnsi" w:cstheme="minorHAnsi"/>
        </w:rPr>
        <w:t>Reikalavimų analizės diagramos kiekvienam panaudojimo atvejui ir jų aprašymai.</w:t>
      </w:r>
    </w:p>
    <w:p w14:paraId="429001BF" w14:textId="77777777" w:rsidR="0030709A" w:rsidRPr="00C434B6" w:rsidRDefault="0030709A" w:rsidP="004A29D8">
      <w:pPr>
        <w:ind w:firstLine="426"/>
        <w:jc w:val="both"/>
        <w:rPr>
          <w:rFonts w:asciiTheme="minorHAnsi" w:hAnsiTheme="minorHAnsi" w:cstheme="minorHAnsi"/>
        </w:rPr>
      </w:pPr>
    </w:p>
    <w:p w14:paraId="278CB245" w14:textId="77777777" w:rsidR="009C6F7D" w:rsidRDefault="0030709A" w:rsidP="0030709A">
      <w:pPr>
        <w:rPr>
          <w:b/>
        </w:rPr>
      </w:pPr>
      <w:r w:rsidRPr="0030709A">
        <w:rPr>
          <w:b/>
        </w:rPr>
        <w:t>Prekės įdėjimas į krepšelį:</w:t>
      </w:r>
      <w:r w:rsidRPr="0030709A">
        <w:rPr>
          <w:b/>
          <w:noProof/>
          <w:lang w:val="en-US" w:eastAsia="en-US"/>
        </w:rPr>
        <w:drawing>
          <wp:inline distT="0" distB="0" distL="0" distR="0" wp14:anchorId="692B3D4A" wp14:editId="3ADB33A6">
            <wp:extent cx="5274310" cy="1063427"/>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063427"/>
                    </a:xfrm>
                    <a:prstGeom prst="rect">
                      <a:avLst/>
                    </a:prstGeom>
                  </pic:spPr>
                </pic:pic>
              </a:graphicData>
            </a:graphic>
          </wp:inline>
        </w:drawing>
      </w:r>
    </w:p>
    <w:p w14:paraId="1BFA4659" w14:textId="7EB057B3" w:rsidR="009C6F7D" w:rsidRDefault="009C6F7D" w:rsidP="009C6F7D">
      <w:pPr>
        <w:pStyle w:val="Antrat"/>
        <w:jc w:val="center"/>
      </w:pPr>
      <w:r w:rsidRPr="009C6F7D">
        <w:rPr>
          <w:rFonts w:cstheme="minorHAnsi"/>
        </w:rPr>
        <w:t xml:space="preserve">pav 26. </w:t>
      </w:r>
      <w:r w:rsidRPr="009C6F7D">
        <w:t>Prekės įdėjimas į krepšelį analizės modelis</w:t>
      </w:r>
    </w:p>
    <w:p w14:paraId="4E217652" w14:textId="77777777" w:rsidR="009C6F7D" w:rsidRPr="009C6F7D" w:rsidRDefault="009C6F7D" w:rsidP="009C6F7D"/>
    <w:p w14:paraId="495E215F" w14:textId="74C51136" w:rsidR="0030709A" w:rsidRDefault="0030709A" w:rsidP="0030709A">
      <w:r>
        <w:t>Naudotojas pasirenka prekę iš prekių sąrašo lango, prekių krepšelio valdiklis užtikrina prekės įdėjimą į krepšelį.</w:t>
      </w:r>
      <w:r w:rsidR="009C6F7D">
        <w:t>(pav 26)</w:t>
      </w:r>
    </w:p>
    <w:p w14:paraId="331822BF" w14:textId="77777777" w:rsidR="0030709A" w:rsidRDefault="0030709A" w:rsidP="0030709A">
      <w:pPr>
        <w:rPr>
          <w:b/>
        </w:rPr>
      </w:pPr>
    </w:p>
    <w:p w14:paraId="565F3703" w14:textId="77777777" w:rsidR="007D0234" w:rsidRDefault="0030709A" w:rsidP="0030709A">
      <w:pPr>
        <w:rPr>
          <w:b/>
        </w:rPr>
      </w:pPr>
      <w:r w:rsidRPr="0030709A">
        <w:rPr>
          <w:b/>
        </w:rPr>
        <w:t>Prekių krepšelio išssaugojimas PDF formatu</w:t>
      </w:r>
      <w:r w:rsidRPr="008B3DF4">
        <w:rPr>
          <w:noProof/>
          <w:lang w:val="en-US" w:eastAsia="en-US"/>
        </w:rPr>
        <w:drawing>
          <wp:inline distT="0" distB="0" distL="0" distR="0" wp14:anchorId="06593323" wp14:editId="270B724D">
            <wp:extent cx="5014395" cy="96782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14395" cy="967824"/>
                    </a:xfrm>
                    <a:prstGeom prst="rect">
                      <a:avLst/>
                    </a:prstGeom>
                  </pic:spPr>
                </pic:pic>
              </a:graphicData>
            </a:graphic>
          </wp:inline>
        </w:drawing>
      </w:r>
    </w:p>
    <w:p w14:paraId="11701BAF" w14:textId="181F5826" w:rsidR="007D0234" w:rsidRPr="007D0234" w:rsidRDefault="007D0234" w:rsidP="007D0234">
      <w:pPr>
        <w:pStyle w:val="Antrat"/>
        <w:jc w:val="center"/>
      </w:pPr>
      <w:r w:rsidRPr="007D0234">
        <w:rPr>
          <w:rFonts w:cstheme="minorHAnsi"/>
        </w:rPr>
        <w:t xml:space="preserve">pav 27. </w:t>
      </w:r>
      <w:r w:rsidRPr="007D0234">
        <w:t>Prekių krepšelio išssaugojimas PDF formatu analizės modelis</w:t>
      </w:r>
    </w:p>
    <w:p w14:paraId="555BC407" w14:textId="77777777" w:rsidR="007D0234" w:rsidRPr="007D0234" w:rsidRDefault="007D0234" w:rsidP="007D0234"/>
    <w:p w14:paraId="13486629" w14:textId="10727547" w:rsidR="0030709A" w:rsidRDefault="0030709A" w:rsidP="0030709A">
      <w:r>
        <w:t>Naudotojas prekių krepšelio lange pasirenka laukelį, kuris atlieka išssaugojimo funkciją PDF formatu.</w:t>
      </w:r>
      <w:r w:rsidR="007D0234">
        <w:t>(pav 27)</w:t>
      </w:r>
    </w:p>
    <w:p w14:paraId="720C2F6F" w14:textId="77777777" w:rsidR="0030709A" w:rsidRDefault="0030709A" w:rsidP="0030709A"/>
    <w:p w14:paraId="54963387" w14:textId="63B4360D" w:rsidR="007D5182" w:rsidRDefault="0030709A" w:rsidP="0030709A">
      <w:pPr>
        <w:rPr>
          <w:b/>
        </w:rPr>
      </w:pPr>
      <w:r w:rsidRPr="0030709A">
        <w:rPr>
          <w:b/>
        </w:rPr>
        <w:t>Prekės pašalinimas iš krepšelio:</w:t>
      </w:r>
      <w:r w:rsidRPr="008B3DF4">
        <w:rPr>
          <w:noProof/>
          <w:lang w:val="en-US" w:eastAsia="en-US"/>
        </w:rPr>
        <w:drawing>
          <wp:inline distT="0" distB="0" distL="0" distR="0" wp14:anchorId="7D2CAA5E" wp14:editId="3590D368">
            <wp:extent cx="5098222" cy="1059272"/>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98222" cy="1059272"/>
                    </a:xfrm>
                    <a:prstGeom prst="rect">
                      <a:avLst/>
                    </a:prstGeom>
                  </pic:spPr>
                </pic:pic>
              </a:graphicData>
            </a:graphic>
          </wp:inline>
        </w:drawing>
      </w:r>
    </w:p>
    <w:p w14:paraId="3DE4AF0D" w14:textId="31061F75" w:rsidR="007D5182" w:rsidRPr="007B28A6" w:rsidRDefault="007D5182" w:rsidP="007D5182">
      <w:pPr>
        <w:pStyle w:val="Antrat"/>
        <w:jc w:val="center"/>
      </w:pPr>
      <w:r w:rsidRPr="007B28A6">
        <w:rPr>
          <w:rFonts w:cstheme="minorHAnsi"/>
        </w:rPr>
        <w:t xml:space="preserve">pav 28. </w:t>
      </w:r>
      <w:r w:rsidR="007B28A6" w:rsidRPr="007B28A6">
        <w:t xml:space="preserve">Prekės pašalinimas iš krepšelio </w:t>
      </w:r>
      <w:r w:rsidRPr="007B28A6">
        <w:t>analizės modelis</w:t>
      </w:r>
    </w:p>
    <w:p w14:paraId="6F9389A9" w14:textId="1DF26079" w:rsidR="007D5182" w:rsidRPr="007D5182" w:rsidRDefault="007D5182" w:rsidP="007D5182"/>
    <w:p w14:paraId="37B71387" w14:textId="058562AE" w:rsidR="0030709A" w:rsidRDefault="0030709A" w:rsidP="0030709A">
      <w:r>
        <w:t>Naudotojas pasirenka norimą prekę pašalinti iš krepšelio ir prekių krepšelio valdiklis užtikrina prekės pašalinimą iš krepšelio.</w:t>
      </w:r>
      <w:r w:rsidR="007B28A6">
        <w:t>(pav 28)</w:t>
      </w:r>
    </w:p>
    <w:p w14:paraId="73464667" w14:textId="0BD4EF8F" w:rsidR="0030709A" w:rsidRDefault="0030709A" w:rsidP="0030709A"/>
    <w:p w14:paraId="01605B41" w14:textId="462EF592" w:rsidR="0030709A" w:rsidRDefault="0030709A" w:rsidP="0030709A">
      <w:pPr>
        <w:rPr>
          <w:b/>
        </w:rPr>
      </w:pPr>
      <w:r w:rsidRPr="0030709A">
        <w:rPr>
          <w:b/>
        </w:rPr>
        <w:t>Prekių krepšelio peržiūra</w:t>
      </w:r>
      <w:r>
        <w:rPr>
          <w:b/>
        </w:rPr>
        <w:t>:</w:t>
      </w:r>
    </w:p>
    <w:p w14:paraId="43FFEE18" w14:textId="6BEC8C62" w:rsidR="00372E24" w:rsidRPr="00372E24" w:rsidRDefault="00BD3DE2" w:rsidP="00372E24">
      <w:pPr>
        <w:pStyle w:val="Antrat"/>
        <w:jc w:val="center"/>
      </w:pPr>
      <w:r w:rsidRPr="00BD3DE2">
        <w:rPr>
          <w:noProof/>
          <w:lang w:val="en-US" w:eastAsia="en-US"/>
        </w:rPr>
        <w:drawing>
          <wp:inline distT="0" distB="0" distL="0" distR="0" wp14:anchorId="6CD2749C" wp14:editId="0BB0852B">
            <wp:extent cx="5274310" cy="17792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79270"/>
                    </a:xfrm>
                    <a:prstGeom prst="rect">
                      <a:avLst/>
                    </a:prstGeom>
                  </pic:spPr>
                </pic:pic>
              </a:graphicData>
            </a:graphic>
          </wp:inline>
        </w:drawing>
      </w:r>
      <w:r w:rsidR="00372E24">
        <w:tab/>
      </w:r>
      <w:r w:rsidR="00372E24" w:rsidRPr="00372E24">
        <w:rPr>
          <w:rFonts w:cstheme="minorHAnsi"/>
        </w:rPr>
        <w:t xml:space="preserve">pav 29. </w:t>
      </w:r>
      <w:r w:rsidR="00372E24" w:rsidRPr="00372E24">
        <w:t>Prekių krepšelio peržiūra analizės modelis</w:t>
      </w:r>
    </w:p>
    <w:p w14:paraId="3EF3CEC7" w14:textId="607A0432" w:rsidR="0030709A" w:rsidRPr="0030709A" w:rsidRDefault="0030709A" w:rsidP="00372E24">
      <w:pPr>
        <w:tabs>
          <w:tab w:val="right" w:pos="8306"/>
        </w:tabs>
      </w:pPr>
    </w:p>
    <w:p w14:paraId="3BDDE9BB" w14:textId="703F705E" w:rsidR="0030709A" w:rsidRDefault="0030709A" w:rsidP="0030709A">
      <w:r>
        <w:t>Naudotojas atidaro prekių krepšelio langą ir jam yra atvaizduojamas prekių krepšelio turinys.</w:t>
      </w:r>
      <w:r w:rsidR="00372E24">
        <w:t>(pav 29)</w:t>
      </w:r>
    </w:p>
    <w:p w14:paraId="4CC6C0F5" w14:textId="77777777" w:rsidR="00372E24" w:rsidRDefault="00372E24" w:rsidP="0030709A"/>
    <w:p w14:paraId="7FE545C0" w14:textId="77777777" w:rsidR="00372E24" w:rsidRDefault="00372E24" w:rsidP="0030709A"/>
    <w:p w14:paraId="19B1D349" w14:textId="77777777" w:rsidR="00372E24" w:rsidRDefault="00372E24" w:rsidP="0030709A">
      <w:pPr>
        <w:rPr>
          <w:b/>
        </w:rPr>
      </w:pPr>
    </w:p>
    <w:p w14:paraId="35FA01A4" w14:textId="77777777" w:rsidR="0030709A" w:rsidRDefault="0030709A" w:rsidP="0030709A">
      <w:pPr>
        <w:rPr>
          <w:b/>
        </w:rPr>
      </w:pPr>
    </w:p>
    <w:p w14:paraId="0B1AB233" w14:textId="612E9BD4" w:rsidR="0030709A" w:rsidRDefault="0030709A" w:rsidP="0030709A">
      <w:pPr>
        <w:rPr>
          <w:b/>
        </w:rPr>
      </w:pPr>
      <w:r w:rsidRPr="0030709A">
        <w:rPr>
          <w:b/>
        </w:rPr>
        <w:t>Atlikti apmokėjimą</w:t>
      </w:r>
      <w:r>
        <w:rPr>
          <w:b/>
        </w:rPr>
        <w:t>:</w:t>
      </w:r>
    </w:p>
    <w:p w14:paraId="36200C97" w14:textId="546DBCF7" w:rsidR="0030709A" w:rsidRPr="0030709A" w:rsidRDefault="00372E24" w:rsidP="0030709A">
      <w:pPr>
        <w:rPr>
          <w:b/>
        </w:rPr>
      </w:pPr>
      <w:r w:rsidRPr="008B3DF4">
        <w:rPr>
          <w:noProof/>
          <w:lang w:val="en-US" w:eastAsia="en-US"/>
        </w:rPr>
        <w:drawing>
          <wp:anchor distT="0" distB="0" distL="114300" distR="114300" simplePos="0" relativeHeight="251672576" behindDoc="0" locked="0" layoutInCell="1" allowOverlap="1" wp14:anchorId="3FDEA8BF" wp14:editId="78E88EDC">
            <wp:simplePos x="0" y="0"/>
            <wp:positionH relativeFrom="margin">
              <wp:posOffset>445135</wp:posOffset>
            </wp:positionH>
            <wp:positionV relativeFrom="margin">
              <wp:posOffset>232410</wp:posOffset>
            </wp:positionV>
            <wp:extent cx="4443095" cy="23336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43095" cy="2333625"/>
                    </a:xfrm>
                    <a:prstGeom prst="rect">
                      <a:avLst/>
                    </a:prstGeom>
                  </pic:spPr>
                </pic:pic>
              </a:graphicData>
            </a:graphic>
            <wp14:sizeRelH relativeFrom="margin">
              <wp14:pctWidth>0</wp14:pctWidth>
            </wp14:sizeRelH>
            <wp14:sizeRelV relativeFrom="margin">
              <wp14:pctHeight>0</wp14:pctHeight>
            </wp14:sizeRelV>
          </wp:anchor>
        </w:drawing>
      </w:r>
    </w:p>
    <w:p w14:paraId="1A32F27F" w14:textId="043DDDAC" w:rsidR="0030709A" w:rsidRDefault="0030709A" w:rsidP="0030709A">
      <w:pPr>
        <w:keepNext/>
      </w:pPr>
    </w:p>
    <w:p w14:paraId="0A89262A" w14:textId="77777777" w:rsidR="00372E24" w:rsidRDefault="0030709A" w:rsidP="0030709A">
      <w:pPr>
        <w:keepNext/>
      </w:pPr>
      <w:r>
        <w:tab/>
      </w:r>
    </w:p>
    <w:p w14:paraId="24E1AA10" w14:textId="77777777" w:rsidR="00372E24" w:rsidRDefault="00372E24" w:rsidP="0030709A">
      <w:pPr>
        <w:keepNext/>
      </w:pPr>
    </w:p>
    <w:p w14:paraId="0045F90A" w14:textId="77777777" w:rsidR="00372E24" w:rsidRDefault="00372E24" w:rsidP="0030709A">
      <w:pPr>
        <w:keepNext/>
      </w:pPr>
    </w:p>
    <w:p w14:paraId="176FA437" w14:textId="77777777" w:rsidR="00372E24" w:rsidRDefault="00372E24" w:rsidP="0030709A">
      <w:pPr>
        <w:keepNext/>
      </w:pPr>
    </w:p>
    <w:p w14:paraId="30FB9292" w14:textId="77777777" w:rsidR="00372E24" w:rsidRDefault="00372E24" w:rsidP="0030709A">
      <w:pPr>
        <w:keepNext/>
      </w:pPr>
    </w:p>
    <w:p w14:paraId="3E32C2E9" w14:textId="77777777" w:rsidR="00372E24" w:rsidRDefault="00372E24" w:rsidP="0030709A">
      <w:pPr>
        <w:keepNext/>
      </w:pPr>
    </w:p>
    <w:p w14:paraId="3C6C48D3" w14:textId="77777777" w:rsidR="00372E24" w:rsidRDefault="00372E24" w:rsidP="0030709A">
      <w:pPr>
        <w:keepNext/>
      </w:pPr>
    </w:p>
    <w:p w14:paraId="21329AE0" w14:textId="77777777" w:rsidR="00372E24" w:rsidRDefault="00372E24" w:rsidP="0030709A">
      <w:pPr>
        <w:keepNext/>
      </w:pPr>
    </w:p>
    <w:p w14:paraId="2D6C3D25" w14:textId="77777777" w:rsidR="00372E24" w:rsidRDefault="00372E24" w:rsidP="0030709A">
      <w:pPr>
        <w:keepNext/>
      </w:pPr>
    </w:p>
    <w:p w14:paraId="2C729001" w14:textId="77777777" w:rsidR="00372E24" w:rsidRDefault="00372E24" w:rsidP="0030709A">
      <w:pPr>
        <w:keepNext/>
      </w:pPr>
    </w:p>
    <w:p w14:paraId="420B4EDB" w14:textId="77777777" w:rsidR="00372E24" w:rsidRDefault="00372E24" w:rsidP="0030709A">
      <w:pPr>
        <w:keepNext/>
      </w:pPr>
    </w:p>
    <w:p w14:paraId="46DCEEE4" w14:textId="77777777" w:rsidR="00372E24" w:rsidRDefault="00372E24" w:rsidP="0030709A">
      <w:pPr>
        <w:keepNext/>
      </w:pPr>
    </w:p>
    <w:p w14:paraId="24C577AC" w14:textId="77777777" w:rsidR="00372E24" w:rsidRDefault="00372E24" w:rsidP="0030709A">
      <w:pPr>
        <w:keepNext/>
      </w:pPr>
    </w:p>
    <w:p w14:paraId="468CC8F7" w14:textId="77777777" w:rsidR="00372E24" w:rsidRDefault="00372E24" w:rsidP="0030709A">
      <w:pPr>
        <w:keepNext/>
      </w:pPr>
    </w:p>
    <w:p w14:paraId="70E2B0D4" w14:textId="5BC2F0E8" w:rsidR="00372E24" w:rsidRPr="00372E24" w:rsidRDefault="00372E24" w:rsidP="00372E24">
      <w:pPr>
        <w:pStyle w:val="Antrat"/>
        <w:jc w:val="center"/>
      </w:pPr>
      <w:r w:rsidRPr="00372E24">
        <w:rPr>
          <w:rFonts w:cstheme="minorHAnsi"/>
        </w:rPr>
        <w:t xml:space="preserve">pav 30. </w:t>
      </w:r>
      <w:r w:rsidRPr="00372E24">
        <w:t>Atlikti apmokėjimą analizės modelis</w:t>
      </w:r>
    </w:p>
    <w:p w14:paraId="22069083" w14:textId="77777777" w:rsidR="00372E24" w:rsidRDefault="00372E24" w:rsidP="0030709A">
      <w:pPr>
        <w:keepNext/>
      </w:pPr>
    </w:p>
    <w:p w14:paraId="2F8DACCF" w14:textId="3CF89A55" w:rsidR="0030709A" w:rsidRDefault="0030709A" w:rsidP="0030709A">
      <w:pPr>
        <w:keepNext/>
      </w:pPr>
      <w:r>
        <w:t>Klientas užsakymo lange mato prekių krepšelio turinį ir prekės esančios prekių krepšelyje yra įtraukiamos į užsakymą, taip pat atliekant užsakymą dalyvauja PayPal aktorius kuris užtikrina užsakymo apmokėjimą.</w:t>
      </w:r>
      <w:r w:rsidR="00372E24">
        <w:t>(pav 30)</w:t>
      </w:r>
    </w:p>
    <w:p w14:paraId="4CB755C6" w14:textId="77777777" w:rsidR="00EC5C3A" w:rsidRDefault="00EC5C3A" w:rsidP="0030709A">
      <w:pPr>
        <w:keepNext/>
      </w:pPr>
    </w:p>
    <w:p w14:paraId="4B32980C" w14:textId="77777777" w:rsidR="00EC5C3A" w:rsidRDefault="00EC5C3A" w:rsidP="0030709A">
      <w:pPr>
        <w:keepNext/>
      </w:pPr>
    </w:p>
    <w:p w14:paraId="7B4CB02C" w14:textId="77777777" w:rsidR="00EC5C3A" w:rsidRDefault="00EC5C3A" w:rsidP="0030709A">
      <w:pPr>
        <w:keepNext/>
      </w:pPr>
    </w:p>
    <w:p w14:paraId="6C3F693F" w14:textId="77777777" w:rsidR="00EC5C3A" w:rsidRDefault="00EC5C3A">
      <w:pPr>
        <w:rPr>
          <w:b/>
          <w:bCs/>
          <w:sz w:val="22"/>
          <w:szCs w:val="22"/>
        </w:rPr>
      </w:pPr>
      <w:r>
        <w:rPr>
          <w:b/>
          <w:bCs/>
          <w:sz w:val="22"/>
          <w:szCs w:val="22"/>
        </w:rPr>
        <w:br w:type="page"/>
      </w:r>
    </w:p>
    <w:p w14:paraId="15A95978" w14:textId="1266D2F7" w:rsidR="00EC5C3A" w:rsidRPr="00EC5C3A" w:rsidRDefault="00EC5C3A" w:rsidP="0030709A">
      <w:pPr>
        <w:keepNext/>
        <w:rPr>
          <w:b/>
          <w:bCs/>
          <w:sz w:val="24"/>
          <w:szCs w:val="24"/>
        </w:rPr>
      </w:pPr>
      <w:r w:rsidRPr="00EC5C3A">
        <w:rPr>
          <w:b/>
          <w:bCs/>
          <w:sz w:val="24"/>
          <w:szCs w:val="24"/>
        </w:rPr>
        <w:lastRenderedPageBreak/>
        <w:t>Kliento dalies valdymas</w:t>
      </w:r>
    </w:p>
    <w:p w14:paraId="0E1DA711" w14:textId="486A671B" w:rsidR="00EC5C3A" w:rsidRDefault="00EC5C3A" w:rsidP="00EC5C3A">
      <w:pPr>
        <w:keepNext/>
        <w:ind w:firstLine="426"/>
        <w:jc w:val="center"/>
      </w:pPr>
    </w:p>
    <w:p w14:paraId="354408CE" w14:textId="3DE60A72" w:rsidR="00EC5C3A" w:rsidRPr="00EC5C3A" w:rsidRDefault="00EC5C3A">
      <w:pPr>
        <w:rPr>
          <w:b/>
          <w:bCs/>
          <w:sz w:val="22"/>
          <w:szCs w:val="22"/>
        </w:rPr>
      </w:pPr>
      <w:bookmarkStart w:id="23" w:name="_Toc81813489"/>
      <w:r w:rsidRPr="00EC5C3A">
        <w:rPr>
          <w:b/>
          <w:bCs/>
          <w:sz w:val="22"/>
          <w:szCs w:val="22"/>
        </w:rPr>
        <w:t>Keisti titulą:</w:t>
      </w:r>
    </w:p>
    <w:p w14:paraId="799A83D3" w14:textId="77777777" w:rsidR="00EC5C3A" w:rsidRDefault="00EC5C3A" w:rsidP="00EC5C3A">
      <w:pPr>
        <w:keepNext/>
      </w:pPr>
      <w:r w:rsidRPr="00EC5C3A">
        <w:rPr>
          <w:noProof/>
          <w:sz w:val="22"/>
          <w:szCs w:val="22"/>
          <w:lang w:val="en-US" w:eastAsia="en-US"/>
        </w:rPr>
        <w:drawing>
          <wp:inline distT="0" distB="0" distL="0" distR="0" wp14:anchorId="1A6190BA" wp14:editId="7414301B">
            <wp:extent cx="5274310" cy="1320165"/>
            <wp:effectExtent l="0" t="0" r="2540" b="0"/>
            <wp:docPr id="58692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9243" name=""/>
                    <pic:cNvPicPr/>
                  </pic:nvPicPr>
                  <pic:blipFill>
                    <a:blip r:embed="rId39"/>
                    <a:stretch>
                      <a:fillRect/>
                    </a:stretch>
                  </pic:blipFill>
                  <pic:spPr>
                    <a:xfrm>
                      <a:off x="0" y="0"/>
                      <a:ext cx="5274310" cy="1320165"/>
                    </a:xfrm>
                    <a:prstGeom prst="rect">
                      <a:avLst/>
                    </a:prstGeom>
                  </pic:spPr>
                </pic:pic>
              </a:graphicData>
            </a:graphic>
          </wp:inline>
        </w:drawing>
      </w:r>
    </w:p>
    <w:p w14:paraId="57B48748" w14:textId="5208CDB9" w:rsidR="00EC5C3A" w:rsidRDefault="00EC5C3A" w:rsidP="00EC5C3A">
      <w:pPr>
        <w:pStyle w:val="Antrat"/>
      </w:pPr>
      <w:r>
        <w:t xml:space="preserve">Pav. </w:t>
      </w:r>
      <w:fldSimple w:instr=" SEQ Pav. \* ARABIC ">
        <w:r w:rsidR="00F04B0B">
          <w:rPr>
            <w:noProof/>
          </w:rPr>
          <w:t>25</w:t>
        </w:r>
      </w:fldSimple>
      <w:r>
        <w:t xml:space="preserve"> Titulo keitimo analizės diagrama</w:t>
      </w:r>
    </w:p>
    <w:p w14:paraId="0AB5FC81" w14:textId="77777777" w:rsidR="00EC5C3A" w:rsidRDefault="00EC5C3A" w:rsidP="00EC5C3A"/>
    <w:p w14:paraId="7DB66C77" w14:textId="7EF4DD6D" w:rsidR="00EC5C3A" w:rsidRDefault="00EC5C3A" w:rsidP="00EC5C3A">
      <w:r>
        <w:t xml:space="preserve">Naudotojas atsidaręs savo profilio puslapį pasirenka norimą titulą, o profilio valdiklis užtikrina kad būtų atvaizduotas norimas titulas (pav. </w:t>
      </w:r>
      <w:r w:rsidRPr="00F30161">
        <w:t>25</w:t>
      </w:r>
      <w:r>
        <w:t>)</w:t>
      </w:r>
    </w:p>
    <w:p w14:paraId="7E953B9E" w14:textId="77777777" w:rsidR="00EC5C3A" w:rsidRDefault="00EC5C3A" w:rsidP="00EC5C3A"/>
    <w:p w14:paraId="7C7D8185" w14:textId="77777777" w:rsidR="00EC5C3A" w:rsidRDefault="00EC5C3A" w:rsidP="00EC5C3A"/>
    <w:p w14:paraId="005A91D2" w14:textId="77777777" w:rsidR="00EC5C3A" w:rsidRPr="00EC5C3A" w:rsidRDefault="00EC5C3A" w:rsidP="00EC5C3A"/>
    <w:p w14:paraId="2F7D1563" w14:textId="3D2B911B" w:rsidR="00EC5C3A" w:rsidRPr="00EC5C3A" w:rsidRDefault="00EC5C3A">
      <w:pPr>
        <w:rPr>
          <w:b/>
          <w:bCs/>
          <w:sz w:val="22"/>
          <w:szCs w:val="22"/>
        </w:rPr>
      </w:pPr>
      <w:r w:rsidRPr="00EC5C3A">
        <w:rPr>
          <w:b/>
          <w:bCs/>
          <w:sz w:val="22"/>
          <w:szCs w:val="22"/>
        </w:rPr>
        <w:t>Pakeisti slaptažodį:</w:t>
      </w:r>
    </w:p>
    <w:p w14:paraId="23C861DC" w14:textId="77777777" w:rsidR="00EC5C3A" w:rsidRDefault="00EC5C3A" w:rsidP="00EC5C3A">
      <w:pPr>
        <w:keepNext/>
      </w:pPr>
      <w:r>
        <w:rPr>
          <w:sz w:val="22"/>
          <w:szCs w:val="22"/>
        </w:rPr>
        <w:t xml:space="preserve"> </w:t>
      </w:r>
      <w:r w:rsidRPr="00EC5C3A">
        <w:rPr>
          <w:noProof/>
          <w:sz w:val="22"/>
          <w:szCs w:val="22"/>
          <w:lang w:val="en-US" w:eastAsia="en-US"/>
        </w:rPr>
        <w:drawing>
          <wp:inline distT="0" distB="0" distL="0" distR="0" wp14:anchorId="5067E639" wp14:editId="755BBCC1">
            <wp:extent cx="5274310" cy="1475105"/>
            <wp:effectExtent l="0" t="0" r="2540" b="0"/>
            <wp:docPr id="14377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203" name=""/>
                    <pic:cNvPicPr/>
                  </pic:nvPicPr>
                  <pic:blipFill>
                    <a:blip r:embed="rId40"/>
                    <a:stretch>
                      <a:fillRect/>
                    </a:stretch>
                  </pic:blipFill>
                  <pic:spPr>
                    <a:xfrm>
                      <a:off x="0" y="0"/>
                      <a:ext cx="5274310" cy="1475105"/>
                    </a:xfrm>
                    <a:prstGeom prst="rect">
                      <a:avLst/>
                    </a:prstGeom>
                  </pic:spPr>
                </pic:pic>
              </a:graphicData>
            </a:graphic>
          </wp:inline>
        </w:drawing>
      </w:r>
    </w:p>
    <w:p w14:paraId="56DF2AB5" w14:textId="2010D16C" w:rsidR="00EC5C3A" w:rsidRDefault="00EC5C3A" w:rsidP="00EC5C3A">
      <w:pPr>
        <w:pStyle w:val="Antrat"/>
      </w:pPr>
      <w:r>
        <w:t xml:space="preserve">Pav. </w:t>
      </w:r>
      <w:fldSimple w:instr=" SEQ Pav. \* ARABIC ">
        <w:r w:rsidR="00F04B0B">
          <w:rPr>
            <w:noProof/>
          </w:rPr>
          <w:t>26</w:t>
        </w:r>
      </w:fldSimple>
      <w:r>
        <w:t xml:space="preserve"> Slaptažodžio keitimo analizės diagrama</w:t>
      </w:r>
    </w:p>
    <w:p w14:paraId="51D38EE4" w14:textId="77777777" w:rsidR="00EC5C3A" w:rsidRPr="00EC5C3A" w:rsidRDefault="00EC5C3A" w:rsidP="00EC5C3A"/>
    <w:p w14:paraId="44D442C8" w14:textId="591F08A2" w:rsidR="00EC5C3A" w:rsidRDefault="00EC5C3A" w:rsidP="00EC5C3A">
      <w:r>
        <w:t xml:space="preserve">Naudotojas atsidaręs savo profilio puslapį suveda savo seną ir naują slaptažodį, į kurį nori pakeisti savo paskyros slaptažodį, o profilio valdiklis užtikrina kad būtų išsaugomas naujas slaptažodis (pav. </w:t>
      </w:r>
      <w:r w:rsidRPr="00F30161">
        <w:t>26</w:t>
      </w:r>
      <w:r>
        <w:t>)</w:t>
      </w:r>
    </w:p>
    <w:p w14:paraId="5D6A15BC" w14:textId="77777777" w:rsidR="00EC5C3A" w:rsidRDefault="00EC5C3A">
      <w:pPr>
        <w:rPr>
          <w:sz w:val="22"/>
          <w:szCs w:val="22"/>
        </w:rPr>
      </w:pPr>
    </w:p>
    <w:p w14:paraId="6754DC9B" w14:textId="77777777" w:rsidR="00EC5C3A" w:rsidRPr="00EC5C3A" w:rsidRDefault="00EC5C3A">
      <w:pPr>
        <w:rPr>
          <w:sz w:val="22"/>
          <w:szCs w:val="22"/>
        </w:rPr>
      </w:pPr>
    </w:p>
    <w:p w14:paraId="450449D0" w14:textId="4B6A7C8B" w:rsidR="00EC5C3A" w:rsidRPr="00EC5C3A" w:rsidRDefault="00EC5C3A">
      <w:pPr>
        <w:rPr>
          <w:b/>
          <w:bCs/>
          <w:sz w:val="22"/>
          <w:szCs w:val="22"/>
        </w:rPr>
      </w:pPr>
      <w:r w:rsidRPr="00EC5C3A">
        <w:rPr>
          <w:b/>
          <w:bCs/>
          <w:sz w:val="22"/>
          <w:szCs w:val="22"/>
        </w:rPr>
        <w:t>Pašalinti paskyrą:</w:t>
      </w:r>
    </w:p>
    <w:p w14:paraId="740DFFA8" w14:textId="77777777" w:rsidR="00EC5C3A" w:rsidRDefault="00EC5C3A" w:rsidP="00EC5C3A">
      <w:pPr>
        <w:keepNext/>
      </w:pPr>
      <w:r w:rsidRPr="00EC5C3A">
        <w:rPr>
          <w:noProof/>
          <w:sz w:val="22"/>
          <w:szCs w:val="22"/>
          <w:lang w:val="en-US" w:eastAsia="en-US"/>
        </w:rPr>
        <w:drawing>
          <wp:inline distT="0" distB="0" distL="0" distR="0" wp14:anchorId="593F0F43" wp14:editId="3C1A315C">
            <wp:extent cx="5274310" cy="1486535"/>
            <wp:effectExtent l="0" t="0" r="2540" b="0"/>
            <wp:docPr id="73226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5339" name=""/>
                    <pic:cNvPicPr/>
                  </pic:nvPicPr>
                  <pic:blipFill>
                    <a:blip r:embed="rId41"/>
                    <a:stretch>
                      <a:fillRect/>
                    </a:stretch>
                  </pic:blipFill>
                  <pic:spPr>
                    <a:xfrm>
                      <a:off x="0" y="0"/>
                      <a:ext cx="5274310" cy="1486535"/>
                    </a:xfrm>
                    <a:prstGeom prst="rect">
                      <a:avLst/>
                    </a:prstGeom>
                  </pic:spPr>
                </pic:pic>
              </a:graphicData>
            </a:graphic>
          </wp:inline>
        </w:drawing>
      </w:r>
    </w:p>
    <w:p w14:paraId="3593DF7C" w14:textId="1A89B48E" w:rsidR="00EC5C3A" w:rsidRDefault="00EC5C3A" w:rsidP="00EC5C3A">
      <w:pPr>
        <w:pStyle w:val="Antrat"/>
        <w:rPr>
          <w:sz w:val="22"/>
          <w:szCs w:val="22"/>
        </w:rPr>
      </w:pPr>
      <w:r>
        <w:t xml:space="preserve">Pav. </w:t>
      </w:r>
      <w:fldSimple w:instr=" SEQ Pav. \* ARABIC ">
        <w:r w:rsidR="00F04B0B">
          <w:rPr>
            <w:noProof/>
          </w:rPr>
          <w:t>27</w:t>
        </w:r>
      </w:fldSimple>
      <w:r>
        <w:t xml:space="preserve"> Paskyros šalinimo analizės diagrama</w:t>
      </w:r>
    </w:p>
    <w:p w14:paraId="409F678B" w14:textId="77777777" w:rsidR="00EC5C3A" w:rsidRDefault="00EC5C3A">
      <w:pPr>
        <w:rPr>
          <w:sz w:val="22"/>
          <w:szCs w:val="22"/>
        </w:rPr>
      </w:pPr>
    </w:p>
    <w:p w14:paraId="7C1F6F13" w14:textId="369A7051" w:rsidR="00EC5C3A" w:rsidRDefault="00EC5C3A" w:rsidP="00EC5C3A">
      <w:r>
        <w:t xml:space="preserve">Naudotojas atsidaręs savo profilio puslapį pasirenka, kad būtų pašalinta jo paskyra, o profilio valdiklis užtikrina, kad paskyros duomenys būtų ištrinti iš sistemos (pav. </w:t>
      </w:r>
      <w:r w:rsidRPr="00F30161">
        <w:t>27</w:t>
      </w:r>
      <w:r>
        <w:t>)</w:t>
      </w:r>
    </w:p>
    <w:p w14:paraId="7F73F7D5" w14:textId="77777777" w:rsidR="00EC5C3A" w:rsidRDefault="00EC5C3A">
      <w:pPr>
        <w:rPr>
          <w:sz w:val="22"/>
          <w:szCs w:val="22"/>
        </w:rPr>
      </w:pPr>
    </w:p>
    <w:p w14:paraId="1F11A49E" w14:textId="77777777" w:rsidR="00EC5C3A" w:rsidRDefault="00EC5C3A">
      <w:pPr>
        <w:rPr>
          <w:sz w:val="22"/>
          <w:szCs w:val="22"/>
        </w:rPr>
      </w:pPr>
    </w:p>
    <w:p w14:paraId="3A209824" w14:textId="77777777" w:rsidR="00EC5C3A" w:rsidRDefault="00EC5C3A">
      <w:pPr>
        <w:rPr>
          <w:sz w:val="22"/>
          <w:szCs w:val="22"/>
        </w:rPr>
      </w:pPr>
    </w:p>
    <w:p w14:paraId="1DA21041" w14:textId="77777777" w:rsidR="00EC5C3A" w:rsidRDefault="00EC5C3A">
      <w:pPr>
        <w:rPr>
          <w:sz w:val="22"/>
          <w:szCs w:val="22"/>
        </w:rPr>
      </w:pPr>
    </w:p>
    <w:p w14:paraId="255BAF5E" w14:textId="77777777" w:rsidR="00EC5C3A" w:rsidRDefault="00EC5C3A">
      <w:pPr>
        <w:rPr>
          <w:sz w:val="22"/>
          <w:szCs w:val="22"/>
        </w:rPr>
      </w:pPr>
    </w:p>
    <w:p w14:paraId="082986A8" w14:textId="77777777" w:rsidR="00EC5C3A" w:rsidRPr="00EC5C3A" w:rsidRDefault="00EC5C3A">
      <w:pPr>
        <w:rPr>
          <w:sz w:val="22"/>
          <w:szCs w:val="22"/>
        </w:rPr>
      </w:pPr>
    </w:p>
    <w:p w14:paraId="308061B0" w14:textId="4F38C221" w:rsidR="00EC5C3A" w:rsidRPr="00EC5C3A" w:rsidRDefault="00EC5C3A">
      <w:pPr>
        <w:rPr>
          <w:b/>
          <w:bCs/>
          <w:sz w:val="22"/>
          <w:szCs w:val="22"/>
        </w:rPr>
      </w:pPr>
      <w:r w:rsidRPr="00EC5C3A">
        <w:rPr>
          <w:b/>
          <w:bCs/>
          <w:sz w:val="22"/>
          <w:szCs w:val="22"/>
        </w:rPr>
        <w:lastRenderedPageBreak/>
        <w:t>Prisijungti:</w:t>
      </w:r>
    </w:p>
    <w:p w14:paraId="5D13593D" w14:textId="77777777" w:rsidR="00EC5C3A" w:rsidRDefault="00EC5C3A" w:rsidP="00EC5C3A">
      <w:pPr>
        <w:keepNext/>
      </w:pPr>
      <w:r w:rsidRPr="00EC5C3A">
        <w:rPr>
          <w:noProof/>
          <w:sz w:val="22"/>
          <w:szCs w:val="22"/>
          <w:lang w:val="en-US" w:eastAsia="en-US"/>
        </w:rPr>
        <w:drawing>
          <wp:inline distT="0" distB="0" distL="0" distR="0" wp14:anchorId="568846CB" wp14:editId="50BDFCFF">
            <wp:extent cx="5274310" cy="1438275"/>
            <wp:effectExtent l="0" t="0" r="2540" b="9525"/>
            <wp:docPr id="18448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577" name=""/>
                    <pic:cNvPicPr/>
                  </pic:nvPicPr>
                  <pic:blipFill>
                    <a:blip r:embed="rId42"/>
                    <a:stretch>
                      <a:fillRect/>
                    </a:stretch>
                  </pic:blipFill>
                  <pic:spPr>
                    <a:xfrm>
                      <a:off x="0" y="0"/>
                      <a:ext cx="5274310" cy="1438275"/>
                    </a:xfrm>
                    <a:prstGeom prst="rect">
                      <a:avLst/>
                    </a:prstGeom>
                  </pic:spPr>
                </pic:pic>
              </a:graphicData>
            </a:graphic>
          </wp:inline>
        </w:drawing>
      </w:r>
    </w:p>
    <w:p w14:paraId="3DB382C0" w14:textId="73D2EB30" w:rsidR="00EC5C3A" w:rsidRDefault="00EC5C3A" w:rsidP="00EC5C3A">
      <w:pPr>
        <w:pStyle w:val="Antrat"/>
        <w:rPr>
          <w:sz w:val="22"/>
          <w:szCs w:val="22"/>
        </w:rPr>
      </w:pPr>
      <w:r>
        <w:t xml:space="preserve">Pav. </w:t>
      </w:r>
      <w:fldSimple w:instr=" SEQ Pav. \* ARABIC ">
        <w:r w:rsidR="00F04B0B">
          <w:rPr>
            <w:noProof/>
          </w:rPr>
          <w:t>28</w:t>
        </w:r>
      </w:fldSimple>
      <w:r>
        <w:t xml:space="preserve"> Prisijungimo analizės diagrama</w:t>
      </w:r>
    </w:p>
    <w:p w14:paraId="40B473FA" w14:textId="77777777" w:rsidR="00EC5C3A" w:rsidRDefault="00EC5C3A">
      <w:pPr>
        <w:rPr>
          <w:sz w:val="22"/>
          <w:szCs w:val="22"/>
        </w:rPr>
      </w:pPr>
    </w:p>
    <w:p w14:paraId="4F484C4C" w14:textId="638538A6" w:rsidR="00EC5C3A" w:rsidRDefault="00EC5C3A" w:rsidP="00EC5C3A">
      <w:r>
        <w:t xml:space="preserve">Registruotas naudotojas suveda savo prisijungimo duomenis, autentifikacijos valdiklis patikrina suvestą informaciją ir prijungia naudotoją (pav. </w:t>
      </w:r>
      <w:r w:rsidRPr="00F30161">
        <w:t>28</w:t>
      </w:r>
      <w:r>
        <w:t>)</w:t>
      </w:r>
    </w:p>
    <w:p w14:paraId="3CB02C97" w14:textId="77777777" w:rsidR="00EC5C3A" w:rsidRDefault="00EC5C3A">
      <w:pPr>
        <w:rPr>
          <w:sz w:val="22"/>
          <w:szCs w:val="22"/>
        </w:rPr>
      </w:pPr>
    </w:p>
    <w:p w14:paraId="42E49FA4" w14:textId="77777777" w:rsidR="00EC5C3A" w:rsidRPr="00EC5C3A" w:rsidRDefault="00EC5C3A">
      <w:pPr>
        <w:rPr>
          <w:sz w:val="22"/>
          <w:szCs w:val="22"/>
        </w:rPr>
      </w:pPr>
    </w:p>
    <w:p w14:paraId="15912456" w14:textId="4F7C3977" w:rsidR="00EC5C3A" w:rsidRPr="00EC5C3A" w:rsidRDefault="00EC5C3A">
      <w:pPr>
        <w:rPr>
          <w:b/>
          <w:bCs/>
          <w:sz w:val="22"/>
          <w:szCs w:val="22"/>
        </w:rPr>
      </w:pPr>
      <w:r w:rsidRPr="00EC5C3A">
        <w:rPr>
          <w:b/>
          <w:bCs/>
          <w:sz w:val="22"/>
          <w:szCs w:val="22"/>
        </w:rPr>
        <w:t>Registruotis:</w:t>
      </w:r>
    </w:p>
    <w:p w14:paraId="6933F1AA" w14:textId="77777777" w:rsidR="00EC5C3A" w:rsidRDefault="00EC5C3A" w:rsidP="00EC5C3A">
      <w:pPr>
        <w:keepNext/>
      </w:pPr>
      <w:r w:rsidRPr="00EC5C3A">
        <w:rPr>
          <w:noProof/>
          <w:sz w:val="22"/>
          <w:szCs w:val="22"/>
          <w:lang w:val="en-US" w:eastAsia="en-US"/>
        </w:rPr>
        <w:drawing>
          <wp:inline distT="0" distB="0" distL="0" distR="0" wp14:anchorId="7CD788E0" wp14:editId="5D140EFC">
            <wp:extent cx="5274310" cy="1807210"/>
            <wp:effectExtent l="0" t="0" r="2540" b="2540"/>
            <wp:docPr id="15109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5423" name=""/>
                    <pic:cNvPicPr/>
                  </pic:nvPicPr>
                  <pic:blipFill>
                    <a:blip r:embed="rId43"/>
                    <a:stretch>
                      <a:fillRect/>
                    </a:stretch>
                  </pic:blipFill>
                  <pic:spPr>
                    <a:xfrm>
                      <a:off x="0" y="0"/>
                      <a:ext cx="5274310" cy="1807210"/>
                    </a:xfrm>
                    <a:prstGeom prst="rect">
                      <a:avLst/>
                    </a:prstGeom>
                  </pic:spPr>
                </pic:pic>
              </a:graphicData>
            </a:graphic>
          </wp:inline>
        </w:drawing>
      </w:r>
    </w:p>
    <w:p w14:paraId="1BDBBDA5" w14:textId="5D16BFCA" w:rsidR="00EC5C3A" w:rsidRDefault="00EC5C3A" w:rsidP="00EC5C3A">
      <w:pPr>
        <w:pStyle w:val="Antrat"/>
        <w:rPr>
          <w:sz w:val="22"/>
          <w:szCs w:val="22"/>
        </w:rPr>
      </w:pPr>
      <w:r>
        <w:t xml:space="preserve">Pav. </w:t>
      </w:r>
      <w:fldSimple w:instr=" SEQ Pav. \* ARABIC ">
        <w:r w:rsidR="00F04B0B">
          <w:rPr>
            <w:noProof/>
          </w:rPr>
          <w:t>29</w:t>
        </w:r>
      </w:fldSimple>
      <w:r>
        <w:t xml:space="preserve"> Registracijos analizės diagrama</w:t>
      </w:r>
    </w:p>
    <w:p w14:paraId="5B02BCB1" w14:textId="77777777" w:rsidR="00EC5C3A" w:rsidRDefault="00EC5C3A">
      <w:pPr>
        <w:rPr>
          <w:sz w:val="22"/>
          <w:szCs w:val="22"/>
        </w:rPr>
      </w:pPr>
    </w:p>
    <w:p w14:paraId="2EB73D68" w14:textId="5D0563BC" w:rsidR="00EC5C3A" w:rsidRDefault="00EC5C3A" w:rsidP="00EC5C3A">
      <w:r>
        <w:t xml:space="preserve">Naujas naudotojas suveda savo registracijos duomenis, autentifikacijos valdiklis patikrina suvestą informaciją ir priregistruoja naudotoją ir išsiunčia laišką į naujo naudotojo eletroninį paštą (pav. </w:t>
      </w:r>
      <w:r w:rsidRPr="00F30161">
        <w:t>29</w:t>
      </w:r>
      <w:r>
        <w:t>)</w:t>
      </w:r>
    </w:p>
    <w:p w14:paraId="12E740D5" w14:textId="77777777" w:rsidR="00EC5C3A" w:rsidRDefault="00EC5C3A">
      <w:pPr>
        <w:rPr>
          <w:sz w:val="22"/>
          <w:szCs w:val="22"/>
        </w:rPr>
      </w:pPr>
    </w:p>
    <w:p w14:paraId="1AEB7DEC" w14:textId="77777777" w:rsidR="00EC5C3A" w:rsidRDefault="00EC5C3A">
      <w:pPr>
        <w:rPr>
          <w:sz w:val="22"/>
          <w:szCs w:val="22"/>
        </w:rPr>
      </w:pPr>
    </w:p>
    <w:p w14:paraId="60F9E75F" w14:textId="77777777" w:rsidR="00EC5C3A" w:rsidRPr="00EC5C3A" w:rsidRDefault="00EC5C3A">
      <w:pPr>
        <w:rPr>
          <w:sz w:val="22"/>
          <w:szCs w:val="22"/>
        </w:rPr>
      </w:pPr>
    </w:p>
    <w:p w14:paraId="2501E0E1" w14:textId="77777777" w:rsidR="00EC5C3A" w:rsidRPr="00EC5C3A" w:rsidRDefault="00EC5C3A">
      <w:pPr>
        <w:rPr>
          <w:b/>
          <w:bCs/>
          <w:sz w:val="22"/>
          <w:szCs w:val="22"/>
        </w:rPr>
      </w:pPr>
      <w:r w:rsidRPr="00EC5C3A">
        <w:rPr>
          <w:b/>
          <w:bCs/>
          <w:sz w:val="22"/>
          <w:szCs w:val="22"/>
        </w:rPr>
        <w:t>Tvarkyti kliento informaciją:</w:t>
      </w:r>
    </w:p>
    <w:p w14:paraId="78860DE1" w14:textId="77777777" w:rsidR="00EC5C3A" w:rsidRDefault="00EC5C3A"/>
    <w:p w14:paraId="230BFEA8" w14:textId="77777777" w:rsidR="00EC5C3A" w:rsidRDefault="00EC5C3A" w:rsidP="00EC5C3A">
      <w:pPr>
        <w:keepNext/>
      </w:pPr>
      <w:r w:rsidRPr="00EC5C3A">
        <w:rPr>
          <w:noProof/>
          <w:lang w:val="en-US" w:eastAsia="en-US"/>
        </w:rPr>
        <w:drawing>
          <wp:inline distT="0" distB="0" distL="0" distR="0" wp14:anchorId="378688A4" wp14:editId="5CA3D896">
            <wp:extent cx="5274310" cy="1129030"/>
            <wp:effectExtent l="0" t="0" r="2540" b="0"/>
            <wp:docPr id="109858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7254" name=""/>
                    <pic:cNvPicPr/>
                  </pic:nvPicPr>
                  <pic:blipFill>
                    <a:blip r:embed="rId44"/>
                    <a:stretch>
                      <a:fillRect/>
                    </a:stretch>
                  </pic:blipFill>
                  <pic:spPr>
                    <a:xfrm>
                      <a:off x="0" y="0"/>
                      <a:ext cx="5274310" cy="1129030"/>
                    </a:xfrm>
                    <a:prstGeom prst="rect">
                      <a:avLst/>
                    </a:prstGeom>
                  </pic:spPr>
                </pic:pic>
              </a:graphicData>
            </a:graphic>
          </wp:inline>
        </w:drawing>
      </w:r>
    </w:p>
    <w:p w14:paraId="334CC068" w14:textId="0F2D8774" w:rsidR="00EC5C3A" w:rsidRDefault="00EC5C3A" w:rsidP="00EC5C3A">
      <w:pPr>
        <w:pStyle w:val="Antrat"/>
      </w:pPr>
      <w:r>
        <w:t xml:space="preserve">Pav. </w:t>
      </w:r>
      <w:fldSimple w:instr=" SEQ Pav. \* ARABIC ">
        <w:r w:rsidR="00F04B0B">
          <w:rPr>
            <w:noProof/>
          </w:rPr>
          <w:t>30</w:t>
        </w:r>
      </w:fldSimple>
    </w:p>
    <w:p w14:paraId="4201DE2C" w14:textId="77777777" w:rsidR="00EC5C3A" w:rsidRDefault="00EC5C3A"/>
    <w:p w14:paraId="2809E63A" w14:textId="77777777" w:rsidR="00EC5C3A" w:rsidRDefault="00EC5C3A"/>
    <w:p w14:paraId="4456BBC9" w14:textId="2658FE69" w:rsidR="00EC5C3A" w:rsidRDefault="00EC5C3A" w:rsidP="00EC5C3A">
      <w:r>
        <w:t xml:space="preserve">Naudotojas atsidaręs savo profilio puslapį pakeičia norimą profilio informaciją ir profilio valdiklis užtikrina, kad naujoji informacija būtų išsaugota vietoj senosios informacijos (pav. </w:t>
      </w:r>
      <w:r w:rsidRPr="00F30161">
        <w:t>30</w:t>
      </w:r>
      <w:r>
        <w:t>)</w:t>
      </w:r>
    </w:p>
    <w:p w14:paraId="078A7B56" w14:textId="77777777" w:rsidR="008D2169" w:rsidRDefault="008D2169" w:rsidP="00EC5C3A"/>
    <w:p w14:paraId="0B8450BB" w14:textId="77777777" w:rsidR="00210351" w:rsidRDefault="00210351">
      <w:pPr>
        <w:rPr>
          <w:b/>
          <w:bCs/>
          <w:sz w:val="22"/>
          <w:szCs w:val="22"/>
        </w:rPr>
      </w:pPr>
      <w:r>
        <w:rPr>
          <w:b/>
          <w:bCs/>
          <w:sz w:val="22"/>
          <w:szCs w:val="22"/>
        </w:rPr>
        <w:br w:type="page"/>
      </w:r>
    </w:p>
    <w:p w14:paraId="417120CC" w14:textId="0CBB60FC" w:rsidR="008D2169" w:rsidRPr="008D2169" w:rsidRDefault="008D2169" w:rsidP="008D2169">
      <w:pPr>
        <w:rPr>
          <w:b/>
          <w:bCs/>
          <w:sz w:val="22"/>
          <w:szCs w:val="22"/>
        </w:rPr>
      </w:pPr>
      <w:r w:rsidRPr="008D2169">
        <w:rPr>
          <w:b/>
          <w:bCs/>
          <w:sz w:val="22"/>
          <w:szCs w:val="22"/>
        </w:rPr>
        <w:lastRenderedPageBreak/>
        <w:t>Kaupti forumo taškus</w:t>
      </w:r>
    </w:p>
    <w:p w14:paraId="2C0401E9" w14:textId="75F3288F" w:rsidR="008D2169" w:rsidRDefault="00BD3DE2" w:rsidP="008D2169">
      <w:r w:rsidRPr="00BD3DE2">
        <w:rPr>
          <w:noProof/>
          <w:lang w:val="en-US" w:eastAsia="en-US"/>
        </w:rPr>
        <w:drawing>
          <wp:inline distT="0" distB="0" distL="0" distR="0" wp14:anchorId="0C67EC90" wp14:editId="09EB1879">
            <wp:extent cx="4639322"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9322" cy="2105319"/>
                    </a:xfrm>
                    <a:prstGeom prst="rect">
                      <a:avLst/>
                    </a:prstGeom>
                  </pic:spPr>
                </pic:pic>
              </a:graphicData>
            </a:graphic>
          </wp:inline>
        </w:drawing>
      </w:r>
    </w:p>
    <w:p w14:paraId="62F1F8F1" w14:textId="5387E35D" w:rsidR="008D2169" w:rsidRDefault="008D2169" w:rsidP="008D2169">
      <w:pPr>
        <w:pStyle w:val="Antrat"/>
        <w:rPr>
          <w:sz w:val="22"/>
          <w:szCs w:val="22"/>
        </w:rPr>
      </w:pPr>
      <w:r>
        <w:t>Pav. 31 Taškų kaupimo analizės diagrama</w:t>
      </w:r>
    </w:p>
    <w:p w14:paraId="29D1713D" w14:textId="77777777" w:rsidR="008D2169" w:rsidRDefault="008D2169" w:rsidP="008D2169"/>
    <w:p w14:paraId="30CA0C48" w14:textId="77777777" w:rsidR="008D2169" w:rsidRDefault="008D2169" w:rsidP="008D2169">
      <w:r>
        <w:t>Taškų kaupimo algoritmas priklauso nuo pačio naudotojo, nes jis darydamas pirkinius gali siųsti užklausą į taškų skaičiavimo algoritmą. Taip pat taškai yra apskaičiuojami pasyviai, kai skelbimai gauna pakankamai patiktukų, tai įvyksta tam tikru laiku dienoje, kai yra perskaičiuojami patiktukai ir išdalijami taškai naudotojams.</w:t>
      </w:r>
    </w:p>
    <w:p w14:paraId="56C152D0" w14:textId="77777777" w:rsidR="008D2169" w:rsidRDefault="008D2169" w:rsidP="008D2169"/>
    <w:p w14:paraId="5245E851" w14:textId="77777777" w:rsidR="008D2169" w:rsidRPr="008D2169" w:rsidRDefault="008D2169" w:rsidP="008D2169">
      <w:pPr>
        <w:rPr>
          <w:b/>
          <w:bCs/>
          <w:sz w:val="22"/>
          <w:szCs w:val="22"/>
        </w:rPr>
      </w:pPr>
      <w:r w:rsidRPr="008D2169">
        <w:rPr>
          <w:b/>
          <w:bCs/>
          <w:sz w:val="22"/>
          <w:szCs w:val="22"/>
        </w:rPr>
        <w:t>Kurti forumo skelbimą</w:t>
      </w:r>
    </w:p>
    <w:p w14:paraId="5EEE542D" w14:textId="77777777" w:rsidR="008D2169" w:rsidRDefault="008D2169" w:rsidP="008D2169">
      <w:r w:rsidRPr="00086972">
        <w:rPr>
          <w:noProof/>
          <w:lang w:val="en-US" w:eastAsia="en-US"/>
        </w:rPr>
        <w:drawing>
          <wp:inline distT="0" distB="0" distL="0" distR="0" wp14:anchorId="41BA9945" wp14:editId="2E96B8CB">
            <wp:extent cx="6120130" cy="1980565"/>
            <wp:effectExtent l="0" t="0" r="0" b="635"/>
            <wp:docPr id="1097680820" name="Paveikslėlis 1" descr="Paveikslėlis, kuriame yra linija, diagram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0820" name="Paveikslėlis 1" descr="Paveikslėlis, kuriame yra linija, diagrama, Grafikas&#10;&#10;Automatiškai sugeneruotas aprašymas"/>
                    <pic:cNvPicPr/>
                  </pic:nvPicPr>
                  <pic:blipFill>
                    <a:blip r:embed="rId46"/>
                    <a:stretch>
                      <a:fillRect/>
                    </a:stretch>
                  </pic:blipFill>
                  <pic:spPr>
                    <a:xfrm>
                      <a:off x="0" y="0"/>
                      <a:ext cx="6120130" cy="1980565"/>
                    </a:xfrm>
                    <a:prstGeom prst="rect">
                      <a:avLst/>
                    </a:prstGeom>
                  </pic:spPr>
                </pic:pic>
              </a:graphicData>
            </a:graphic>
          </wp:inline>
        </w:drawing>
      </w:r>
    </w:p>
    <w:p w14:paraId="3445BDF4" w14:textId="4D292E5A" w:rsidR="008D2169" w:rsidRDefault="008D2169" w:rsidP="008D2169">
      <w:pPr>
        <w:pStyle w:val="Antrat"/>
        <w:rPr>
          <w:sz w:val="22"/>
          <w:szCs w:val="22"/>
        </w:rPr>
      </w:pPr>
      <w:r>
        <w:t>Pav. 32 Forumo kūrimo analizės diagrama</w:t>
      </w:r>
    </w:p>
    <w:p w14:paraId="2D731DAA" w14:textId="77777777" w:rsidR="008D2169" w:rsidRDefault="008D2169" w:rsidP="008D2169"/>
    <w:p w14:paraId="782019A3" w14:textId="77777777" w:rsidR="008D2169" w:rsidRDefault="008D2169" w:rsidP="008D2169">
      <w:r>
        <w:t>Norint sukurti forumo skelbimą, registruotas naudotojas, turi būti atsidaręs forumo langą ir paspausti, kurti skelbimą mygtuką. Tada suvesti duomenis į skelbimo formą,  kuri bus išsiūta į skelbimo valdiklis, kuris atlikęs formos validavimą arba ją įrašys į sistema arba išmes klaidos pranešimą.</w:t>
      </w:r>
    </w:p>
    <w:p w14:paraId="2D473542" w14:textId="77777777" w:rsidR="008D2169" w:rsidRDefault="008D2169" w:rsidP="008D2169"/>
    <w:p w14:paraId="02847383" w14:textId="77777777" w:rsidR="008D2169" w:rsidRPr="008D2169" w:rsidRDefault="008D2169" w:rsidP="008D2169">
      <w:pPr>
        <w:rPr>
          <w:b/>
          <w:bCs/>
          <w:sz w:val="22"/>
          <w:szCs w:val="22"/>
        </w:rPr>
      </w:pPr>
      <w:r w:rsidRPr="008D2169">
        <w:rPr>
          <w:b/>
          <w:bCs/>
          <w:sz w:val="22"/>
          <w:szCs w:val="22"/>
        </w:rPr>
        <w:t>Kurti komentarą</w:t>
      </w:r>
    </w:p>
    <w:p w14:paraId="2E500E48" w14:textId="77777777" w:rsidR="008D2169" w:rsidRDefault="008D2169" w:rsidP="008D2169">
      <w:r w:rsidRPr="00086972">
        <w:rPr>
          <w:noProof/>
          <w:lang w:val="en-US" w:eastAsia="en-US"/>
        </w:rPr>
        <w:drawing>
          <wp:inline distT="0" distB="0" distL="0" distR="0" wp14:anchorId="673C1D95" wp14:editId="0847D52B">
            <wp:extent cx="6120130" cy="1782445"/>
            <wp:effectExtent l="0" t="0" r="0" b="8255"/>
            <wp:docPr id="1256499363" name="Paveikslėlis 1" descr="Paveikslėlis, kuriame yra linija, diagrama, ekrano kop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9363" name="Paveikslėlis 1" descr="Paveikslėlis, kuriame yra linija, diagrama, ekrano kopija, Grafikas&#10;&#10;Automatiškai sugeneruotas aprašymas"/>
                    <pic:cNvPicPr/>
                  </pic:nvPicPr>
                  <pic:blipFill>
                    <a:blip r:embed="rId47"/>
                    <a:stretch>
                      <a:fillRect/>
                    </a:stretch>
                  </pic:blipFill>
                  <pic:spPr>
                    <a:xfrm>
                      <a:off x="0" y="0"/>
                      <a:ext cx="6120130" cy="1782445"/>
                    </a:xfrm>
                    <a:prstGeom prst="rect">
                      <a:avLst/>
                    </a:prstGeom>
                  </pic:spPr>
                </pic:pic>
              </a:graphicData>
            </a:graphic>
          </wp:inline>
        </w:drawing>
      </w:r>
    </w:p>
    <w:p w14:paraId="2971E67B" w14:textId="73C12926" w:rsidR="008D2169" w:rsidRDefault="008D2169" w:rsidP="008D2169">
      <w:pPr>
        <w:pStyle w:val="Antrat"/>
        <w:rPr>
          <w:sz w:val="22"/>
          <w:szCs w:val="22"/>
        </w:rPr>
      </w:pPr>
      <w:r>
        <w:t>Pav. 33 Komentaro kūrimo analizės diagrama</w:t>
      </w:r>
    </w:p>
    <w:p w14:paraId="1B1FAE64" w14:textId="77777777" w:rsidR="008D2169" w:rsidRDefault="008D2169" w:rsidP="008D2169"/>
    <w:p w14:paraId="5040A1A5" w14:textId="77777777" w:rsidR="008D2169" w:rsidRDefault="008D2169" w:rsidP="008D2169">
      <w:r>
        <w:lastRenderedPageBreak/>
        <w:t>Norint sukurti komentarą tam tikrame skelbime, naudotojas turi matyti skelbimo langą, tada pasirinkti komentaro kūrimo langą, kuriame reikia surašyti komentaro kūrimo formą. Tą formą validuoja komentaro valdiklis ir į sistemą yra įrašomas naujas komentaras.</w:t>
      </w:r>
    </w:p>
    <w:p w14:paraId="2A5D19F8" w14:textId="77777777" w:rsidR="008D2169" w:rsidRDefault="008D2169" w:rsidP="008D2169"/>
    <w:p w14:paraId="5A861E57" w14:textId="77777777" w:rsidR="008D2169" w:rsidRPr="008D2169" w:rsidRDefault="008D2169" w:rsidP="008D2169">
      <w:pPr>
        <w:rPr>
          <w:b/>
          <w:bCs/>
          <w:sz w:val="22"/>
          <w:szCs w:val="22"/>
        </w:rPr>
      </w:pPr>
      <w:r w:rsidRPr="008D2169">
        <w:rPr>
          <w:b/>
          <w:bCs/>
          <w:sz w:val="22"/>
          <w:szCs w:val="22"/>
        </w:rPr>
        <w:t>Pašalinti forumo skelbimą</w:t>
      </w:r>
    </w:p>
    <w:p w14:paraId="6646E2EB" w14:textId="77777777" w:rsidR="008D2169" w:rsidRDefault="008D2169" w:rsidP="008D2169">
      <w:r w:rsidRPr="00CA35DD">
        <w:rPr>
          <w:noProof/>
          <w:lang w:val="en-US" w:eastAsia="en-US"/>
        </w:rPr>
        <w:drawing>
          <wp:inline distT="0" distB="0" distL="0" distR="0" wp14:anchorId="46C985A6" wp14:editId="3C18FF88">
            <wp:extent cx="6120130" cy="1765300"/>
            <wp:effectExtent l="0" t="0" r="0" b="6350"/>
            <wp:docPr id="1526922947" name="Paveikslėlis 1" descr="Paveikslėlis, kuriame yra linija, diagrama, ekrano kop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2947" name="Paveikslėlis 1" descr="Paveikslėlis, kuriame yra linija, diagrama, ekrano kopija, Grafikas&#10;&#10;Automatiškai sugeneruotas aprašymas"/>
                    <pic:cNvPicPr/>
                  </pic:nvPicPr>
                  <pic:blipFill>
                    <a:blip r:embed="rId48"/>
                    <a:stretch>
                      <a:fillRect/>
                    </a:stretch>
                  </pic:blipFill>
                  <pic:spPr>
                    <a:xfrm>
                      <a:off x="0" y="0"/>
                      <a:ext cx="6120130" cy="1765300"/>
                    </a:xfrm>
                    <a:prstGeom prst="rect">
                      <a:avLst/>
                    </a:prstGeom>
                  </pic:spPr>
                </pic:pic>
              </a:graphicData>
            </a:graphic>
          </wp:inline>
        </w:drawing>
      </w:r>
    </w:p>
    <w:p w14:paraId="503037A1" w14:textId="59787F67" w:rsidR="008D2169" w:rsidRDefault="008D2169" w:rsidP="008D2169">
      <w:pPr>
        <w:pStyle w:val="Antrat"/>
        <w:rPr>
          <w:sz w:val="22"/>
          <w:szCs w:val="22"/>
        </w:rPr>
      </w:pPr>
      <w:r>
        <w:t>Pav. 34 Pašalinti forumo skelbimą analizės diagrama</w:t>
      </w:r>
    </w:p>
    <w:p w14:paraId="0CE88B2F" w14:textId="77777777" w:rsidR="008D2169" w:rsidRDefault="008D2169" w:rsidP="008D2169"/>
    <w:p w14:paraId="487C401D" w14:textId="77777777" w:rsidR="008D2169" w:rsidRDefault="008D2169" w:rsidP="008D2169">
      <w:r>
        <w:t>Norint pašalinti tam tikrą skelbimą registruotas naudotojas pirmiausia turi būti formos lange, tada pasirinkti savo skelbimą, kurį nori pašalinti. Tada šalinimo validatorius patikrins ar tai jo skelbimas ir jeigu viskas atitinka, skelbimas bus pašalinamas iš sistemos.</w:t>
      </w:r>
    </w:p>
    <w:p w14:paraId="7B38F899" w14:textId="77777777" w:rsidR="008D2169" w:rsidRDefault="008D2169" w:rsidP="008D2169"/>
    <w:p w14:paraId="61B48435" w14:textId="77777777" w:rsidR="008D2169" w:rsidRPr="008D2169" w:rsidRDefault="008D2169" w:rsidP="008D2169">
      <w:pPr>
        <w:rPr>
          <w:b/>
          <w:bCs/>
          <w:sz w:val="22"/>
          <w:szCs w:val="22"/>
        </w:rPr>
      </w:pPr>
      <w:r w:rsidRPr="008D2169">
        <w:rPr>
          <w:b/>
          <w:bCs/>
          <w:sz w:val="22"/>
          <w:szCs w:val="22"/>
        </w:rPr>
        <w:t>Peržiūrėti forumą</w:t>
      </w:r>
    </w:p>
    <w:p w14:paraId="6540BFC4" w14:textId="77777777" w:rsidR="008D2169" w:rsidRDefault="008D2169" w:rsidP="008D2169">
      <w:r w:rsidRPr="00CA35DD">
        <w:rPr>
          <w:noProof/>
          <w:lang w:val="en-US" w:eastAsia="en-US"/>
        </w:rPr>
        <w:drawing>
          <wp:inline distT="0" distB="0" distL="0" distR="0" wp14:anchorId="260FD029" wp14:editId="47B180DF">
            <wp:extent cx="6120130" cy="1883410"/>
            <wp:effectExtent l="0" t="0" r="0" b="2540"/>
            <wp:docPr id="306178393" name="Paveikslėlis 1" descr="Paveikslėlis, kuriame yra ekrano kopija, linija, diagra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393" name="Paveikslėlis 1" descr="Paveikslėlis, kuriame yra ekrano kopija, linija, diagrama&#10;&#10;Automatiškai sugeneruotas aprašymas"/>
                    <pic:cNvPicPr/>
                  </pic:nvPicPr>
                  <pic:blipFill>
                    <a:blip r:embed="rId49"/>
                    <a:stretch>
                      <a:fillRect/>
                    </a:stretch>
                  </pic:blipFill>
                  <pic:spPr>
                    <a:xfrm>
                      <a:off x="0" y="0"/>
                      <a:ext cx="6120130" cy="1883410"/>
                    </a:xfrm>
                    <a:prstGeom prst="rect">
                      <a:avLst/>
                    </a:prstGeom>
                  </pic:spPr>
                </pic:pic>
              </a:graphicData>
            </a:graphic>
          </wp:inline>
        </w:drawing>
      </w:r>
    </w:p>
    <w:p w14:paraId="54F3D76A" w14:textId="165D1229" w:rsidR="008D2169" w:rsidRDefault="008D2169" w:rsidP="008D2169">
      <w:pPr>
        <w:pStyle w:val="Antrat"/>
        <w:rPr>
          <w:sz w:val="22"/>
          <w:szCs w:val="22"/>
        </w:rPr>
      </w:pPr>
      <w:r>
        <w:t>Pav. 35 Forumo peržiūros analizės diagrama</w:t>
      </w:r>
    </w:p>
    <w:p w14:paraId="37FF3728" w14:textId="77777777" w:rsidR="008D2169" w:rsidRDefault="008D2169" w:rsidP="008D2169"/>
    <w:p w14:paraId="0009AC3B" w14:textId="77777777" w:rsidR="008D2169" w:rsidRDefault="008D2169" w:rsidP="008D2169">
      <w:r>
        <w:t>Norint naudotojui peržiūrėti formą, informacija turi būti parsinešta iš skelbimų ir komentarų duomenų bazės. Naudotojo privilegijos turi būti patikrinamos naudotojo autentifikacijoje ir tada tik galima užkrauti forumo langą.</w:t>
      </w:r>
    </w:p>
    <w:p w14:paraId="6B66E5A0" w14:textId="77777777" w:rsidR="00F30161" w:rsidRDefault="00F30161" w:rsidP="00F30161">
      <w:pPr>
        <w:keepNext/>
        <w:rPr>
          <w:b/>
          <w:bCs/>
          <w:sz w:val="24"/>
          <w:szCs w:val="24"/>
        </w:rPr>
      </w:pPr>
    </w:p>
    <w:p w14:paraId="283F1FBF" w14:textId="1C14F77B" w:rsidR="00F30161" w:rsidRDefault="00F30161" w:rsidP="00F30161">
      <w:pPr>
        <w:keepNext/>
        <w:rPr>
          <w:b/>
          <w:bCs/>
          <w:sz w:val="24"/>
          <w:szCs w:val="24"/>
        </w:rPr>
      </w:pPr>
      <w:r>
        <w:rPr>
          <w:b/>
          <w:bCs/>
          <w:sz w:val="24"/>
          <w:szCs w:val="24"/>
        </w:rPr>
        <w:t>Prekiu</w:t>
      </w:r>
      <w:r w:rsidRPr="00EC5C3A">
        <w:rPr>
          <w:b/>
          <w:bCs/>
          <w:sz w:val="24"/>
          <w:szCs w:val="24"/>
        </w:rPr>
        <w:t xml:space="preserve"> valdymas</w:t>
      </w:r>
    </w:p>
    <w:p w14:paraId="6F0EFBD7" w14:textId="77777777" w:rsidR="00F30161" w:rsidRDefault="00F30161" w:rsidP="00F30161">
      <w:pPr>
        <w:keepNext/>
        <w:rPr>
          <w:b/>
          <w:bCs/>
          <w:sz w:val="24"/>
          <w:szCs w:val="24"/>
        </w:rPr>
      </w:pPr>
    </w:p>
    <w:p w14:paraId="1F2FD6C3" w14:textId="4528E349" w:rsidR="00F30161" w:rsidRDefault="00F30161" w:rsidP="00F30161">
      <w:pPr>
        <w:rPr>
          <w:b/>
          <w:bCs/>
          <w:sz w:val="22"/>
          <w:szCs w:val="22"/>
        </w:rPr>
      </w:pPr>
      <w:r>
        <w:rPr>
          <w:b/>
          <w:bCs/>
          <w:sz w:val="22"/>
          <w:szCs w:val="22"/>
        </w:rPr>
        <w:t>Redaguoti prekes:</w:t>
      </w:r>
    </w:p>
    <w:p w14:paraId="53DC7E8F" w14:textId="7026EED3" w:rsidR="00F30161" w:rsidRDefault="00F30161" w:rsidP="00F30161">
      <w:pPr>
        <w:rPr>
          <w:b/>
          <w:bCs/>
          <w:sz w:val="22"/>
          <w:szCs w:val="22"/>
        </w:rPr>
      </w:pPr>
      <w:r w:rsidRPr="00F30161">
        <w:rPr>
          <w:b/>
          <w:bCs/>
          <w:noProof/>
          <w:sz w:val="22"/>
          <w:szCs w:val="22"/>
          <w:lang w:val="en-US" w:eastAsia="en-US"/>
        </w:rPr>
        <w:drawing>
          <wp:inline distT="0" distB="0" distL="0" distR="0" wp14:anchorId="20A50B44" wp14:editId="7644D333">
            <wp:extent cx="5274310" cy="1744345"/>
            <wp:effectExtent l="0" t="0" r="2540" b="8255"/>
            <wp:docPr id="764152924" name="Paveikslėlis 1" descr="Paveikslėlis, kuriame yra linija, ekrano kopija, diagram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52924" name="Paveikslėlis 1" descr="Paveikslėlis, kuriame yra linija, ekrano kopija, diagrama, Grafikas&#10;&#10;Automatiškai sugeneruotas aprašymas"/>
                    <pic:cNvPicPr/>
                  </pic:nvPicPr>
                  <pic:blipFill>
                    <a:blip r:embed="rId50"/>
                    <a:stretch>
                      <a:fillRect/>
                    </a:stretch>
                  </pic:blipFill>
                  <pic:spPr>
                    <a:xfrm>
                      <a:off x="0" y="0"/>
                      <a:ext cx="5274310" cy="1744345"/>
                    </a:xfrm>
                    <a:prstGeom prst="rect">
                      <a:avLst/>
                    </a:prstGeom>
                  </pic:spPr>
                </pic:pic>
              </a:graphicData>
            </a:graphic>
          </wp:inline>
        </w:drawing>
      </w:r>
    </w:p>
    <w:p w14:paraId="3C7B3B9E" w14:textId="0082E6CF" w:rsidR="00873096" w:rsidRDefault="00873096" w:rsidP="00873096">
      <w:pPr>
        <w:pStyle w:val="Antrat"/>
        <w:jc w:val="center"/>
        <w:rPr>
          <w:sz w:val="22"/>
          <w:szCs w:val="22"/>
        </w:rPr>
      </w:pPr>
      <w:r>
        <w:t>Pav. 36 Prekių redagavimo analizės diagrama</w:t>
      </w:r>
    </w:p>
    <w:p w14:paraId="4E94C5F6" w14:textId="77777777" w:rsidR="00873096" w:rsidRDefault="00873096" w:rsidP="00F30161">
      <w:pPr>
        <w:rPr>
          <w:b/>
          <w:bCs/>
          <w:sz w:val="22"/>
          <w:szCs w:val="22"/>
        </w:rPr>
      </w:pPr>
    </w:p>
    <w:p w14:paraId="1B49D140" w14:textId="72507C45" w:rsidR="00F30161" w:rsidRDefault="00F30161" w:rsidP="00F30161">
      <w:r>
        <w:t>Norint administratoriui redaguoti prekę, prekės informacija turi būti parsinešta iš prekių duomenų bazės. Administratorius prie prekės esančios prekių sąrašo lange spaudžia mygtuką redaguoti ir yra perkeliamas į prekės pakeitimo formos langą. Lange atvaizduojama prekės informacija ir administratorius turi galimybę ją redaguoti. Baigus redaguoti spaudžiamas mygtukas saugoti ir paredaguota prekės informacija yra patalpinama duomenų bazėje.</w:t>
      </w:r>
      <w:r w:rsidR="00873096" w:rsidRPr="00873096">
        <w:t xml:space="preserve"> </w:t>
      </w:r>
      <w:r w:rsidR="00873096">
        <w:t>(pav. 36)</w:t>
      </w:r>
    </w:p>
    <w:p w14:paraId="3D46DB4B" w14:textId="77777777" w:rsidR="00F30161" w:rsidRDefault="00F30161" w:rsidP="00F30161"/>
    <w:p w14:paraId="69E0C07C" w14:textId="0132B415" w:rsidR="00F30161" w:rsidRDefault="00F30161" w:rsidP="00F30161">
      <w:pPr>
        <w:rPr>
          <w:b/>
          <w:bCs/>
          <w:sz w:val="22"/>
          <w:szCs w:val="22"/>
        </w:rPr>
      </w:pPr>
      <w:r>
        <w:rPr>
          <w:b/>
          <w:bCs/>
          <w:sz w:val="22"/>
          <w:szCs w:val="22"/>
        </w:rPr>
        <w:t>Prekės šalinimas:</w:t>
      </w:r>
    </w:p>
    <w:p w14:paraId="56D653CF" w14:textId="77777777" w:rsidR="00F30161" w:rsidRPr="008D2169" w:rsidRDefault="00F30161" w:rsidP="00F30161">
      <w:pPr>
        <w:rPr>
          <w:b/>
          <w:bCs/>
          <w:sz w:val="22"/>
          <w:szCs w:val="22"/>
        </w:rPr>
      </w:pPr>
    </w:p>
    <w:p w14:paraId="343EFD9B" w14:textId="6D345458" w:rsidR="00F30161" w:rsidRDefault="00F30161" w:rsidP="00F30161">
      <w:pPr>
        <w:keepNext/>
        <w:rPr>
          <w:b/>
          <w:bCs/>
          <w:sz w:val="24"/>
          <w:szCs w:val="24"/>
        </w:rPr>
      </w:pPr>
      <w:r w:rsidRPr="00F30161">
        <w:rPr>
          <w:b/>
          <w:bCs/>
          <w:noProof/>
          <w:sz w:val="24"/>
          <w:szCs w:val="24"/>
          <w:lang w:val="en-US" w:eastAsia="en-US"/>
        </w:rPr>
        <w:drawing>
          <wp:inline distT="0" distB="0" distL="0" distR="0" wp14:anchorId="0B9495D4" wp14:editId="2EDD0295">
            <wp:extent cx="5274310" cy="961390"/>
            <wp:effectExtent l="0" t="0" r="2540" b="0"/>
            <wp:docPr id="1081555553" name="Paveikslėlis 1" descr="Paveikslėlis, kuriame yra ekrano kopija, linija, diagra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5553" name="Paveikslėlis 1" descr="Paveikslėlis, kuriame yra ekrano kopija, linija, diagrama&#10;&#10;Automatiškai sugeneruotas aprašymas"/>
                    <pic:cNvPicPr/>
                  </pic:nvPicPr>
                  <pic:blipFill>
                    <a:blip r:embed="rId51"/>
                    <a:stretch>
                      <a:fillRect/>
                    </a:stretch>
                  </pic:blipFill>
                  <pic:spPr>
                    <a:xfrm>
                      <a:off x="0" y="0"/>
                      <a:ext cx="5274310" cy="961390"/>
                    </a:xfrm>
                    <a:prstGeom prst="rect">
                      <a:avLst/>
                    </a:prstGeom>
                  </pic:spPr>
                </pic:pic>
              </a:graphicData>
            </a:graphic>
          </wp:inline>
        </w:drawing>
      </w:r>
    </w:p>
    <w:p w14:paraId="6A6ED1C9" w14:textId="367ED43E" w:rsidR="00873096" w:rsidRDefault="00873096" w:rsidP="00873096">
      <w:pPr>
        <w:pStyle w:val="Antrat"/>
        <w:jc w:val="center"/>
        <w:rPr>
          <w:sz w:val="22"/>
          <w:szCs w:val="22"/>
        </w:rPr>
      </w:pPr>
      <w:r>
        <w:t>Pav. 37 Prekių šalinimo analizės diagrama</w:t>
      </w:r>
    </w:p>
    <w:p w14:paraId="2390E7CD" w14:textId="77777777" w:rsidR="00F30161" w:rsidRDefault="00F30161" w:rsidP="00F30161">
      <w:pPr>
        <w:keepNext/>
        <w:rPr>
          <w:b/>
          <w:bCs/>
          <w:sz w:val="24"/>
          <w:szCs w:val="24"/>
        </w:rPr>
      </w:pPr>
    </w:p>
    <w:p w14:paraId="310EC190" w14:textId="15A03BCA" w:rsidR="00F30161" w:rsidRDefault="00F30161" w:rsidP="00F30161">
      <w:pPr>
        <w:keepNext/>
      </w:pPr>
      <w:r>
        <w:t>Norint administratoriui pašalinti prekę, prekės informacija yra pateikiama prekių sąrašo lange. Administratorius mato šalinimo mygtuką prie kiekvienos prekių sąraše esančios prekės. Paspaudus mygtuką, prekė yra pašalinama iš duomenų bazės.</w:t>
      </w:r>
      <w:r w:rsidR="00873096" w:rsidRPr="00873096">
        <w:t xml:space="preserve"> </w:t>
      </w:r>
      <w:r w:rsidR="00873096">
        <w:t>(pav. 37)</w:t>
      </w:r>
    </w:p>
    <w:p w14:paraId="7F578C3F" w14:textId="77777777" w:rsidR="00F30161" w:rsidRPr="00EC5C3A" w:rsidRDefault="00F30161" w:rsidP="00F30161">
      <w:pPr>
        <w:keepNext/>
        <w:rPr>
          <w:b/>
          <w:bCs/>
          <w:sz w:val="24"/>
          <w:szCs w:val="24"/>
        </w:rPr>
      </w:pPr>
    </w:p>
    <w:p w14:paraId="3DD598C3" w14:textId="4BE1E088" w:rsidR="00F30161" w:rsidRDefault="00F30161" w:rsidP="00F30161">
      <w:pPr>
        <w:rPr>
          <w:b/>
          <w:bCs/>
          <w:sz w:val="22"/>
          <w:szCs w:val="22"/>
        </w:rPr>
      </w:pPr>
      <w:r>
        <w:rPr>
          <w:b/>
          <w:bCs/>
          <w:sz w:val="22"/>
          <w:szCs w:val="22"/>
        </w:rPr>
        <w:t>Prekės įdėjimas:</w:t>
      </w:r>
    </w:p>
    <w:p w14:paraId="26914499" w14:textId="77777777" w:rsidR="00F30161" w:rsidRDefault="00F30161">
      <w:r w:rsidRPr="00F30161">
        <w:rPr>
          <w:noProof/>
          <w:lang w:val="en-US" w:eastAsia="en-US"/>
        </w:rPr>
        <w:drawing>
          <wp:inline distT="0" distB="0" distL="0" distR="0" wp14:anchorId="56CB0788" wp14:editId="52DFA65A">
            <wp:extent cx="5274310" cy="1439545"/>
            <wp:effectExtent l="0" t="0" r="2540" b="8255"/>
            <wp:docPr id="1657887283" name="Paveikslėlis 1" descr="Paveikslėlis, kuriame yra linija, ekrano kopija, diagram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87283" name="Paveikslėlis 1" descr="Paveikslėlis, kuriame yra linija, ekrano kopija, diagrama, Grafikas&#10;&#10;Automatiškai sugeneruotas aprašymas"/>
                    <pic:cNvPicPr/>
                  </pic:nvPicPr>
                  <pic:blipFill>
                    <a:blip r:embed="rId52"/>
                    <a:stretch>
                      <a:fillRect/>
                    </a:stretch>
                  </pic:blipFill>
                  <pic:spPr>
                    <a:xfrm>
                      <a:off x="0" y="0"/>
                      <a:ext cx="5274310" cy="1439545"/>
                    </a:xfrm>
                    <a:prstGeom prst="rect">
                      <a:avLst/>
                    </a:prstGeom>
                  </pic:spPr>
                </pic:pic>
              </a:graphicData>
            </a:graphic>
          </wp:inline>
        </w:drawing>
      </w:r>
    </w:p>
    <w:p w14:paraId="6FF8DEAF" w14:textId="3BECDFB6" w:rsidR="00873096" w:rsidRPr="00873096" w:rsidRDefault="00873096" w:rsidP="00873096">
      <w:pPr>
        <w:pStyle w:val="Antrat"/>
        <w:jc w:val="center"/>
        <w:rPr>
          <w:sz w:val="22"/>
          <w:szCs w:val="22"/>
        </w:rPr>
      </w:pPr>
      <w:r>
        <w:t>Pav. 38 Prekių įdėjimo analizės diagrama</w:t>
      </w:r>
    </w:p>
    <w:p w14:paraId="096195FD" w14:textId="77777777" w:rsidR="00F30161" w:rsidRDefault="00F30161"/>
    <w:p w14:paraId="13A24B2F" w14:textId="38A6FEF2" w:rsidR="00F30161" w:rsidRDefault="00F30161">
      <w:r w:rsidRPr="00F30161">
        <w:t xml:space="preserve"> </w:t>
      </w:r>
      <w:r>
        <w:t>Norint administratoriui įdėti prekę į parduotuvę, pagrindiniame lange yra pateikiamas įdėti prekę mygtukas , kuris administratorių nukreipia į prekės įdėjimo formos langą, kuriame administratorius į tam tikrus laukus įrašo prekės informaciją, ir paspaudus mygtuką saugoti , patalpiną prekę į parduotuvę ir į duomenų bazę.</w:t>
      </w:r>
      <w:r w:rsidR="00873096" w:rsidRPr="00873096">
        <w:t xml:space="preserve"> </w:t>
      </w:r>
      <w:r w:rsidR="00873096">
        <w:t>(pav. 38)</w:t>
      </w:r>
    </w:p>
    <w:p w14:paraId="10031F43" w14:textId="77777777" w:rsidR="00F30161" w:rsidRDefault="00F30161"/>
    <w:p w14:paraId="0C731683" w14:textId="674CAC0E" w:rsidR="00F30161" w:rsidRDefault="00F30161" w:rsidP="00F30161">
      <w:pPr>
        <w:rPr>
          <w:b/>
          <w:bCs/>
          <w:sz w:val="22"/>
          <w:szCs w:val="22"/>
        </w:rPr>
      </w:pPr>
      <w:r>
        <w:rPr>
          <w:b/>
          <w:bCs/>
          <w:sz w:val="22"/>
          <w:szCs w:val="22"/>
        </w:rPr>
        <w:t>Prekių palyginimas:</w:t>
      </w:r>
    </w:p>
    <w:p w14:paraId="34400EAC" w14:textId="78C83D91" w:rsidR="00F30161" w:rsidRDefault="00F30161" w:rsidP="00F30161">
      <w:pPr>
        <w:rPr>
          <w:b/>
          <w:bCs/>
          <w:sz w:val="22"/>
          <w:szCs w:val="22"/>
        </w:rPr>
      </w:pPr>
      <w:r w:rsidRPr="00F30161">
        <w:rPr>
          <w:b/>
          <w:bCs/>
          <w:noProof/>
          <w:sz w:val="22"/>
          <w:szCs w:val="22"/>
          <w:lang w:val="en-US" w:eastAsia="en-US"/>
        </w:rPr>
        <w:drawing>
          <wp:inline distT="0" distB="0" distL="0" distR="0" wp14:anchorId="34EED2CC" wp14:editId="15B8608A">
            <wp:extent cx="5274310" cy="1490980"/>
            <wp:effectExtent l="0" t="0" r="2540" b="0"/>
            <wp:docPr id="1865883425" name="Paveikslėlis 1" descr="Paveikslėlis, kuriame yra ekrano kopija, linija, diagram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3425" name="Paveikslėlis 1" descr="Paveikslėlis, kuriame yra ekrano kopija, linija, diagrama, Grafikas&#10;&#10;Automatiškai sugeneruotas aprašymas"/>
                    <pic:cNvPicPr/>
                  </pic:nvPicPr>
                  <pic:blipFill>
                    <a:blip r:embed="rId53"/>
                    <a:stretch>
                      <a:fillRect/>
                    </a:stretch>
                  </pic:blipFill>
                  <pic:spPr>
                    <a:xfrm>
                      <a:off x="0" y="0"/>
                      <a:ext cx="5274310" cy="1490980"/>
                    </a:xfrm>
                    <a:prstGeom prst="rect">
                      <a:avLst/>
                    </a:prstGeom>
                  </pic:spPr>
                </pic:pic>
              </a:graphicData>
            </a:graphic>
          </wp:inline>
        </w:drawing>
      </w:r>
    </w:p>
    <w:p w14:paraId="0FCAFF20" w14:textId="07030BE7" w:rsidR="00873096" w:rsidRPr="00873096" w:rsidRDefault="00873096" w:rsidP="00873096">
      <w:pPr>
        <w:pStyle w:val="Antrat"/>
        <w:jc w:val="center"/>
        <w:rPr>
          <w:sz w:val="22"/>
          <w:szCs w:val="22"/>
        </w:rPr>
      </w:pPr>
      <w:r>
        <w:t>Pav. 39 Prekių palyginimo analizės diagrama</w:t>
      </w:r>
    </w:p>
    <w:p w14:paraId="3864A2CD" w14:textId="40703641" w:rsidR="00F30161" w:rsidRDefault="00F30161" w:rsidP="00F30161">
      <w:r>
        <w:t>Norint palyginti prekes , naudotojas prie kiekvienos prekės prekių sąrašo lange mato mygtuką lyginti, kurį paspaudus prekė yra perkeliama į prekių palyginimo langą. Naudotojas prekių sąrašo lange mato mygtuką „Prekių palyginimas“ kurį paspaudus yra perkeliamas į prekių palyginimo langą. Šiame lange naudotojas mato savo palyginimui įsidėtas prekes ir jas gali lyginti tarpusavyje. Taipogi , vartotojas gali išimti prekę iš palyginimo lango paspausdamas atitinkamą mygtuką.</w:t>
      </w:r>
      <w:r w:rsidR="00873096" w:rsidRPr="00873096">
        <w:t xml:space="preserve"> </w:t>
      </w:r>
      <w:r w:rsidR="00873096">
        <w:t>(pav. 39)</w:t>
      </w:r>
    </w:p>
    <w:p w14:paraId="0258B1F6" w14:textId="77777777" w:rsidR="00F30161" w:rsidRDefault="00F30161" w:rsidP="00F30161"/>
    <w:p w14:paraId="399950BD" w14:textId="77777777" w:rsidR="00F30161" w:rsidRDefault="00F30161" w:rsidP="00F30161">
      <w:pPr>
        <w:rPr>
          <w:b/>
          <w:bCs/>
          <w:sz w:val="22"/>
          <w:szCs w:val="22"/>
        </w:rPr>
      </w:pPr>
    </w:p>
    <w:p w14:paraId="1C5BA958" w14:textId="77777777" w:rsidR="0098170A" w:rsidRDefault="0098170A" w:rsidP="00F30161">
      <w:pPr>
        <w:rPr>
          <w:b/>
          <w:bCs/>
          <w:sz w:val="22"/>
          <w:szCs w:val="22"/>
        </w:rPr>
      </w:pPr>
    </w:p>
    <w:p w14:paraId="5255CAB0" w14:textId="77777777" w:rsidR="0098170A" w:rsidRDefault="0098170A" w:rsidP="00F30161">
      <w:pPr>
        <w:rPr>
          <w:b/>
          <w:bCs/>
          <w:sz w:val="22"/>
          <w:szCs w:val="22"/>
        </w:rPr>
      </w:pPr>
    </w:p>
    <w:p w14:paraId="7E4C5CB8" w14:textId="77777777" w:rsidR="0098170A" w:rsidRDefault="0098170A" w:rsidP="00F30161">
      <w:pPr>
        <w:rPr>
          <w:b/>
          <w:bCs/>
          <w:sz w:val="22"/>
          <w:szCs w:val="22"/>
        </w:rPr>
      </w:pPr>
    </w:p>
    <w:p w14:paraId="1571FF76" w14:textId="36400223" w:rsidR="00F30161" w:rsidRDefault="000A3EDB" w:rsidP="00F30161">
      <w:pPr>
        <w:rPr>
          <w:b/>
          <w:bCs/>
          <w:sz w:val="22"/>
          <w:szCs w:val="22"/>
        </w:rPr>
      </w:pPr>
      <w:r>
        <w:rPr>
          <w:b/>
          <w:bCs/>
          <w:sz w:val="22"/>
          <w:szCs w:val="22"/>
        </w:rPr>
        <w:t>Prekių reklama</w:t>
      </w:r>
      <w:r w:rsidR="00F30161">
        <w:rPr>
          <w:b/>
          <w:bCs/>
          <w:sz w:val="22"/>
          <w:szCs w:val="22"/>
        </w:rPr>
        <w:t>:</w:t>
      </w:r>
    </w:p>
    <w:p w14:paraId="5FBAC750" w14:textId="437F9CF5" w:rsidR="00F30161" w:rsidRDefault="00F30161" w:rsidP="00F30161">
      <w:pPr>
        <w:rPr>
          <w:b/>
          <w:bCs/>
          <w:sz w:val="22"/>
          <w:szCs w:val="22"/>
        </w:rPr>
      </w:pPr>
    </w:p>
    <w:p w14:paraId="78F69A59" w14:textId="523AA9C3" w:rsidR="00873096" w:rsidRDefault="000A3EDB">
      <w:r w:rsidRPr="000A3EDB">
        <w:rPr>
          <w:noProof/>
          <w:lang w:val="en-US" w:eastAsia="en-US"/>
        </w:rPr>
        <w:drawing>
          <wp:inline distT="0" distB="0" distL="0" distR="0" wp14:anchorId="2F8F732F" wp14:editId="3CA98B9D">
            <wp:extent cx="5274310" cy="2743835"/>
            <wp:effectExtent l="0" t="0" r="2540" b="0"/>
            <wp:docPr id="471179585" name="Paveikslėlis 1" descr="Paveikslėlis, kuriame yra ekrano kopija, diagrama, linija, Grafi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9585" name="Paveikslėlis 1" descr="Paveikslėlis, kuriame yra ekrano kopija, diagrama, linija, Grafikas&#10;&#10;Automatiškai sugeneruotas aprašymas"/>
                    <pic:cNvPicPr/>
                  </pic:nvPicPr>
                  <pic:blipFill>
                    <a:blip r:embed="rId54"/>
                    <a:stretch>
                      <a:fillRect/>
                    </a:stretch>
                  </pic:blipFill>
                  <pic:spPr>
                    <a:xfrm>
                      <a:off x="0" y="0"/>
                      <a:ext cx="5274310" cy="2743835"/>
                    </a:xfrm>
                    <a:prstGeom prst="rect">
                      <a:avLst/>
                    </a:prstGeom>
                  </pic:spPr>
                </pic:pic>
              </a:graphicData>
            </a:graphic>
          </wp:inline>
        </w:drawing>
      </w:r>
    </w:p>
    <w:p w14:paraId="48DC2324" w14:textId="73E8C96B" w:rsidR="00873096" w:rsidRPr="00873096" w:rsidRDefault="00873096" w:rsidP="00873096">
      <w:pPr>
        <w:pStyle w:val="Antrat"/>
        <w:jc w:val="center"/>
        <w:rPr>
          <w:sz w:val="22"/>
          <w:szCs w:val="22"/>
        </w:rPr>
      </w:pPr>
      <w:r>
        <w:t xml:space="preserve">Pav. 40 </w:t>
      </w:r>
      <w:r w:rsidR="000A3EDB">
        <w:t>Prekių reklama</w:t>
      </w:r>
      <w:r>
        <w:t xml:space="preserve"> analizės diagrama</w:t>
      </w:r>
    </w:p>
    <w:p w14:paraId="08B72932" w14:textId="0049EDA9" w:rsidR="00EC5C3A" w:rsidRDefault="0098170A">
      <w:pPr>
        <w:rPr>
          <w:rFonts w:asciiTheme="minorHAnsi" w:hAnsiTheme="minorHAnsi"/>
          <w:b/>
          <w:bCs/>
          <w:sz w:val="24"/>
        </w:rPr>
      </w:pPr>
      <w:r>
        <w:t xml:space="preserve">Jeigu prie sistemos yra prisijungęs </w:t>
      </w:r>
      <w:r w:rsidR="000A3EDB">
        <w:t>administratorius</w:t>
      </w:r>
      <w:r>
        <w:t xml:space="preserve"> , prekių valdiklis tai atpažįstą </w:t>
      </w:r>
      <w:r w:rsidR="000A3EDB">
        <w:t>ir yra galimybė išsiųsti laišką visiems naudotojams apie mėnesio prekę</w:t>
      </w:r>
      <w:r>
        <w:t>.</w:t>
      </w:r>
      <w:r w:rsidR="000A3EDB">
        <w:t xml:space="preserve"> Informacija apie naudotojų elektroninius paštus ir informaciją apie mėnesio prekę , prekių valdiklis gauna tiesiai iš duomenų bazės. </w:t>
      </w:r>
      <w:r w:rsidR="00873096">
        <w:t>(pav. 40)</w:t>
      </w:r>
      <w:r w:rsidR="00EC5C3A">
        <w:br w:type="page"/>
      </w:r>
    </w:p>
    <w:p w14:paraId="23982D95" w14:textId="75180AC7" w:rsidR="00BE5583" w:rsidRPr="00C434B6" w:rsidRDefault="007D0A4D" w:rsidP="0002372C">
      <w:pPr>
        <w:pStyle w:val="Antrat2"/>
      </w:pPr>
      <w:r w:rsidRPr="00C434B6">
        <w:lastRenderedPageBreak/>
        <w:t>Naudotojo</w:t>
      </w:r>
      <w:r w:rsidR="00BE5583" w:rsidRPr="00C434B6">
        <w:t xml:space="preserve"> sąsajos modelis</w:t>
      </w:r>
      <w:bookmarkEnd w:id="19"/>
      <w:bookmarkEnd w:id="23"/>
      <w:r w:rsidR="00BE5583" w:rsidRPr="00C434B6">
        <w:t xml:space="preserve"> </w:t>
      </w:r>
    </w:p>
    <w:p w14:paraId="28881D0D" w14:textId="544E17E8" w:rsidR="003239AD" w:rsidRDefault="003E68DE" w:rsidP="003239AD">
      <w:pPr>
        <w:ind w:firstLine="426"/>
        <w:jc w:val="both"/>
        <w:rPr>
          <w:rFonts w:asciiTheme="minorHAnsi" w:hAnsiTheme="minorHAnsi" w:cstheme="minorHAnsi"/>
        </w:rPr>
      </w:pPr>
      <w:r w:rsidRPr="00C434B6">
        <w:rPr>
          <w:rFonts w:asciiTheme="minorHAnsi" w:hAnsiTheme="minorHAnsi" w:cstheme="minorHAnsi"/>
        </w:rPr>
        <w:t>Navigavimo planas</w:t>
      </w:r>
      <w:r w:rsidR="003239AD" w:rsidRPr="00C434B6">
        <w:rPr>
          <w:rFonts w:asciiTheme="minorHAnsi" w:hAnsiTheme="minorHAnsi" w:cstheme="minorHAnsi"/>
        </w:rPr>
        <w:t xml:space="preserve">, pateikiamas </w:t>
      </w:r>
      <w:r w:rsidRPr="00C434B6">
        <w:rPr>
          <w:rFonts w:asciiTheme="minorHAnsi" w:hAnsiTheme="minorHAnsi" w:cstheme="minorHAnsi"/>
        </w:rPr>
        <w:t>klasių diagrama su stereotipais</w:t>
      </w:r>
      <w:r w:rsidR="003239AD" w:rsidRPr="00C434B6">
        <w:rPr>
          <w:rFonts w:asciiTheme="minorHAnsi" w:hAnsiTheme="minorHAnsi" w:cstheme="minorHAnsi"/>
        </w:rPr>
        <w:t xml:space="preserve"> </w:t>
      </w:r>
      <w:r w:rsidR="00170006">
        <w:rPr>
          <w:rFonts w:asciiTheme="minorHAnsi" w:hAnsiTheme="minorHAnsi" w:cstheme="minorHAnsi"/>
          <w:i/>
        </w:rPr>
        <w:t>«</w:t>
      </w:r>
      <w:r w:rsidR="004A29D8" w:rsidRPr="00C434B6">
        <w:rPr>
          <w:rFonts w:asciiTheme="minorHAnsi" w:hAnsiTheme="minorHAnsi" w:cstheme="minorHAnsi"/>
          <w:i/>
        </w:rPr>
        <w:t>boundary</w:t>
      </w:r>
      <w:r w:rsidR="00170006">
        <w:rPr>
          <w:rFonts w:asciiTheme="minorHAnsi" w:hAnsiTheme="minorHAnsi" w:cstheme="minorHAnsi"/>
          <w:i/>
        </w:rPr>
        <w:t>»</w:t>
      </w:r>
      <w:r w:rsidR="003239AD" w:rsidRPr="00C434B6">
        <w:rPr>
          <w:rFonts w:asciiTheme="minorHAnsi" w:hAnsiTheme="minorHAnsi" w:cstheme="minorHAnsi"/>
        </w:rPr>
        <w:t>.</w:t>
      </w:r>
    </w:p>
    <w:p w14:paraId="3EE71E96" w14:textId="77777777" w:rsidR="001E395A" w:rsidRPr="00C434B6" w:rsidRDefault="001E395A" w:rsidP="003239AD">
      <w:pPr>
        <w:ind w:firstLine="426"/>
        <w:jc w:val="both"/>
        <w:rPr>
          <w:rFonts w:asciiTheme="minorHAnsi" w:hAnsiTheme="minorHAnsi" w:cstheme="minorHAnsi"/>
        </w:rPr>
      </w:pPr>
    </w:p>
    <w:p w14:paraId="08CF53C4" w14:textId="6501ECD2" w:rsidR="00320E08" w:rsidRPr="00C434B6" w:rsidRDefault="00AD5059" w:rsidP="004F4D7A">
      <w:pPr>
        <w:keepNext/>
        <w:ind w:firstLine="426"/>
        <w:jc w:val="center"/>
      </w:pPr>
      <w:r w:rsidRPr="00AD5059">
        <w:drawing>
          <wp:inline distT="0" distB="0" distL="0" distR="0" wp14:anchorId="15E71D90" wp14:editId="51AB1028">
            <wp:extent cx="5274310" cy="3114675"/>
            <wp:effectExtent l="0" t="0" r="2540" b="9525"/>
            <wp:docPr id="20266688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886" name=""/>
                    <pic:cNvPicPr/>
                  </pic:nvPicPr>
                  <pic:blipFill>
                    <a:blip r:embed="rId55"/>
                    <a:stretch>
                      <a:fillRect/>
                    </a:stretch>
                  </pic:blipFill>
                  <pic:spPr>
                    <a:xfrm>
                      <a:off x="0" y="0"/>
                      <a:ext cx="5274310" cy="3114675"/>
                    </a:xfrm>
                    <a:prstGeom prst="rect">
                      <a:avLst/>
                    </a:prstGeom>
                  </pic:spPr>
                </pic:pic>
              </a:graphicData>
            </a:graphic>
          </wp:inline>
        </w:drawing>
      </w:r>
    </w:p>
    <w:p w14:paraId="14CD4A17" w14:textId="5516BA52" w:rsidR="00662067" w:rsidRDefault="00973A24" w:rsidP="00320E08">
      <w:pPr>
        <w:pStyle w:val="Antrat"/>
        <w:jc w:val="center"/>
        <w:rPr>
          <w:rFonts w:cstheme="minorHAnsi"/>
          <w: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F04B0B">
        <w:rPr>
          <w:rFonts w:cstheme="minorHAnsi"/>
          <w:noProof/>
        </w:rPr>
        <w:t>3</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F04B0B">
        <w:rPr>
          <w:rFonts w:cstheme="minorHAnsi"/>
          <w:noProof/>
        </w:rPr>
        <w:t>7</w:t>
      </w:r>
      <w:r w:rsidRPr="00C434B6">
        <w:rPr>
          <w:rFonts w:cstheme="minorHAnsi"/>
        </w:rPr>
        <w:fldChar w:fldCharType="end"/>
      </w:r>
      <w:r w:rsidR="00320E08" w:rsidRPr="00C434B6">
        <w:rPr>
          <w:rFonts w:cstheme="minorHAnsi"/>
        </w:rPr>
        <w:t xml:space="preserve"> pav. Naudotojo navigavimo planas </w:t>
      </w:r>
    </w:p>
    <w:p w14:paraId="41C7096E" w14:textId="77777777" w:rsidR="008631D6" w:rsidRDefault="008631D6" w:rsidP="008631D6"/>
    <w:p w14:paraId="0BC189B8" w14:textId="77777777" w:rsidR="008631D6" w:rsidRDefault="008631D6" w:rsidP="008631D6"/>
    <w:p w14:paraId="1ACD19A2" w14:textId="77777777" w:rsidR="008631D6" w:rsidRDefault="008631D6" w:rsidP="008631D6"/>
    <w:p w14:paraId="495D21C2" w14:textId="77777777" w:rsidR="008631D6" w:rsidRDefault="008631D6" w:rsidP="008631D6"/>
    <w:p w14:paraId="14E4FB60" w14:textId="77777777" w:rsidR="008631D6" w:rsidRDefault="008631D6" w:rsidP="008631D6"/>
    <w:p w14:paraId="2F8C5AEE" w14:textId="77777777" w:rsidR="008631D6" w:rsidRDefault="008631D6" w:rsidP="008631D6"/>
    <w:p w14:paraId="36893A1F" w14:textId="77777777" w:rsidR="008631D6" w:rsidRDefault="008631D6" w:rsidP="008631D6"/>
    <w:p w14:paraId="4987930C" w14:textId="77777777" w:rsidR="008631D6" w:rsidRDefault="008631D6" w:rsidP="008631D6"/>
    <w:p w14:paraId="712120C1" w14:textId="77777777" w:rsidR="008631D6" w:rsidRDefault="008631D6" w:rsidP="008631D6"/>
    <w:p w14:paraId="1EF26D73" w14:textId="77777777" w:rsidR="008631D6" w:rsidRDefault="008631D6" w:rsidP="008631D6"/>
    <w:p w14:paraId="555D8674" w14:textId="77777777" w:rsidR="008631D6" w:rsidRDefault="008631D6" w:rsidP="008631D6"/>
    <w:p w14:paraId="7FFBFA63" w14:textId="77777777" w:rsidR="008631D6" w:rsidRDefault="008631D6" w:rsidP="008631D6"/>
    <w:p w14:paraId="00C1978A" w14:textId="77777777" w:rsidR="008631D6" w:rsidRDefault="008631D6" w:rsidP="008631D6"/>
    <w:p w14:paraId="1DDF2815" w14:textId="093C7052" w:rsidR="00B34FE1" w:rsidRDefault="00B34FE1">
      <w:r>
        <w:br w:type="page"/>
      </w:r>
    </w:p>
    <w:p w14:paraId="22A01D90" w14:textId="77777777" w:rsidR="004A29D8" w:rsidRPr="00C434B6" w:rsidRDefault="004A29D8" w:rsidP="004A29D8">
      <w:pPr>
        <w:pStyle w:val="Antrat2"/>
      </w:pPr>
      <w:bookmarkStart w:id="24" w:name="_Toc523687931"/>
      <w:bookmarkStart w:id="25" w:name="_Toc81813490"/>
      <w:bookmarkStart w:id="26" w:name="_Toc523687930"/>
      <w:r w:rsidRPr="00C434B6">
        <w:lastRenderedPageBreak/>
        <w:t>Duomenų srautų diagrama</w:t>
      </w:r>
      <w:bookmarkEnd w:id="24"/>
      <w:bookmarkEnd w:id="25"/>
    </w:p>
    <w:p w14:paraId="17F1E868" w14:textId="69065268" w:rsidR="00662067" w:rsidRPr="00C434B6" w:rsidRDefault="004A29D8" w:rsidP="00964563">
      <w:pPr>
        <w:ind w:firstLine="426"/>
        <w:jc w:val="both"/>
        <w:rPr>
          <w:rFonts w:asciiTheme="minorHAnsi" w:hAnsiTheme="minorHAnsi" w:cstheme="minorHAnsi"/>
        </w:rPr>
      </w:pPr>
      <w:r w:rsidRPr="00C434B6">
        <w:rPr>
          <w:rFonts w:asciiTheme="minorHAnsi" w:hAnsiTheme="minorHAnsi" w:cstheme="minorHAnsi"/>
        </w:rPr>
        <w:t>Duomenų srautų diagramos kiekvienai posistemei ir jų aprašymai.</w:t>
      </w:r>
    </w:p>
    <w:p w14:paraId="05F4092C" w14:textId="1D15BD8F" w:rsidR="009677F4" w:rsidRPr="00C434B6" w:rsidRDefault="00BD3DE2" w:rsidP="009677F4">
      <w:pPr>
        <w:keepNext/>
        <w:jc w:val="center"/>
      </w:pPr>
      <w:r w:rsidRPr="00BD3DE2">
        <w:rPr>
          <w:noProof/>
          <w:lang w:val="en-US" w:eastAsia="en-US"/>
        </w:rPr>
        <w:drawing>
          <wp:inline distT="0" distB="0" distL="0" distR="0" wp14:anchorId="6615D5F6" wp14:editId="7574DB61">
            <wp:extent cx="5274310" cy="35185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18535"/>
                    </a:xfrm>
                    <a:prstGeom prst="rect">
                      <a:avLst/>
                    </a:prstGeom>
                  </pic:spPr>
                </pic:pic>
              </a:graphicData>
            </a:graphic>
          </wp:inline>
        </w:drawing>
      </w:r>
    </w:p>
    <w:p w14:paraId="16F3DFD5" w14:textId="376E3B80" w:rsidR="009677F4" w:rsidRDefault="009677F4" w:rsidP="009677F4">
      <w:pPr>
        <w:pStyle w:val="Antrat"/>
        <w:jc w:val="center"/>
      </w:pPr>
      <w:r w:rsidRPr="00372E24">
        <w:rPr>
          <w:rFonts w:cstheme="minorHAnsi"/>
        </w:rPr>
        <w:t xml:space="preserve">pav </w:t>
      </w:r>
      <w:r>
        <w:rPr>
          <w:rFonts w:cstheme="minorHAnsi"/>
        </w:rPr>
        <w:t>31</w:t>
      </w:r>
      <w:r w:rsidRPr="00372E24">
        <w:rPr>
          <w:rFonts w:cstheme="minorHAnsi"/>
        </w:rPr>
        <w:t xml:space="preserve">. </w:t>
      </w:r>
      <w:r w:rsidR="008631D6">
        <w:t>Prekių krepšelio duomenų srautų diagrama</w:t>
      </w:r>
    </w:p>
    <w:p w14:paraId="0613B260" w14:textId="77777777" w:rsidR="009677F4" w:rsidRDefault="009677F4" w:rsidP="009677F4"/>
    <w:p w14:paraId="31E16950" w14:textId="77777777" w:rsidR="009677F4" w:rsidRDefault="009677F4" w:rsidP="009677F4">
      <w:pPr>
        <w:rPr>
          <w:rFonts w:asciiTheme="minorHAnsi" w:hAnsiTheme="minorHAnsi" w:cstheme="minorHAnsi"/>
        </w:rPr>
      </w:pPr>
      <w:r>
        <w:rPr>
          <w:rFonts w:asciiTheme="minorHAnsi" w:hAnsiTheme="minorHAnsi" w:cstheme="minorHAnsi"/>
        </w:rPr>
        <w:t>Prekės įdėjimas į krepšelį: prekės duomenys keliauja į užsakymo prekės esybę.</w:t>
      </w:r>
    </w:p>
    <w:p w14:paraId="2F91F4A3" w14:textId="77777777" w:rsidR="009677F4" w:rsidRDefault="009677F4" w:rsidP="009677F4">
      <w:pPr>
        <w:rPr>
          <w:rFonts w:asciiTheme="minorHAnsi" w:hAnsiTheme="minorHAnsi" w:cstheme="minorHAnsi"/>
        </w:rPr>
      </w:pPr>
      <w:r>
        <w:rPr>
          <w:rFonts w:asciiTheme="minorHAnsi" w:hAnsiTheme="minorHAnsi" w:cstheme="minorHAnsi"/>
        </w:rPr>
        <w:t>Prekės šalinimas iš krepšelio: šalinama prekė pagal jos ID.</w:t>
      </w:r>
    </w:p>
    <w:p w14:paraId="0D62CB23" w14:textId="77777777" w:rsidR="009677F4" w:rsidRDefault="009677F4" w:rsidP="009677F4">
      <w:pPr>
        <w:rPr>
          <w:rFonts w:asciiTheme="minorHAnsi" w:hAnsiTheme="minorHAnsi" w:cstheme="minorHAnsi"/>
        </w:rPr>
      </w:pPr>
      <w:r>
        <w:rPr>
          <w:rFonts w:asciiTheme="minorHAnsi" w:hAnsiTheme="minorHAnsi" w:cstheme="minorHAnsi"/>
        </w:rPr>
        <w:t>Prekių krepšelio peržiūra: prekių duomenys yra užkraunami iš užsakymo prekės esybės naudotojui.</w:t>
      </w:r>
    </w:p>
    <w:p w14:paraId="2217C0DA" w14:textId="77777777" w:rsidR="009677F4" w:rsidRDefault="009677F4" w:rsidP="009677F4">
      <w:pPr>
        <w:rPr>
          <w:rFonts w:asciiTheme="minorHAnsi" w:hAnsiTheme="minorHAnsi" w:cstheme="minorHAnsi"/>
        </w:rPr>
      </w:pPr>
      <w:r>
        <w:rPr>
          <w:rFonts w:asciiTheme="minorHAnsi" w:hAnsiTheme="minorHAnsi" w:cstheme="minorHAnsi"/>
        </w:rPr>
        <w:t>Prekių krepšelio išsaugojimas PDF formatu: prekių duomenys užkraunami iš užsakymo prekės esybės naudotojui.</w:t>
      </w:r>
    </w:p>
    <w:p w14:paraId="044E3B73" w14:textId="484B4C7F" w:rsidR="009677F4" w:rsidRDefault="009677F4" w:rsidP="009677F4">
      <w:pPr>
        <w:rPr>
          <w:rFonts w:asciiTheme="minorHAnsi" w:hAnsiTheme="minorHAnsi" w:cstheme="minorHAnsi"/>
        </w:rPr>
      </w:pPr>
      <w:r>
        <w:rPr>
          <w:rFonts w:asciiTheme="minorHAnsi" w:hAnsiTheme="minorHAnsi" w:cstheme="minorHAnsi"/>
        </w:rPr>
        <w:t>Apmokėjimas: klientas pateikia užsakymo duomenis užsakymui atlikti, taip pat klientas atliekant užsakymą pateikia apmokėjimo duomenis ir atlikus apmokėjimą yra gaunama apmokėjimo būsena.(pav 31)</w:t>
      </w:r>
    </w:p>
    <w:p w14:paraId="3CAEBC9B" w14:textId="595FF3C2" w:rsidR="009677F4" w:rsidRDefault="009677F4" w:rsidP="009677F4"/>
    <w:p w14:paraId="51172CB9" w14:textId="011B877C" w:rsidR="00BD3DE2" w:rsidRDefault="00BD3DE2" w:rsidP="009677F4"/>
    <w:p w14:paraId="18293E19" w14:textId="013FF258" w:rsidR="00BD3DE2" w:rsidRDefault="00BD3DE2" w:rsidP="009677F4"/>
    <w:p w14:paraId="0F1CDEC6" w14:textId="374DB840" w:rsidR="008D2169" w:rsidRDefault="00BD3DE2" w:rsidP="008D2169">
      <w:r w:rsidRPr="00BD3DE2">
        <w:rPr>
          <w:noProof/>
          <w:lang w:val="en-US" w:eastAsia="en-US"/>
        </w:rPr>
        <w:drawing>
          <wp:inline distT="0" distB="0" distL="0" distR="0" wp14:anchorId="3BA2420C" wp14:editId="028B26F2">
            <wp:extent cx="5274310" cy="2399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9030"/>
                    </a:xfrm>
                    <a:prstGeom prst="rect">
                      <a:avLst/>
                    </a:prstGeom>
                  </pic:spPr>
                </pic:pic>
              </a:graphicData>
            </a:graphic>
          </wp:inline>
        </w:drawing>
      </w:r>
    </w:p>
    <w:p w14:paraId="7408AFCA" w14:textId="712F48D3" w:rsidR="008D2169" w:rsidRDefault="008D2169" w:rsidP="008D2169">
      <w:pPr>
        <w:pStyle w:val="Antrat"/>
        <w:ind w:left="360"/>
        <w:jc w:val="center"/>
      </w:pPr>
      <w:r w:rsidRPr="00372E24">
        <w:rPr>
          <w:rFonts w:cstheme="minorHAnsi"/>
        </w:rPr>
        <w:t xml:space="preserve">pav </w:t>
      </w:r>
      <w:r>
        <w:rPr>
          <w:rFonts w:cstheme="minorHAnsi"/>
        </w:rPr>
        <w:t>36</w:t>
      </w:r>
      <w:r w:rsidRPr="00372E24">
        <w:rPr>
          <w:rFonts w:cstheme="minorHAnsi"/>
        </w:rPr>
        <w:t xml:space="preserve">. </w:t>
      </w:r>
      <w:r>
        <w:t>Forumo duomenų srautų diagrama</w:t>
      </w:r>
    </w:p>
    <w:p w14:paraId="619B0148" w14:textId="77777777" w:rsidR="008D2169" w:rsidRDefault="008D2169" w:rsidP="008D2169">
      <w:pPr>
        <w:pStyle w:val="Sraopastraipa"/>
        <w:numPr>
          <w:ilvl w:val="0"/>
          <w:numId w:val="32"/>
        </w:numPr>
        <w:spacing w:after="160" w:line="259" w:lineRule="auto"/>
      </w:pPr>
      <w:r>
        <w:t>Registruotas naudotojas kuriant forumo skelbimą, surašo skelbimo duomenis į skelbimo formą, tie duomenys yra siunčiami į forumo skelbimo kūrimo funkciją ir tada sukurto skelbimo duomenys yra įrašomi į skelbimo esybę.</w:t>
      </w:r>
    </w:p>
    <w:p w14:paraId="128D1F92" w14:textId="77777777" w:rsidR="008D2169" w:rsidRDefault="008D2169" w:rsidP="008D2169">
      <w:pPr>
        <w:pStyle w:val="Sraopastraipa"/>
        <w:numPr>
          <w:ilvl w:val="0"/>
          <w:numId w:val="32"/>
        </w:numPr>
        <w:spacing w:after="160" w:line="259" w:lineRule="auto"/>
      </w:pPr>
      <w:r>
        <w:lastRenderedPageBreak/>
        <w:t>Registruotas naudotojas kuriant komentarą, surašo komentaro duomenis į komentaro formą, tie duomenys yra siunčiami į komentaro skelbimo kūrimo funkciją ir tada sukurto komentaro duomenys yra įrašomi į komentaro esybę.</w:t>
      </w:r>
    </w:p>
    <w:p w14:paraId="4B00D38B" w14:textId="77777777" w:rsidR="008D2169" w:rsidRDefault="008D2169" w:rsidP="008D2169">
      <w:pPr>
        <w:pStyle w:val="Sraopastraipa"/>
        <w:numPr>
          <w:ilvl w:val="0"/>
          <w:numId w:val="32"/>
        </w:numPr>
        <w:spacing w:after="160" w:line="259" w:lineRule="auto"/>
      </w:pPr>
      <w:r>
        <w:t>Registruotas naudotojas, šalinant skelbimą, kuria šalinimo užklausą, kuri naudoja id atpažinti kurį skelbimą šalinti, skelbimo šalinimo funkcijoje. Tada siunčiamas signalas, jog buvo pašalintas elementas iš Skelbimo esybės.</w:t>
      </w:r>
    </w:p>
    <w:p w14:paraId="79C05B7A" w14:textId="77777777" w:rsidR="008D2169" w:rsidRDefault="008D2169" w:rsidP="008D2169">
      <w:pPr>
        <w:pStyle w:val="Sraopastraipa"/>
        <w:numPr>
          <w:ilvl w:val="0"/>
          <w:numId w:val="32"/>
        </w:numPr>
        <w:spacing w:after="160" w:line="259" w:lineRule="auto"/>
      </w:pPr>
      <w:r>
        <w:t>Registruotas naudotojas pasyviai gali kaupti taškus, kurie yra perskaičiuojami tam tikru laiku iš skelbimų esybės. Atėjus tam laikui, skelbimo duomenys yra perduodami į taškų kaupimo funkcija, kuri apskaičiuoja gautų taškų kiekį.</w:t>
      </w:r>
    </w:p>
    <w:p w14:paraId="63824B4F" w14:textId="77777777" w:rsidR="008D2169" w:rsidRDefault="008D2169" w:rsidP="008D2169">
      <w:pPr>
        <w:pStyle w:val="Sraopastraipa"/>
        <w:numPr>
          <w:ilvl w:val="0"/>
          <w:numId w:val="32"/>
        </w:numPr>
        <w:spacing w:after="160" w:line="259" w:lineRule="auto"/>
      </w:pPr>
      <w:r>
        <w:t>Naudotojas norintis peržiūrėti forumą, gauna ir skelbimo ir komentarų esybių informaciją iš duomenų bazės. Abu šie duomenų srautai yra sujungiami ir gaunasi forumo puslapis, kuris yra pateikiamas naudotojui.</w:t>
      </w:r>
    </w:p>
    <w:p w14:paraId="31CF830F" w14:textId="77777777" w:rsidR="00B34FE1" w:rsidRDefault="00B34FE1">
      <w:pPr>
        <w:rPr>
          <w:rFonts w:asciiTheme="minorHAnsi" w:hAnsiTheme="minorHAnsi" w:cstheme="minorHAnsi"/>
        </w:rPr>
      </w:pPr>
    </w:p>
    <w:p w14:paraId="356E2C6A" w14:textId="77777777" w:rsidR="00B34FE1" w:rsidRDefault="00B34FE1">
      <w:pPr>
        <w:rPr>
          <w:rFonts w:asciiTheme="minorHAnsi" w:hAnsiTheme="minorHAnsi" w:cstheme="minorHAnsi"/>
        </w:rPr>
      </w:pPr>
    </w:p>
    <w:p w14:paraId="566FC4D4" w14:textId="406328C6" w:rsidR="007A34E2" w:rsidRDefault="00FB1FB5" w:rsidP="007A34E2">
      <w:pPr>
        <w:keepNext/>
      </w:pPr>
      <w:r w:rsidRPr="00FB1FB5">
        <w:rPr>
          <w:noProof/>
          <w:lang w:val="en-US" w:eastAsia="en-US"/>
        </w:rPr>
        <w:drawing>
          <wp:inline distT="0" distB="0" distL="0" distR="0" wp14:anchorId="372001C8" wp14:editId="75A3347D">
            <wp:extent cx="5274310" cy="29483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48305"/>
                    </a:xfrm>
                    <a:prstGeom prst="rect">
                      <a:avLst/>
                    </a:prstGeom>
                  </pic:spPr>
                </pic:pic>
              </a:graphicData>
            </a:graphic>
          </wp:inline>
        </w:drawing>
      </w:r>
    </w:p>
    <w:p w14:paraId="11BE32E5" w14:textId="1412FC52" w:rsidR="00B34FE1" w:rsidRDefault="007A34E2" w:rsidP="007A34E2">
      <w:pPr>
        <w:pStyle w:val="Antrat"/>
        <w:rPr>
          <w:rFonts w:cstheme="minorHAnsi"/>
        </w:rPr>
      </w:pPr>
      <w:r>
        <w:t xml:space="preserve">pav. </w:t>
      </w:r>
      <w:fldSimple w:instr=" SEQ pav. \* ARABIC ">
        <w:r w:rsidR="00F04B0B">
          <w:rPr>
            <w:noProof/>
          </w:rPr>
          <w:t>32</w:t>
        </w:r>
      </w:fldSimple>
      <w:r>
        <w:t xml:space="preserve"> Kliento duomenų srautai</w:t>
      </w:r>
    </w:p>
    <w:p w14:paraId="1BA23859" w14:textId="77777777" w:rsidR="00B34FE1" w:rsidRDefault="00B34FE1">
      <w:pPr>
        <w:rPr>
          <w:rFonts w:asciiTheme="minorHAnsi" w:hAnsiTheme="minorHAnsi" w:cstheme="minorHAnsi"/>
        </w:rPr>
      </w:pPr>
    </w:p>
    <w:p w14:paraId="12EBA2FD" w14:textId="77777777" w:rsidR="00B34FE1" w:rsidRDefault="00B34FE1">
      <w:pPr>
        <w:rPr>
          <w:rFonts w:asciiTheme="minorHAnsi" w:hAnsiTheme="minorHAnsi" w:cstheme="minorHAnsi"/>
        </w:rPr>
      </w:pPr>
    </w:p>
    <w:p w14:paraId="1DB60405" w14:textId="77777777" w:rsidR="00B34FE1" w:rsidRDefault="00B34FE1" w:rsidP="00B34FE1">
      <w:pPr>
        <w:ind w:firstLine="720"/>
        <w:rPr>
          <w:rFonts w:asciiTheme="minorHAnsi" w:hAnsiTheme="minorHAnsi" w:cstheme="minorHAnsi"/>
        </w:rPr>
      </w:pPr>
      <w:r>
        <w:rPr>
          <w:rFonts w:asciiTheme="minorHAnsi" w:hAnsiTheme="minorHAnsi" w:cstheme="minorHAnsi"/>
        </w:rPr>
        <w:t>IS naudotojas keisdamas slaptažodį suveda savo naują slaptažodį į keitimo formą, iš kurios naujus duomenis išsaugo į duomenų bazę.</w:t>
      </w:r>
    </w:p>
    <w:p w14:paraId="5BEE1155" w14:textId="77777777" w:rsidR="00B34FE1" w:rsidRDefault="00B34FE1" w:rsidP="00B34FE1">
      <w:pPr>
        <w:ind w:firstLine="720"/>
        <w:rPr>
          <w:rFonts w:asciiTheme="minorHAnsi" w:hAnsiTheme="minorHAnsi" w:cstheme="minorHAnsi"/>
        </w:rPr>
      </w:pPr>
      <w:r>
        <w:rPr>
          <w:rFonts w:asciiTheme="minorHAnsi" w:hAnsiTheme="minorHAnsi" w:cstheme="minorHAnsi"/>
        </w:rPr>
        <w:t>IS naudotojas keisdamas titulą pasirenka savo norimą titulą iš gautų titulų sąrašo, ir tada pasirinktas titulas parodomas ant naudotojo profilio.</w:t>
      </w:r>
    </w:p>
    <w:p w14:paraId="1BD26D53" w14:textId="77777777" w:rsidR="00B34FE1" w:rsidRDefault="00B34FE1" w:rsidP="00B34FE1">
      <w:pPr>
        <w:ind w:firstLine="720"/>
        <w:rPr>
          <w:rFonts w:asciiTheme="minorHAnsi" w:hAnsiTheme="minorHAnsi" w:cstheme="minorHAnsi"/>
        </w:rPr>
      </w:pPr>
      <w:r>
        <w:rPr>
          <w:rFonts w:asciiTheme="minorHAnsi" w:hAnsiTheme="minorHAnsi" w:cstheme="minorHAnsi"/>
        </w:rPr>
        <w:t>IS naudotojas keisdamas savo naudotojo informaciją pakeičia informaciją formoje, iš kurios duomenys tada keliauja į duomenų bazę ir pakeičia senuosius duomenis.</w:t>
      </w:r>
    </w:p>
    <w:p w14:paraId="2A91B68C" w14:textId="77777777" w:rsidR="00B34FE1" w:rsidRDefault="00B34FE1" w:rsidP="00B34FE1">
      <w:pPr>
        <w:ind w:firstLine="720"/>
        <w:rPr>
          <w:rFonts w:asciiTheme="minorHAnsi" w:hAnsiTheme="minorHAnsi" w:cstheme="minorHAnsi"/>
        </w:rPr>
      </w:pPr>
      <w:r>
        <w:rPr>
          <w:rFonts w:asciiTheme="minorHAnsi" w:hAnsiTheme="minorHAnsi" w:cstheme="minorHAnsi"/>
        </w:rPr>
        <w:t>IS naudotojas prisijungdamas suveda savo prisijungimo informaciją, kurią sistema sulygina su duomenų bazėje esančia informacija ir taip prijungia naudotoją prie parduotuvės.</w:t>
      </w:r>
    </w:p>
    <w:p w14:paraId="0DB2501E" w14:textId="35066FC0" w:rsidR="00B34FE1" w:rsidRDefault="00B34FE1" w:rsidP="00B34FE1">
      <w:pPr>
        <w:ind w:firstLine="720"/>
        <w:rPr>
          <w:rFonts w:asciiTheme="minorHAnsi" w:hAnsiTheme="minorHAnsi" w:cstheme="minorHAnsi"/>
        </w:rPr>
      </w:pPr>
      <w:r>
        <w:rPr>
          <w:rFonts w:asciiTheme="minorHAnsi" w:hAnsiTheme="minorHAnsi" w:cstheme="minorHAnsi"/>
        </w:rPr>
        <w:t>IS naudotojas norėdamas ištrinti paskyrą paduoda užklausą sistemai pašalinti visą informaciją apie jį, ši užklausa apdorojama ir informacija ištrinama.</w:t>
      </w:r>
    </w:p>
    <w:p w14:paraId="58892BC9" w14:textId="08FCEA8D" w:rsidR="00B34FE1" w:rsidRDefault="00B34FE1" w:rsidP="00B34FE1">
      <w:pPr>
        <w:ind w:firstLine="720"/>
        <w:rPr>
          <w:rFonts w:asciiTheme="minorHAnsi" w:hAnsiTheme="minorHAnsi" w:cstheme="minorHAnsi"/>
        </w:rPr>
      </w:pPr>
      <w:r>
        <w:rPr>
          <w:rFonts w:asciiTheme="minorHAnsi" w:hAnsiTheme="minorHAnsi" w:cstheme="minorHAnsi"/>
        </w:rPr>
        <w:t>IS naudotojas prisiregistruodamas užpildo registracijos formą, sistema šią informaciją išsaugo į duomenų bazę ir išsiunčiamas sėkmingos registracijos laiškas į naudotojo registruotą elektroninį paštą.</w:t>
      </w:r>
    </w:p>
    <w:p w14:paraId="22494A36" w14:textId="77777777" w:rsidR="0098170A" w:rsidRDefault="0098170A" w:rsidP="00B34FE1">
      <w:pPr>
        <w:ind w:firstLine="720"/>
        <w:rPr>
          <w:rFonts w:asciiTheme="minorHAnsi" w:hAnsiTheme="minorHAnsi" w:cstheme="minorHAnsi"/>
        </w:rPr>
      </w:pPr>
    </w:p>
    <w:p w14:paraId="0B15EF78" w14:textId="3934EDD9" w:rsidR="0098170A" w:rsidRDefault="00FF7B7F" w:rsidP="00B34FE1">
      <w:pPr>
        <w:ind w:firstLine="720"/>
        <w:rPr>
          <w:rFonts w:asciiTheme="minorHAnsi" w:hAnsiTheme="minorHAnsi" w:cstheme="minorHAnsi"/>
        </w:rPr>
      </w:pPr>
      <w:r w:rsidRPr="00FF7B7F">
        <w:rPr>
          <w:rFonts w:asciiTheme="minorHAnsi" w:hAnsiTheme="minorHAnsi" w:cstheme="minorHAnsi"/>
          <w:noProof/>
          <w:lang w:val="en-US" w:eastAsia="en-US"/>
        </w:rPr>
        <w:lastRenderedPageBreak/>
        <w:drawing>
          <wp:inline distT="0" distB="0" distL="0" distR="0" wp14:anchorId="3E95731A" wp14:editId="32ADE49D">
            <wp:extent cx="5274310" cy="2394585"/>
            <wp:effectExtent l="0" t="0" r="2540" b="5715"/>
            <wp:docPr id="1115643646" name="Paveikslėlis 1" descr="Paveikslėlis, kuriame yra tekstas, ekrano kopija, diagrama, lin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3646" name="Paveikslėlis 1" descr="Paveikslėlis, kuriame yra tekstas, ekrano kopija, diagrama, linija&#10;&#10;Automatiškai sugeneruotas aprašymas"/>
                    <pic:cNvPicPr/>
                  </pic:nvPicPr>
                  <pic:blipFill>
                    <a:blip r:embed="rId59"/>
                    <a:stretch>
                      <a:fillRect/>
                    </a:stretch>
                  </pic:blipFill>
                  <pic:spPr>
                    <a:xfrm>
                      <a:off x="0" y="0"/>
                      <a:ext cx="5274310" cy="2394585"/>
                    </a:xfrm>
                    <a:prstGeom prst="rect">
                      <a:avLst/>
                    </a:prstGeom>
                  </pic:spPr>
                </pic:pic>
              </a:graphicData>
            </a:graphic>
          </wp:inline>
        </w:drawing>
      </w:r>
    </w:p>
    <w:p w14:paraId="04FBCFB5" w14:textId="0CC9A734" w:rsidR="003A235F" w:rsidRDefault="003A235F" w:rsidP="003A235F">
      <w:pPr>
        <w:pStyle w:val="Antrat"/>
      </w:pPr>
      <w:r>
        <w:rPr>
          <w:rFonts w:cstheme="minorHAnsi"/>
        </w:rPr>
        <w:t xml:space="preserve">                                                     </w:t>
      </w:r>
      <w:r w:rsidRPr="00372E24">
        <w:rPr>
          <w:rFonts w:cstheme="minorHAnsi"/>
        </w:rPr>
        <w:t xml:space="preserve">pav </w:t>
      </w:r>
      <w:r>
        <w:rPr>
          <w:rFonts w:cstheme="minorHAnsi"/>
        </w:rPr>
        <w:t>38</w:t>
      </w:r>
      <w:r w:rsidRPr="00372E24">
        <w:rPr>
          <w:rFonts w:cstheme="minorHAnsi"/>
        </w:rPr>
        <w:t xml:space="preserve">. </w:t>
      </w:r>
      <w:r>
        <w:t>Forumo duomenų srautų diagrama</w:t>
      </w:r>
    </w:p>
    <w:p w14:paraId="02413168" w14:textId="77777777" w:rsidR="003A235F" w:rsidRDefault="003A235F" w:rsidP="003A235F"/>
    <w:p w14:paraId="1E7B9D14" w14:textId="4D42F8D6" w:rsidR="003A235F" w:rsidRDefault="003A235F" w:rsidP="003A235F">
      <w:pPr>
        <w:rPr>
          <w:rFonts w:asciiTheme="minorHAnsi" w:hAnsiTheme="minorHAnsi" w:cstheme="minorHAnsi"/>
        </w:rPr>
      </w:pPr>
      <w:r>
        <w:rPr>
          <w:rFonts w:asciiTheme="minorHAnsi" w:hAnsiTheme="minorHAnsi" w:cstheme="minorHAnsi"/>
        </w:rPr>
        <w:t>Prekės įdėjimas į parduotuvę: prekės duomenys keliauja į prekės esybę.</w:t>
      </w:r>
    </w:p>
    <w:p w14:paraId="0745D7C5" w14:textId="30B0562E" w:rsidR="003A235F" w:rsidRDefault="003A235F" w:rsidP="003A235F">
      <w:pPr>
        <w:rPr>
          <w:rFonts w:asciiTheme="minorHAnsi" w:hAnsiTheme="minorHAnsi" w:cstheme="minorHAnsi"/>
        </w:rPr>
      </w:pPr>
      <w:r>
        <w:rPr>
          <w:rFonts w:asciiTheme="minorHAnsi" w:hAnsiTheme="minorHAnsi" w:cstheme="minorHAnsi"/>
        </w:rPr>
        <w:t>Prekės šalinimas iš parduotuvės: šalinama prekė iš duomenų bazės/parduotuvės pagal jos ID.</w:t>
      </w:r>
    </w:p>
    <w:p w14:paraId="1D734954" w14:textId="72FA4679" w:rsidR="003A235F" w:rsidRDefault="003A235F" w:rsidP="003A235F">
      <w:pPr>
        <w:rPr>
          <w:rFonts w:asciiTheme="minorHAnsi" w:hAnsiTheme="minorHAnsi" w:cstheme="minorHAnsi"/>
        </w:rPr>
      </w:pPr>
      <w:r>
        <w:rPr>
          <w:rFonts w:asciiTheme="minorHAnsi" w:hAnsiTheme="minorHAnsi" w:cstheme="minorHAnsi"/>
        </w:rPr>
        <w:t>Prekės redagavimas: prekės duomenys yra pateikiami administratoriui iš duomenų bazės, administratorius siunčia atnaujintus prekės duomenis atgal į duomenų bazę.</w:t>
      </w:r>
    </w:p>
    <w:p w14:paraId="6AD0EE29" w14:textId="3B103735" w:rsidR="003A235F" w:rsidRDefault="003A235F" w:rsidP="003A235F">
      <w:pPr>
        <w:rPr>
          <w:rFonts w:asciiTheme="minorHAnsi" w:hAnsiTheme="minorHAnsi" w:cstheme="minorHAnsi"/>
        </w:rPr>
      </w:pPr>
      <w:r>
        <w:rPr>
          <w:rFonts w:asciiTheme="minorHAnsi" w:hAnsiTheme="minorHAnsi" w:cstheme="minorHAnsi"/>
        </w:rPr>
        <w:t>Prekių palyginimas: prekės duomenys atkeliauja iš prekės esybės , pagal prekės ID naudotojas lygina prekes.</w:t>
      </w:r>
    </w:p>
    <w:p w14:paraId="6C4D8225" w14:textId="50B7ABAF" w:rsidR="003A235F" w:rsidRDefault="000A3EDB" w:rsidP="003A235F">
      <w:pPr>
        <w:rPr>
          <w:rFonts w:asciiTheme="minorHAnsi" w:hAnsiTheme="minorHAnsi" w:cstheme="minorHAnsi"/>
        </w:rPr>
      </w:pPr>
      <w:r>
        <w:rPr>
          <w:rFonts w:asciiTheme="minorHAnsi" w:hAnsiTheme="minorHAnsi" w:cstheme="minorHAnsi"/>
        </w:rPr>
        <w:t>Prekės reklama</w:t>
      </w:r>
      <w:r w:rsidR="003A235F">
        <w:rPr>
          <w:rFonts w:asciiTheme="minorHAnsi" w:hAnsiTheme="minorHAnsi" w:cstheme="minorHAnsi"/>
        </w:rPr>
        <w:t xml:space="preserve">: </w:t>
      </w:r>
      <w:r>
        <w:rPr>
          <w:rFonts w:asciiTheme="minorHAnsi" w:hAnsiTheme="minorHAnsi" w:cstheme="minorHAnsi"/>
        </w:rPr>
        <w:t>mėnesio prekės</w:t>
      </w:r>
      <w:r w:rsidR="003A235F">
        <w:rPr>
          <w:rFonts w:asciiTheme="minorHAnsi" w:hAnsiTheme="minorHAnsi" w:cstheme="minorHAnsi"/>
        </w:rPr>
        <w:t xml:space="preserve"> duomenys atkeliauja iš prekės esybės</w:t>
      </w:r>
      <w:r>
        <w:rPr>
          <w:rFonts w:asciiTheme="minorHAnsi" w:hAnsiTheme="minorHAnsi" w:cstheme="minorHAnsi"/>
        </w:rPr>
        <w:t>, visų naudotojų elektroniniai paštai atkeliauja iš naudotojo esybės</w:t>
      </w:r>
      <w:r w:rsidR="003A235F">
        <w:rPr>
          <w:rFonts w:asciiTheme="minorHAnsi" w:hAnsiTheme="minorHAnsi" w:cstheme="minorHAnsi"/>
        </w:rPr>
        <w:t>.</w:t>
      </w:r>
      <w:r w:rsidR="00FF7B7F">
        <w:rPr>
          <w:rFonts w:asciiTheme="minorHAnsi" w:hAnsiTheme="minorHAnsi" w:cstheme="minorHAnsi"/>
        </w:rPr>
        <w:t xml:space="preserve"> Siunčiamas laiško šablonas keliauja į naudotojo elektroninį paštą.</w:t>
      </w:r>
      <w:r w:rsidR="003A235F">
        <w:rPr>
          <w:rFonts w:asciiTheme="minorHAnsi" w:hAnsiTheme="minorHAnsi" w:cstheme="minorHAnsi"/>
        </w:rPr>
        <w:t xml:space="preserve"> (pav. 38)</w:t>
      </w:r>
    </w:p>
    <w:p w14:paraId="1DCBE56D" w14:textId="77777777" w:rsidR="003A235F" w:rsidRPr="003A235F" w:rsidRDefault="003A235F" w:rsidP="003A235F"/>
    <w:p w14:paraId="4B27D5F4" w14:textId="4B5C094D" w:rsidR="004A29D8" w:rsidRPr="00C434B6" w:rsidRDefault="004A29D8">
      <w:pPr>
        <w:rPr>
          <w:rFonts w:asciiTheme="minorHAnsi" w:hAnsiTheme="minorHAnsi" w:cstheme="minorHAnsi"/>
        </w:rPr>
      </w:pPr>
    </w:p>
    <w:p w14:paraId="5247D90A" w14:textId="77777777" w:rsidR="004A29D8" w:rsidRPr="00C434B6" w:rsidRDefault="004A29D8" w:rsidP="00230576">
      <w:pPr>
        <w:pStyle w:val="Antrat1"/>
      </w:pPr>
      <w:bookmarkStart w:id="27" w:name="_Toc81813491"/>
      <w:r w:rsidRPr="00C434B6">
        <w:t>Projekto modelis</w:t>
      </w:r>
      <w:bookmarkEnd w:id="27"/>
    </w:p>
    <w:p w14:paraId="295E47F3" w14:textId="77777777" w:rsidR="004A29D8" w:rsidRPr="00C434B6" w:rsidRDefault="004A29D8" w:rsidP="004A29D8">
      <w:pPr>
        <w:pStyle w:val="Antrat2"/>
      </w:pPr>
      <w:bookmarkStart w:id="28" w:name="_Toc523687932"/>
      <w:bookmarkStart w:id="29" w:name="_Toc81813492"/>
      <w:r w:rsidRPr="00C434B6">
        <w:t>Sistemos architektūra</w:t>
      </w:r>
      <w:bookmarkEnd w:id="28"/>
      <w:bookmarkEnd w:id="29"/>
    </w:p>
    <w:p w14:paraId="1F42F5FA" w14:textId="77777777" w:rsidR="00736AF2" w:rsidRDefault="00103214" w:rsidP="00736AF2">
      <w:pPr>
        <w:keepNext/>
        <w:ind w:firstLine="426"/>
      </w:pPr>
      <w:r w:rsidRPr="00103214">
        <w:t xml:space="preserve">Bendra visos sistemos architektūra pateikta (pav nr) pav. Jame matyti, kad sistema sudaryta „MVC“ (Model, View, Controller) principu. Langų skiltyje išvardinti informacinės sistemos langai, pateikiami vartotojui. Kiekvienas langas, priimantis įvesties duomenis arba vaizduojantis užklausos rezultatus, kreipiasi į atitinkamą valdiklį. Valdiklių skiltyje pateikiami visi sistemoje esantys valdikliai. Juose atliekama duomenų validacija, apdorojimas, perdavimas langui iš modelio. Modelyje talpinama duomenų bazės informacija. Sistemos naudojamos duomenų bazės lentelės, kurios komunikuoja su </w:t>
      </w:r>
      <w:r w:rsidRPr="00103214">
        <w:lastRenderedPageBreak/>
        <w:t>valdikliais, išvardintos skiltyje „Modeliai“</w:t>
      </w:r>
      <w:r>
        <w:t>.</w:t>
      </w:r>
      <w:r w:rsidRPr="00103214">
        <w:rPr>
          <w:noProof/>
          <w:lang w:val="en-US" w:eastAsia="en-US"/>
        </w:rPr>
        <w:drawing>
          <wp:inline distT="0" distB="0" distL="0" distR="0" wp14:anchorId="578C75DA" wp14:editId="7F7A8FF3">
            <wp:extent cx="5274310" cy="3519170"/>
            <wp:effectExtent l="0" t="0" r="2540" b="5080"/>
            <wp:docPr id="385219930" name="Paveikslėlis 1" descr="Paveikslėlis, kuriame yra tekstas, ekrano kopija, Šriftas, dizain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9930" name="Paveikslėlis 1" descr="Paveikslėlis, kuriame yra tekstas, ekrano kopija, Šriftas, dizainas&#10;&#10;Automatiškai sugeneruotas aprašymas"/>
                    <pic:cNvPicPr/>
                  </pic:nvPicPr>
                  <pic:blipFill>
                    <a:blip r:embed="rId60"/>
                    <a:stretch>
                      <a:fillRect/>
                    </a:stretch>
                  </pic:blipFill>
                  <pic:spPr>
                    <a:xfrm>
                      <a:off x="0" y="0"/>
                      <a:ext cx="5274310" cy="3519170"/>
                    </a:xfrm>
                    <a:prstGeom prst="rect">
                      <a:avLst/>
                    </a:prstGeom>
                  </pic:spPr>
                </pic:pic>
              </a:graphicData>
            </a:graphic>
          </wp:inline>
        </w:drawing>
      </w:r>
    </w:p>
    <w:p w14:paraId="57E201B4" w14:textId="7685A3EB" w:rsidR="00320E08" w:rsidRPr="00C434B6" w:rsidRDefault="00736AF2" w:rsidP="00736AF2">
      <w:pPr>
        <w:pStyle w:val="Antrat"/>
        <w:jc w:val="center"/>
      </w:pPr>
      <w:r>
        <w:t xml:space="preserve">Sistemos architektūra pav. </w:t>
      </w:r>
      <w:fldSimple w:instr=" SEQ pav. \* ARABIC ">
        <w:r w:rsidR="00F04B0B">
          <w:rPr>
            <w:noProof/>
          </w:rPr>
          <w:t>33</w:t>
        </w:r>
      </w:fldSimple>
    </w:p>
    <w:p w14:paraId="146830E8" w14:textId="5FC5CD79" w:rsidR="00662067" w:rsidRPr="00C434B6" w:rsidRDefault="00973A24" w:rsidP="00320E08">
      <w:pPr>
        <w:pStyle w:val="Antrat"/>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F04B0B">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F04B0B">
        <w:rPr>
          <w:rFonts w:cstheme="minorHAnsi"/>
          <w:noProof/>
        </w:rPr>
        <w:t>2</w:t>
      </w:r>
      <w:r w:rsidRPr="00C434B6">
        <w:rPr>
          <w:rFonts w:cstheme="minorHAnsi"/>
        </w:rPr>
        <w:fldChar w:fldCharType="end"/>
      </w:r>
      <w:r w:rsidR="00320E08" w:rsidRPr="00C434B6">
        <w:rPr>
          <w:rFonts w:cstheme="minorHAnsi"/>
        </w:rPr>
        <w:t xml:space="preserve"> pav. Sistemos architektūra </w:t>
      </w:r>
      <w:r w:rsidR="00320E08" w:rsidRPr="00C434B6">
        <w:rPr>
          <w:rFonts w:cstheme="minorHAnsi"/>
          <w:i/>
        </w:rPr>
        <w:t>(Pavyzdyje pateiktas tik fragmentas)</w:t>
      </w:r>
    </w:p>
    <w:p w14:paraId="7C28F7F0" w14:textId="77777777" w:rsidR="00FD728C" w:rsidRPr="00C434B6" w:rsidRDefault="007D0A4D" w:rsidP="004A29D8">
      <w:pPr>
        <w:pStyle w:val="Antrat2"/>
      </w:pPr>
      <w:bookmarkStart w:id="30" w:name="_Toc81813493"/>
      <w:r w:rsidRPr="00C434B6">
        <w:t>Loginė d</w:t>
      </w:r>
      <w:r w:rsidR="00453C21" w:rsidRPr="00C434B6">
        <w:t>uomenų bazės schema</w:t>
      </w:r>
      <w:bookmarkEnd w:id="26"/>
      <w:bookmarkEnd w:id="30"/>
    </w:p>
    <w:p w14:paraId="14930F0D" w14:textId="77777777" w:rsidR="00103214" w:rsidRDefault="00103214" w:rsidP="002E5A0E">
      <w:pPr>
        <w:ind w:firstLine="426"/>
        <w:jc w:val="both"/>
        <w:rPr>
          <w:rFonts w:asciiTheme="minorHAnsi" w:hAnsiTheme="minorHAnsi" w:cstheme="minorHAnsi"/>
        </w:rPr>
      </w:pPr>
    </w:p>
    <w:p w14:paraId="566769ED" w14:textId="355F20EE" w:rsidR="00736AF2" w:rsidRPr="00C434B6" w:rsidRDefault="00736AF2" w:rsidP="00736AF2">
      <w:pPr>
        <w:rPr>
          <w:rFonts w:asciiTheme="minorHAnsi" w:hAnsiTheme="minorHAnsi" w:cstheme="minorHAnsi"/>
        </w:rPr>
      </w:pPr>
      <w:r>
        <w:rPr>
          <w:bdr w:val="none" w:sz="0" w:space="0" w:color="auto" w:frame="1"/>
        </w:rPr>
        <w:t>(</w:t>
      </w:r>
      <w:r w:rsidRPr="00736AF2">
        <w:rPr>
          <w:b/>
          <w:bCs/>
          <w:bdr w:val="none" w:sz="0" w:space="0" w:color="auto" w:frame="1"/>
        </w:rPr>
        <w:t>pav. 34</w:t>
      </w:r>
      <w:r>
        <w:rPr>
          <w:bdr w:val="none" w:sz="0" w:space="0" w:color="auto" w:frame="1"/>
        </w:rPr>
        <w:t>) paveiksle pateikta sistemos duomenų bazės schema. Spalvinė legenda atitinka lentelių realizavimo pasiskirstymą. Toliau pateikiamas schemos aprašymas.</w:t>
      </w:r>
      <w:r w:rsidR="00C73EE7">
        <w:rPr>
          <w:bdr w:val="none" w:sz="0" w:space="0" w:color="auto" w:frame="1"/>
        </w:rPr>
        <w:t xml:space="preserve"> Prie mūsų svetainės prisijungia naudotojas. Jis turi savo duomenis, tokius kaip: vardą pavardę ir pan. Naudotojas gali daryti užsakymą, kuriame yra užsakymo prekė. Prekė turi, gamintoją ir kategoriją. Naudotojas gali </w:t>
      </w:r>
      <w:r w:rsidR="00363D6F">
        <w:rPr>
          <w:bdr w:val="none" w:sz="0" w:space="0" w:color="auto" w:frame="1"/>
        </w:rPr>
        <w:t>sukurti skelbimą, apie norimą prekę. Kiti naudotojai gali parašyti komentarą apie skelbimą ir palikti patiktuką.</w:t>
      </w:r>
    </w:p>
    <w:p w14:paraId="03EA6F9B" w14:textId="77777777" w:rsidR="00736AF2" w:rsidRDefault="00103214" w:rsidP="00736AF2">
      <w:pPr>
        <w:keepNext/>
        <w:ind w:firstLine="426"/>
        <w:jc w:val="center"/>
      </w:pPr>
      <w:r>
        <w:rPr>
          <w:noProof/>
        </w:rPr>
        <w:drawing>
          <wp:inline distT="0" distB="0" distL="0" distR="0" wp14:anchorId="0FC0ED4B" wp14:editId="5F7DF6BA">
            <wp:extent cx="5274310" cy="3039110"/>
            <wp:effectExtent l="0" t="0" r="2540" b="8890"/>
            <wp:docPr id="782941748" name="Paveikslėlis 1" descr="Paveikslėlis, kuriame yra tekstas, Klijuojamasis lapelis, ekrano kopija, rankrašt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1748" name="Paveikslėlis 1" descr="Paveikslėlis, kuriame yra tekstas, Klijuojamasis lapelis, ekrano kopija, rankraštis&#10;&#10;Automatiškai sugeneruotas aprašyma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443416BA" w14:textId="6B4790F7" w:rsidR="00320E08" w:rsidRPr="00C434B6" w:rsidRDefault="00736AF2" w:rsidP="00736AF2">
      <w:pPr>
        <w:pStyle w:val="Antrat"/>
        <w:jc w:val="center"/>
      </w:pPr>
      <w:r>
        <w:t xml:space="preserve">Loginė duomenų bazė pav. </w:t>
      </w:r>
      <w:fldSimple w:instr=" SEQ pav. \* ARABIC ">
        <w:r w:rsidR="00F04B0B">
          <w:rPr>
            <w:noProof/>
          </w:rPr>
          <w:t>35</w:t>
        </w:r>
      </w:fldSimple>
    </w:p>
    <w:p w14:paraId="1D58BDEE" w14:textId="6F88196A" w:rsidR="00662067" w:rsidRPr="00C434B6" w:rsidRDefault="00973A24" w:rsidP="00320E08">
      <w:pPr>
        <w:pStyle w:val="Antrat"/>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F04B0B">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F04B0B">
        <w:rPr>
          <w:rFonts w:cstheme="minorHAnsi"/>
          <w:noProof/>
        </w:rPr>
        <w:t>4</w:t>
      </w:r>
      <w:r w:rsidRPr="00C434B6">
        <w:rPr>
          <w:rFonts w:cstheme="minorHAnsi"/>
        </w:rPr>
        <w:fldChar w:fldCharType="end"/>
      </w:r>
      <w:r w:rsidR="00320E08" w:rsidRPr="00C434B6">
        <w:rPr>
          <w:rFonts w:cstheme="minorHAnsi"/>
        </w:rPr>
        <w:t xml:space="preserve"> pav. Loginė duomenų bazės schema </w:t>
      </w:r>
      <w:r w:rsidR="00320E08" w:rsidRPr="00C434B6">
        <w:rPr>
          <w:rFonts w:cstheme="minorHAnsi"/>
          <w:i/>
        </w:rPr>
        <w:t>(Pavyzdyje pateiktas tik fragmentas)</w:t>
      </w:r>
    </w:p>
    <w:p w14:paraId="707B1D90" w14:textId="77777777" w:rsidR="00816CE8" w:rsidRPr="00C434B6" w:rsidRDefault="00816CE8" w:rsidP="004A29D8">
      <w:pPr>
        <w:pStyle w:val="Antrat2"/>
      </w:pPr>
      <w:bookmarkStart w:id="31" w:name="_Toc523687933"/>
      <w:bookmarkStart w:id="32" w:name="_Toc81813494"/>
      <w:r w:rsidRPr="00C434B6">
        <w:t>Sistemos realizacij</w:t>
      </w:r>
      <w:r w:rsidR="004A29D8" w:rsidRPr="00C434B6">
        <w:t>a</w:t>
      </w:r>
      <w:bookmarkEnd w:id="31"/>
      <w:bookmarkEnd w:id="32"/>
    </w:p>
    <w:p w14:paraId="3E2A0FCE" w14:textId="38397F58" w:rsidR="004A29D8" w:rsidRPr="00C434B6" w:rsidRDefault="00BB693F" w:rsidP="002E5A0E">
      <w:pPr>
        <w:ind w:firstLine="426"/>
        <w:jc w:val="both"/>
      </w:pPr>
      <w:r w:rsidRPr="00C434B6">
        <w:rPr>
          <w:rFonts w:asciiTheme="minorHAnsi" w:hAnsiTheme="minorHAnsi" w:cstheme="minorHAnsi"/>
        </w:rPr>
        <w:t xml:space="preserve">Visų užpildytų vartotojo sąsajos formų ir ataskaitų vaizdai bei jų aprašymai. </w:t>
      </w:r>
      <w:r w:rsidR="004A29D8" w:rsidRPr="00C434B6">
        <w:t xml:space="preserve">Iliustraciniai pavyzdžiai pateikiami su </w:t>
      </w:r>
      <w:r w:rsidR="00E90F8A">
        <w:t xml:space="preserve">užpildytais </w:t>
      </w:r>
      <w:r w:rsidR="004A29D8" w:rsidRPr="00C434B6">
        <w:t>testiniais duomenimis.</w:t>
      </w:r>
    </w:p>
    <w:p w14:paraId="71FACE7A" w14:textId="77777777" w:rsidR="0045057E" w:rsidRDefault="0045057E"/>
    <w:p w14:paraId="484C386B" w14:textId="77777777" w:rsidR="0045057E" w:rsidRDefault="0045057E">
      <w:r w:rsidRPr="0045057E">
        <w:rPr>
          <w:b/>
          <w:bCs/>
        </w:rPr>
        <w:t>Prekių valdymas</w:t>
      </w:r>
      <w:r>
        <w:t xml:space="preserve"> :</w:t>
      </w:r>
    </w:p>
    <w:p w14:paraId="0E231826" w14:textId="77777777" w:rsidR="0045057E" w:rsidRDefault="0045057E"/>
    <w:p w14:paraId="1051BC82" w14:textId="77777777" w:rsidR="0045057E" w:rsidRDefault="0045057E">
      <w:r>
        <w:t>Pridėti prekę :</w:t>
      </w:r>
    </w:p>
    <w:p w14:paraId="2AA1E62C" w14:textId="77777777" w:rsidR="0045057E" w:rsidRDefault="0045057E"/>
    <w:p w14:paraId="39B31F08" w14:textId="77777777" w:rsidR="00D14D23" w:rsidRDefault="007A3154" w:rsidP="00D14D23">
      <w:pPr>
        <w:keepNext/>
      </w:pPr>
      <w:r w:rsidRPr="007A3154">
        <w:rPr>
          <w:noProof/>
          <w:lang w:val="en-US" w:eastAsia="en-US"/>
        </w:rPr>
        <w:drawing>
          <wp:inline distT="0" distB="0" distL="0" distR="0" wp14:anchorId="1334BC78" wp14:editId="193ABD8E">
            <wp:extent cx="5274310" cy="2611755"/>
            <wp:effectExtent l="0" t="0" r="2540" b="0"/>
            <wp:docPr id="653129890" name="Paveikslėlis 1" descr="Paveikslėlis, kuriame yra tekstas, ekrano kopija, skaičius,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9890" name="Paveikslėlis 1" descr="Paveikslėlis, kuriame yra tekstas, ekrano kopija, skaičius, Šriftas&#10;&#10;Automatiškai sugeneruotas aprašymas"/>
                    <pic:cNvPicPr/>
                  </pic:nvPicPr>
                  <pic:blipFill>
                    <a:blip r:embed="rId62"/>
                    <a:stretch>
                      <a:fillRect/>
                    </a:stretch>
                  </pic:blipFill>
                  <pic:spPr>
                    <a:xfrm>
                      <a:off x="0" y="0"/>
                      <a:ext cx="5274310" cy="2611755"/>
                    </a:xfrm>
                    <a:prstGeom prst="rect">
                      <a:avLst/>
                    </a:prstGeom>
                  </pic:spPr>
                </pic:pic>
              </a:graphicData>
            </a:graphic>
          </wp:inline>
        </w:drawing>
      </w:r>
    </w:p>
    <w:p w14:paraId="6DC8B501" w14:textId="64D43F79" w:rsidR="0045057E" w:rsidRDefault="00D14D23" w:rsidP="00D14D23">
      <w:pPr>
        <w:pStyle w:val="Antrat"/>
        <w:jc w:val="center"/>
      </w:pPr>
      <w:r>
        <w:t xml:space="preserve">Prekės pridėjimas pav. </w:t>
      </w:r>
      <w:fldSimple w:instr=" SEQ pav. \* ARABIC ">
        <w:r w:rsidR="00F04B0B">
          <w:rPr>
            <w:noProof/>
          </w:rPr>
          <w:t>37</w:t>
        </w:r>
      </w:fldSimple>
    </w:p>
    <w:p w14:paraId="31E924A2" w14:textId="22D13AA9" w:rsidR="007A3154" w:rsidRDefault="007A3154">
      <w:r>
        <w:t xml:space="preserve">Prekės užpildymo formoje privaloma užpildyti prekės pavadinimą , prekės nuotrauką , kainą , svorį , pagaminimo datą , kategorija ir gamintoją . Visi kiti laukai gali būti praleisti. Užpildžius laukus ir paspaudus mygtuką Add Item atsiranda žinutė ir priklausomai ar būtini laukai užpildyti jinai yra tokia : </w:t>
      </w:r>
    </w:p>
    <w:p w14:paraId="32372675" w14:textId="0C2C8442" w:rsidR="007A3154" w:rsidRDefault="007A3154">
      <w:r w:rsidRPr="007A3154">
        <w:rPr>
          <w:noProof/>
          <w:lang w:val="en-US" w:eastAsia="en-US"/>
        </w:rPr>
        <w:drawing>
          <wp:inline distT="0" distB="0" distL="0" distR="0" wp14:anchorId="22DA7C8B" wp14:editId="645469F8">
            <wp:extent cx="5274310" cy="274320"/>
            <wp:effectExtent l="0" t="0" r="2540" b="0"/>
            <wp:docPr id="4659291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2919" name=""/>
                    <pic:cNvPicPr/>
                  </pic:nvPicPr>
                  <pic:blipFill>
                    <a:blip r:embed="rId63"/>
                    <a:stretch>
                      <a:fillRect/>
                    </a:stretch>
                  </pic:blipFill>
                  <pic:spPr>
                    <a:xfrm>
                      <a:off x="0" y="0"/>
                      <a:ext cx="5274310" cy="274320"/>
                    </a:xfrm>
                    <a:prstGeom prst="rect">
                      <a:avLst/>
                    </a:prstGeom>
                  </pic:spPr>
                </pic:pic>
              </a:graphicData>
            </a:graphic>
          </wp:inline>
        </w:drawing>
      </w:r>
    </w:p>
    <w:p w14:paraId="3A6E3BC2" w14:textId="77777777" w:rsidR="007A3154" w:rsidRDefault="007A3154"/>
    <w:p w14:paraId="7A293C14" w14:textId="77777777" w:rsidR="007A3154" w:rsidRDefault="007A3154"/>
    <w:p w14:paraId="6B97B8D4" w14:textId="77777777" w:rsidR="007A3154" w:rsidRDefault="007A3154"/>
    <w:p w14:paraId="5F83993B" w14:textId="77777777" w:rsidR="007A3154" w:rsidRDefault="007A3154"/>
    <w:p w14:paraId="7AE2366E" w14:textId="77777777" w:rsidR="007A3154" w:rsidRDefault="007A3154"/>
    <w:p w14:paraId="1BEAF799" w14:textId="77777777" w:rsidR="007A3154" w:rsidRDefault="007A3154"/>
    <w:p w14:paraId="6ECE90D5" w14:textId="77777777" w:rsidR="007A3154" w:rsidRDefault="007A3154"/>
    <w:p w14:paraId="14968329" w14:textId="77777777" w:rsidR="007A3154" w:rsidRDefault="007A3154"/>
    <w:p w14:paraId="42660701" w14:textId="77777777" w:rsidR="007A3154" w:rsidRDefault="007A3154"/>
    <w:p w14:paraId="0A116735" w14:textId="77777777" w:rsidR="007A3154" w:rsidRDefault="007A3154"/>
    <w:p w14:paraId="19BB615F" w14:textId="77777777" w:rsidR="007A3154" w:rsidRDefault="007A3154"/>
    <w:p w14:paraId="5C967E90" w14:textId="77777777" w:rsidR="007A3154" w:rsidRDefault="007A3154"/>
    <w:p w14:paraId="66A0D997" w14:textId="77777777" w:rsidR="007A3154" w:rsidRDefault="007A3154"/>
    <w:p w14:paraId="7A0A4A47" w14:textId="77777777" w:rsidR="007A3154" w:rsidRDefault="007A3154"/>
    <w:p w14:paraId="13167764" w14:textId="77777777" w:rsidR="007A3154" w:rsidRDefault="007A3154"/>
    <w:p w14:paraId="6C3CAC4C" w14:textId="77777777" w:rsidR="007A3154" w:rsidRDefault="007A3154"/>
    <w:p w14:paraId="2B61CB6F" w14:textId="77777777" w:rsidR="007A3154" w:rsidRDefault="007A3154"/>
    <w:p w14:paraId="097472FD" w14:textId="77777777" w:rsidR="007A3154" w:rsidRDefault="007A3154"/>
    <w:p w14:paraId="74DC962F" w14:textId="77777777" w:rsidR="007A3154" w:rsidRDefault="007A3154"/>
    <w:p w14:paraId="6D3CA537" w14:textId="77777777" w:rsidR="007A3154" w:rsidRDefault="007A3154"/>
    <w:p w14:paraId="5A9B87D6" w14:textId="4D7A708D" w:rsidR="007A3154" w:rsidRDefault="007A3154">
      <w:r>
        <w:t>Prekė yra pridėta į parduotuvę.</w:t>
      </w:r>
    </w:p>
    <w:p w14:paraId="7631F207" w14:textId="77777777" w:rsidR="00D14D23" w:rsidRDefault="007A3154" w:rsidP="00D14D23">
      <w:pPr>
        <w:keepNext/>
      </w:pPr>
      <w:r w:rsidRPr="007A3154">
        <w:rPr>
          <w:noProof/>
          <w:lang w:val="en-US" w:eastAsia="en-US"/>
        </w:rPr>
        <w:lastRenderedPageBreak/>
        <w:drawing>
          <wp:inline distT="0" distB="0" distL="0" distR="0" wp14:anchorId="0073DBCE" wp14:editId="5732EA0B">
            <wp:extent cx="5274310" cy="3283585"/>
            <wp:effectExtent l="0" t="0" r="2540" b="0"/>
            <wp:docPr id="20553264" name="Paveikslėlis 1" descr="Paveikslėlis, kuriame yra tekstas, kompiuteris, Elektroninis įrenginys, Išvesties įreng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64" name="Paveikslėlis 1" descr="Paveikslėlis, kuriame yra tekstas, kompiuteris, Elektroninis įrenginys, Išvesties įrenginys&#10;&#10;Automatiškai sugeneruotas aprašymas"/>
                    <pic:cNvPicPr/>
                  </pic:nvPicPr>
                  <pic:blipFill>
                    <a:blip r:embed="rId64"/>
                    <a:stretch>
                      <a:fillRect/>
                    </a:stretch>
                  </pic:blipFill>
                  <pic:spPr>
                    <a:xfrm>
                      <a:off x="0" y="0"/>
                      <a:ext cx="5274310" cy="3283585"/>
                    </a:xfrm>
                    <a:prstGeom prst="rect">
                      <a:avLst/>
                    </a:prstGeom>
                  </pic:spPr>
                </pic:pic>
              </a:graphicData>
            </a:graphic>
          </wp:inline>
        </w:drawing>
      </w:r>
    </w:p>
    <w:p w14:paraId="5F4EA0A3" w14:textId="763D8841" w:rsidR="007A3154" w:rsidRDefault="00D14D23" w:rsidP="00D14D23">
      <w:pPr>
        <w:pStyle w:val="Antrat"/>
        <w:jc w:val="center"/>
      </w:pPr>
      <w:r>
        <w:t xml:space="preserve">Prekių sąrašo puslapis pav. </w:t>
      </w:r>
      <w:fldSimple w:instr=" SEQ pav. \* ARABIC ">
        <w:r w:rsidR="00F04B0B">
          <w:rPr>
            <w:noProof/>
          </w:rPr>
          <w:t>38</w:t>
        </w:r>
      </w:fldSimple>
    </w:p>
    <w:p w14:paraId="50C085EB" w14:textId="77777777" w:rsidR="007A3154" w:rsidRDefault="007A3154"/>
    <w:p w14:paraId="655E8146" w14:textId="45CABA31" w:rsidR="007A3154" w:rsidRDefault="007A3154">
      <w:r>
        <w:t>Prekių redagavimas :</w:t>
      </w:r>
    </w:p>
    <w:p w14:paraId="2D82F4AF" w14:textId="77777777" w:rsidR="007A3154" w:rsidRDefault="007A3154"/>
    <w:p w14:paraId="3AB47394" w14:textId="7715208C" w:rsidR="007A3154" w:rsidRDefault="007A3154">
      <w:r>
        <w:t xml:space="preserve">Paspaudus </w:t>
      </w:r>
      <w:r w:rsidR="00D14D23">
        <w:t>„</w:t>
      </w:r>
      <w:r>
        <w:t>Edit</w:t>
      </w:r>
      <w:r w:rsidR="00D14D23">
        <w:t>“</w:t>
      </w:r>
      <w:r>
        <w:t xml:space="preserve"> mygtuką ant prekės prekių sąraše , yra atidaroma prekės redagavimo formą :</w:t>
      </w:r>
    </w:p>
    <w:p w14:paraId="046B8870" w14:textId="77777777" w:rsidR="00D14D23" w:rsidRDefault="007A3154" w:rsidP="00D14D23">
      <w:pPr>
        <w:keepNext/>
      </w:pPr>
      <w:r w:rsidRPr="007A3154">
        <w:rPr>
          <w:noProof/>
          <w:lang w:val="en-US" w:eastAsia="en-US"/>
        </w:rPr>
        <w:drawing>
          <wp:inline distT="0" distB="0" distL="0" distR="0" wp14:anchorId="3645D31A" wp14:editId="559BE36F">
            <wp:extent cx="5274310" cy="2593340"/>
            <wp:effectExtent l="0" t="0" r="2540" b="0"/>
            <wp:docPr id="1989919883" name="Paveikslėlis 1" descr="Paveikslėlis, kuriame yra tekstas, ekrano kopija, skaičius,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19883" name="Paveikslėlis 1" descr="Paveikslėlis, kuriame yra tekstas, ekrano kopija, skaičius, Šriftas&#10;&#10;Automatiškai sugeneruotas aprašymas"/>
                    <pic:cNvPicPr/>
                  </pic:nvPicPr>
                  <pic:blipFill>
                    <a:blip r:embed="rId65"/>
                    <a:stretch>
                      <a:fillRect/>
                    </a:stretch>
                  </pic:blipFill>
                  <pic:spPr>
                    <a:xfrm>
                      <a:off x="0" y="0"/>
                      <a:ext cx="5274310" cy="2593340"/>
                    </a:xfrm>
                    <a:prstGeom prst="rect">
                      <a:avLst/>
                    </a:prstGeom>
                  </pic:spPr>
                </pic:pic>
              </a:graphicData>
            </a:graphic>
          </wp:inline>
        </w:drawing>
      </w:r>
    </w:p>
    <w:p w14:paraId="0F66EFAB" w14:textId="1AD7BDC6" w:rsidR="007A3154" w:rsidRDefault="00D14D23" w:rsidP="00D14D23">
      <w:pPr>
        <w:pStyle w:val="Antrat"/>
        <w:jc w:val="center"/>
      </w:pPr>
      <w:r>
        <w:t xml:space="preserve">Prekės redagavimo langas pav. </w:t>
      </w:r>
      <w:fldSimple w:instr=" SEQ pav. \* ARABIC ">
        <w:r w:rsidR="00F04B0B">
          <w:rPr>
            <w:noProof/>
          </w:rPr>
          <w:t>39</w:t>
        </w:r>
      </w:fldSimple>
    </w:p>
    <w:p w14:paraId="00782092" w14:textId="77777777" w:rsidR="007A3154" w:rsidRDefault="007A3154"/>
    <w:p w14:paraId="07B8F0B3" w14:textId="2750C0D0" w:rsidR="007A3154" w:rsidRDefault="007A3154">
      <w:r>
        <w:t xml:space="preserve">Formoje galima redaguoti kiekviena prekės dalį , tiktai negalimą palikti tuščių laukų kaip ir prekės pridėjimo formoje , </w:t>
      </w:r>
      <w:r w:rsidR="00E04182">
        <w:t>atlikę</w:t>
      </w:r>
      <w:r>
        <w:t xml:space="preserve"> savo norimus pakeitimus spaudžiame submit mygtuką ir prekė yra paredaguojama :</w:t>
      </w:r>
    </w:p>
    <w:p w14:paraId="7481F5E1" w14:textId="77777777" w:rsidR="007A3154" w:rsidRDefault="007A3154"/>
    <w:p w14:paraId="79CA48B3" w14:textId="77777777" w:rsidR="00D14D23" w:rsidRDefault="007A3154" w:rsidP="00D14D23">
      <w:pPr>
        <w:keepNext/>
      </w:pPr>
      <w:r w:rsidRPr="007A3154">
        <w:rPr>
          <w:noProof/>
          <w:lang w:val="en-US" w:eastAsia="en-US"/>
        </w:rPr>
        <w:lastRenderedPageBreak/>
        <w:drawing>
          <wp:inline distT="0" distB="0" distL="0" distR="0" wp14:anchorId="54BD721D" wp14:editId="6D958F7B">
            <wp:extent cx="5274310" cy="2599055"/>
            <wp:effectExtent l="0" t="0" r="2540" b="0"/>
            <wp:docPr id="983968877" name="Paveikslėlis 1" descr="Paveikslėlis, kuriame yra tekstas, ekrano kopija, skaičius, programinė įrang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8877" name="Paveikslėlis 1" descr="Paveikslėlis, kuriame yra tekstas, ekrano kopija, skaičius, programinė įranga&#10;&#10;Automatiškai sugeneruotas aprašymas"/>
                    <pic:cNvPicPr/>
                  </pic:nvPicPr>
                  <pic:blipFill>
                    <a:blip r:embed="rId66"/>
                    <a:stretch>
                      <a:fillRect/>
                    </a:stretch>
                  </pic:blipFill>
                  <pic:spPr>
                    <a:xfrm>
                      <a:off x="0" y="0"/>
                      <a:ext cx="5274310" cy="2599055"/>
                    </a:xfrm>
                    <a:prstGeom prst="rect">
                      <a:avLst/>
                    </a:prstGeom>
                  </pic:spPr>
                </pic:pic>
              </a:graphicData>
            </a:graphic>
          </wp:inline>
        </w:drawing>
      </w:r>
    </w:p>
    <w:p w14:paraId="1DB44FF6" w14:textId="5177FC65" w:rsidR="007A3154" w:rsidRDefault="00D14D23" w:rsidP="00D14D23">
      <w:pPr>
        <w:pStyle w:val="Antrat"/>
        <w:jc w:val="center"/>
      </w:pPr>
      <w:r>
        <w:t xml:space="preserve">pav. </w:t>
      </w:r>
      <w:fldSimple w:instr=" SEQ pav. \* ARABIC ">
        <w:r w:rsidR="00F04B0B">
          <w:rPr>
            <w:noProof/>
          </w:rPr>
          <w:t>40</w:t>
        </w:r>
      </w:fldSimple>
    </w:p>
    <w:p w14:paraId="1354B2D4" w14:textId="77777777" w:rsidR="00D14D23" w:rsidRDefault="007A3154" w:rsidP="00D14D23">
      <w:pPr>
        <w:keepNext/>
      </w:pPr>
      <w:r w:rsidRPr="007A3154">
        <w:rPr>
          <w:noProof/>
          <w:lang w:val="en-US" w:eastAsia="en-US"/>
        </w:rPr>
        <w:drawing>
          <wp:inline distT="0" distB="0" distL="0" distR="0" wp14:anchorId="32FB46B3" wp14:editId="04274679">
            <wp:extent cx="5274310" cy="2593340"/>
            <wp:effectExtent l="0" t="0" r="2540" b="0"/>
            <wp:docPr id="903573259" name="Paveikslėlis 1" descr="Paveikslėlis, kuriame yra tekstas, ekrano kopija, skaičius, programinė įrang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73259" name="Paveikslėlis 1" descr="Paveikslėlis, kuriame yra tekstas, ekrano kopija, skaičius, programinė įranga&#10;&#10;Automatiškai sugeneruotas aprašymas"/>
                    <pic:cNvPicPr/>
                  </pic:nvPicPr>
                  <pic:blipFill>
                    <a:blip r:embed="rId67"/>
                    <a:stretch>
                      <a:fillRect/>
                    </a:stretch>
                  </pic:blipFill>
                  <pic:spPr>
                    <a:xfrm>
                      <a:off x="0" y="0"/>
                      <a:ext cx="5274310" cy="2593340"/>
                    </a:xfrm>
                    <a:prstGeom prst="rect">
                      <a:avLst/>
                    </a:prstGeom>
                  </pic:spPr>
                </pic:pic>
              </a:graphicData>
            </a:graphic>
          </wp:inline>
        </w:drawing>
      </w:r>
    </w:p>
    <w:p w14:paraId="43A68D64" w14:textId="765FCB1A" w:rsidR="007A3154" w:rsidRDefault="00D14D23" w:rsidP="00D14D23">
      <w:pPr>
        <w:pStyle w:val="Antrat"/>
        <w:jc w:val="center"/>
      </w:pPr>
      <w:r>
        <w:t xml:space="preserve">pav. </w:t>
      </w:r>
      <w:fldSimple w:instr=" SEQ pav. \* ARABIC ">
        <w:r w:rsidR="00F04B0B">
          <w:rPr>
            <w:noProof/>
          </w:rPr>
          <w:t>41</w:t>
        </w:r>
      </w:fldSimple>
    </w:p>
    <w:p w14:paraId="455A31A1" w14:textId="77777777" w:rsidR="00D14D23" w:rsidRDefault="007A3154" w:rsidP="00D14D23">
      <w:pPr>
        <w:keepNext/>
      </w:pPr>
      <w:r w:rsidRPr="007A3154">
        <w:rPr>
          <w:noProof/>
          <w:lang w:val="en-US" w:eastAsia="en-US"/>
        </w:rPr>
        <w:drawing>
          <wp:inline distT="0" distB="0" distL="0" distR="0" wp14:anchorId="1373CF9C" wp14:editId="1C99EC82">
            <wp:extent cx="5274310" cy="3331210"/>
            <wp:effectExtent l="0" t="0" r="2540" b="2540"/>
            <wp:docPr id="41257913" name="Paveikslėlis 1" descr="Paveikslėlis, kuriame yra elektronika, tekstas, kompiuteris, Išvesties įreng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913" name="Paveikslėlis 1" descr="Paveikslėlis, kuriame yra elektronika, tekstas, kompiuteris, Išvesties įrenginys&#10;&#10;Automatiškai sugeneruotas aprašymas"/>
                    <pic:cNvPicPr/>
                  </pic:nvPicPr>
                  <pic:blipFill>
                    <a:blip r:embed="rId68"/>
                    <a:stretch>
                      <a:fillRect/>
                    </a:stretch>
                  </pic:blipFill>
                  <pic:spPr>
                    <a:xfrm>
                      <a:off x="0" y="0"/>
                      <a:ext cx="5274310" cy="3331210"/>
                    </a:xfrm>
                    <a:prstGeom prst="rect">
                      <a:avLst/>
                    </a:prstGeom>
                  </pic:spPr>
                </pic:pic>
              </a:graphicData>
            </a:graphic>
          </wp:inline>
        </w:drawing>
      </w:r>
    </w:p>
    <w:p w14:paraId="06D42F95" w14:textId="26150E48" w:rsidR="007A3154" w:rsidRDefault="00D14D23" w:rsidP="00D14D23">
      <w:pPr>
        <w:pStyle w:val="Antrat"/>
        <w:jc w:val="center"/>
      </w:pPr>
      <w:r>
        <w:t xml:space="preserve">pav. </w:t>
      </w:r>
      <w:fldSimple w:instr=" SEQ pav. \* ARABIC ">
        <w:r w:rsidR="00F04B0B">
          <w:rPr>
            <w:noProof/>
          </w:rPr>
          <w:t>42</w:t>
        </w:r>
      </w:fldSimple>
    </w:p>
    <w:p w14:paraId="684FD23C" w14:textId="77777777" w:rsidR="007A3154" w:rsidRDefault="007A3154"/>
    <w:p w14:paraId="3457E902" w14:textId="77777777" w:rsidR="007A3154" w:rsidRDefault="007A3154"/>
    <w:p w14:paraId="3598F963" w14:textId="77777777" w:rsidR="007A3154" w:rsidRDefault="007A3154"/>
    <w:p w14:paraId="5D77F53F" w14:textId="7C9065D8" w:rsidR="007A3154" w:rsidRDefault="007A3154">
      <w:r>
        <w:t>Prekės šalinimas :</w:t>
      </w:r>
    </w:p>
    <w:p w14:paraId="79524D8E" w14:textId="4164EA4B" w:rsidR="007A3154" w:rsidRDefault="007A3154"/>
    <w:p w14:paraId="73E501EC" w14:textId="1E413249" w:rsidR="007A3154" w:rsidRDefault="007A3154">
      <w:r>
        <w:t xml:space="preserve">Paspaudus Delete mygtuką prie prekės prekių sąraše , prekė yra pašalinama. ( Tam sukūriau mockine prekę ) : </w:t>
      </w:r>
    </w:p>
    <w:p w14:paraId="65D0B7A6" w14:textId="77777777" w:rsidR="00D14D23" w:rsidRDefault="00222510" w:rsidP="00D14D23">
      <w:pPr>
        <w:keepNext/>
      </w:pPr>
      <w:r w:rsidRPr="00222510">
        <w:rPr>
          <w:noProof/>
          <w:lang w:val="en-US" w:eastAsia="en-US"/>
        </w:rPr>
        <w:drawing>
          <wp:inline distT="0" distB="0" distL="0" distR="0" wp14:anchorId="47401011" wp14:editId="66A8D5BB">
            <wp:extent cx="5274310" cy="3502025"/>
            <wp:effectExtent l="0" t="0" r="2540" b="3175"/>
            <wp:docPr id="1411893323" name="Paveikslėlis 1" descr="Paveikslėlis, kuriame yra tekstas, ekrano kopija, kompiuteris, įtais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93323" name="Paveikslėlis 1" descr="Paveikslėlis, kuriame yra tekstas, ekrano kopija, kompiuteris, įtaisas&#10;&#10;Automatiškai sugeneruotas aprašymas"/>
                    <pic:cNvPicPr/>
                  </pic:nvPicPr>
                  <pic:blipFill>
                    <a:blip r:embed="rId69"/>
                    <a:stretch>
                      <a:fillRect/>
                    </a:stretch>
                  </pic:blipFill>
                  <pic:spPr>
                    <a:xfrm>
                      <a:off x="0" y="0"/>
                      <a:ext cx="5274310" cy="3502025"/>
                    </a:xfrm>
                    <a:prstGeom prst="rect">
                      <a:avLst/>
                    </a:prstGeom>
                  </pic:spPr>
                </pic:pic>
              </a:graphicData>
            </a:graphic>
          </wp:inline>
        </w:drawing>
      </w:r>
    </w:p>
    <w:p w14:paraId="293BCD09" w14:textId="3A3CED11" w:rsidR="007A3154" w:rsidRDefault="00D14D23" w:rsidP="00D14D23">
      <w:pPr>
        <w:pStyle w:val="Antrat"/>
        <w:jc w:val="center"/>
      </w:pPr>
      <w:r>
        <w:t xml:space="preserve">pav. </w:t>
      </w:r>
      <w:fldSimple w:instr=" SEQ pav. \* ARABIC ">
        <w:r w:rsidR="00F04B0B">
          <w:rPr>
            <w:noProof/>
          </w:rPr>
          <w:t>43</w:t>
        </w:r>
      </w:fldSimple>
    </w:p>
    <w:p w14:paraId="349C08B6" w14:textId="77777777" w:rsidR="00D14D23" w:rsidRDefault="00222510" w:rsidP="00D14D23">
      <w:pPr>
        <w:keepNext/>
      </w:pPr>
      <w:r w:rsidRPr="00222510">
        <w:rPr>
          <w:noProof/>
          <w:lang w:val="en-US" w:eastAsia="en-US"/>
        </w:rPr>
        <w:drawing>
          <wp:inline distT="0" distB="0" distL="0" distR="0" wp14:anchorId="785D526A" wp14:editId="2F2F9C9A">
            <wp:extent cx="4239217" cy="1162212"/>
            <wp:effectExtent l="0" t="0" r="9525" b="0"/>
            <wp:docPr id="195887236" name="Paveikslėlis 1" descr="Paveikslėlis, kuriame yra tekstas, ekrano kopija,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236" name="Paveikslėlis 1" descr="Paveikslėlis, kuriame yra tekstas, ekrano kopija, Šriftas&#10;&#10;Automatiškai sugeneruotas aprašymas"/>
                    <pic:cNvPicPr/>
                  </pic:nvPicPr>
                  <pic:blipFill>
                    <a:blip r:embed="rId70"/>
                    <a:stretch>
                      <a:fillRect/>
                    </a:stretch>
                  </pic:blipFill>
                  <pic:spPr>
                    <a:xfrm>
                      <a:off x="0" y="0"/>
                      <a:ext cx="4239217" cy="1162212"/>
                    </a:xfrm>
                    <a:prstGeom prst="rect">
                      <a:avLst/>
                    </a:prstGeom>
                  </pic:spPr>
                </pic:pic>
              </a:graphicData>
            </a:graphic>
          </wp:inline>
        </w:drawing>
      </w:r>
    </w:p>
    <w:p w14:paraId="39548AE8" w14:textId="7977C18D" w:rsidR="00222510" w:rsidRDefault="00D14D23" w:rsidP="00D14D23">
      <w:pPr>
        <w:pStyle w:val="Antrat"/>
        <w:jc w:val="center"/>
      </w:pPr>
      <w:r>
        <w:t xml:space="preserve">pav. </w:t>
      </w:r>
      <w:fldSimple w:instr=" SEQ pav. \* ARABIC ">
        <w:r w:rsidR="00F04B0B">
          <w:rPr>
            <w:noProof/>
          </w:rPr>
          <w:t>44</w:t>
        </w:r>
      </w:fldSimple>
    </w:p>
    <w:p w14:paraId="75821A4E" w14:textId="77777777" w:rsidR="00B20FA2" w:rsidRDefault="00222510" w:rsidP="00B20FA2">
      <w:pPr>
        <w:keepNext/>
      </w:pPr>
      <w:r w:rsidRPr="00222510">
        <w:rPr>
          <w:noProof/>
          <w:lang w:val="en-US" w:eastAsia="en-US"/>
        </w:rPr>
        <w:drawing>
          <wp:inline distT="0" distB="0" distL="0" distR="0" wp14:anchorId="7CDEC04F" wp14:editId="08849F26">
            <wp:extent cx="4258269" cy="1162212"/>
            <wp:effectExtent l="0" t="0" r="9525" b="0"/>
            <wp:docPr id="71746070" name="Paveikslėlis 1" descr="Paveikslėlis, kuriame yra tekstas, ekrano kopija, multimedija, programinė įrang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6070" name="Paveikslėlis 1" descr="Paveikslėlis, kuriame yra tekstas, ekrano kopija, multimedija, programinė įranga&#10;&#10;Automatiškai sugeneruotas aprašymas"/>
                    <pic:cNvPicPr/>
                  </pic:nvPicPr>
                  <pic:blipFill>
                    <a:blip r:embed="rId71"/>
                    <a:stretch>
                      <a:fillRect/>
                    </a:stretch>
                  </pic:blipFill>
                  <pic:spPr>
                    <a:xfrm>
                      <a:off x="0" y="0"/>
                      <a:ext cx="4258269" cy="1162212"/>
                    </a:xfrm>
                    <a:prstGeom prst="rect">
                      <a:avLst/>
                    </a:prstGeom>
                  </pic:spPr>
                </pic:pic>
              </a:graphicData>
            </a:graphic>
          </wp:inline>
        </w:drawing>
      </w:r>
    </w:p>
    <w:p w14:paraId="616C9747" w14:textId="02335BC7" w:rsidR="00222510" w:rsidRDefault="00B20FA2" w:rsidP="00B20FA2">
      <w:pPr>
        <w:pStyle w:val="Antrat"/>
        <w:jc w:val="center"/>
      </w:pPr>
      <w:r>
        <w:t xml:space="preserve">Panaikinimo patvirtinimas pav. </w:t>
      </w:r>
      <w:fldSimple w:instr=" SEQ pav. \* ARABIC ">
        <w:r w:rsidR="00F04B0B">
          <w:rPr>
            <w:noProof/>
          </w:rPr>
          <w:t>45</w:t>
        </w:r>
      </w:fldSimple>
    </w:p>
    <w:p w14:paraId="39EBA7B4" w14:textId="77777777" w:rsidR="00B20FA2" w:rsidRDefault="00222510" w:rsidP="00B20FA2">
      <w:pPr>
        <w:keepNext/>
      </w:pPr>
      <w:r w:rsidRPr="00222510">
        <w:rPr>
          <w:noProof/>
          <w:lang w:val="en-US" w:eastAsia="en-US"/>
        </w:rPr>
        <w:lastRenderedPageBreak/>
        <w:drawing>
          <wp:inline distT="0" distB="0" distL="0" distR="0" wp14:anchorId="3B6A8265" wp14:editId="46F380C5">
            <wp:extent cx="5274310" cy="2430780"/>
            <wp:effectExtent l="0" t="0" r="2540" b="7620"/>
            <wp:docPr id="1619342803" name="Paveikslėlis 1" descr="Paveikslėlis, kuriame yra tekstas, ekrano kopija, kompiuteris, programinė įrang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2803" name="Paveikslėlis 1" descr="Paveikslėlis, kuriame yra tekstas, ekrano kopija, kompiuteris, programinė įranga&#10;&#10;Automatiškai sugeneruotas aprašymas"/>
                    <pic:cNvPicPr/>
                  </pic:nvPicPr>
                  <pic:blipFill>
                    <a:blip r:embed="rId72"/>
                    <a:stretch>
                      <a:fillRect/>
                    </a:stretch>
                  </pic:blipFill>
                  <pic:spPr>
                    <a:xfrm>
                      <a:off x="0" y="0"/>
                      <a:ext cx="5274310" cy="2430780"/>
                    </a:xfrm>
                    <a:prstGeom prst="rect">
                      <a:avLst/>
                    </a:prstGeom>
                  </pic:spPr>
                </pic:pic>
              </a:graphicData>
            </a:graphic>
          </wp:inline>
        </w:drawing>
      </w:r>
    </w:p>
    <w:p w14:paraId="64F4F316" w14:textId="4133A487" w:rsidR="00222510" w:rsidRDefault="00B20FA2" w:rsidP="00B20FA2">
      <w:pPr>
        <w:pStyle w:val="Antrat"/>
        <w:jc w:val="center"/>
      </w:pPr>
      <w:r>
        <w:t xml:space="preserve">pav. </w:t>
      </w:r>
      <w:fldSimple w:instr=" SEQ pav. \* ARABIC ">
        <w:r w:rsidR="00F04B0B">
          <w:rPr>
            <w:noProof/>
          </w:rPr>
          <w:t>46</w:t>
        </w:r>
      </w:fldSimple>
    </w:p>
    <w:p w14:paraId="3D47B618" w14:textId="4A379E2D" w:rsidR="00222510" w:rsidRDefault="00222510">
      <w:r>
        <w:t>Prekių palyginimas :</w:t>
      </w:r>
    </w:p>
    <w:p w14:paraId="11CB40D6" w14:textId="77777777" w:rsidR="00222510" w:rsidRDefault="00222510"/>
    <w:p w14:paraId="6712BF83" w14:textId="3789970E" w:rsidR="00222510" w:rsidRDefault="00222510">
      <w:r>
        <w:t xml:space="preserve">Yra galimybė lyginti dvi prekes parduotuvėje. Paspaudus ant norimos lyginti prekės Compare mygtuką , prekė yra įdedama į palyginimą : </w:t>
      </w:r>
    </w:p>
    <w:p w14:paraId="0A7CD535" w14:textId="77777777" w:rsidR="00B20FA2" w:rsidRDefault="00222510" w:rsidP="00B20FA2">
      <w:pPr>
        <w:keepNext/>
      </w:pPr>
      <w:r w:rsidRPr="00222510">
        <w:rPr>
          <w:noProof/>
          <w:lang w:val="en-US" w:eastAsia="en-US"/>
        </w:rPr>
        <w:drawing>
          <wp:inline distT="0" distB="0" distL="0" distR="0" wp14:anchorId="4F517534" wp14:editId="7568F42D">
            <wp:extent cx="5274310" cy="2398395"/>
            <wp:effectExtent l="0" t="0" r="2540" b="1905"/>
            <wp:docPr id="752702400" name="Paveikslėlis 1" descr="Paveikslėlis, kuriame yra tekstas, ekrano kopija, kompiuter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02400" name="Paveikslėlis 1" descr="Paveikslėlis, kuriame yra tekstas, ekrano kopija, kompiuteris&#10;&#10;Automatiškai sugeneruotas aprašymas"/>
                    <pic:cNvPicPr/>
                  </pic:nvPicPr>
                  <pic:blipFill>
                    <a:blip r:embed="rId73"/>
                    <a:stretch>
                      <a:fillRect/>
                    </a:stretch>
                  </pic:blipFill>
                  <pic:spPr>
                    <a:xfrm>
                      <a:off x="0" y="0"/>
                      <a:ext cx="5274310" cy="2398395"/>
                    </a:xfrm>
                    <a:prstGeom prst="rect">
                      <a:avLst/>
                    </a:prstGeom>
                  </pic:spPr>
                </pic:pic>
              </a:graphicData>
            </a:graphic>
          </wp:inline>
        </w:drawing>
      </w:r>
    </w:p>
    <w:p w14:paraId="7CEDB2B8" w14:textId="27171AAB" w:rsidR="00222510" w:rsidRDefault="00B20FA2" w:rsidP="00B20FA2">
      <w:pPr>
        <w:pStyle w:val="Antrat"/>
        <w:jc w:val="center"/>
      </w:pPr>
      <w:r>
        <w:t xml:space="preserve">pav. </w:t>
      </w:r>
      <w:fldSimple w:instr=" SEQ pav. \* ARABIC ">
        <w:r w:rsidR="00F04B0B">
          <w:rPr>
            <w:noProof/>
          </w:rPr>
          <w:t>47</w:t>
        </w:r>
      </w:fldSimple>
    </w:p>
    <w:p w14:paraId="12EBBC90" w14:textId="3F6863E3" w:rsidR="00222510" w:rsidRDefault="00222510">
      <w:r>
        <w:t>Jeigu turime tik vieną prekę palyginime ir nueiname į „</w:t>
      </w:r>
      <w:r w:rsidR="00E04182">
        <w:t>Prekių</w:t>
      </w:r>
      <w:r>
        <w:t xml:space="preserve"> palyginimai“ langą , tekstas kurį gauname yra toks : </w:t>
      </w:r>
    </w:p>
    <w:p w14:paraId="7B3EE6E8" w14:textId="77777777" w:rsidR="00B20FA2" w:rsidRDefault="00222510" w:rsidP="00B20FA2">
      <w:pPr>
        <w:keepNext/>
      </w:pPr>
      <w:r w:rsidRPr="00222510">
        <w:rPr>
          <w:noProof/>
          <w:lang w:val="en-US" w:eastAsia="en-US"/>
        </w:rPr>
        <w:drawing>
          <wp:inline distT="0" distB="0" distL="0" distR="0" wp14:anchorId="36BA3B3F" wp14:editId="0A24E4DD">
            <wp:extent cx="5274310" cy="1188085"/>
            <wp:effectExtent l="0" t="0" r="2540" b="0"/>
            <wp:docPr id="2040410749" name="Paveikslėlis 1" descr="Paveikslėlis, kuriame yra tekstas,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0749" name="Paveikslėlis 1" descr="Paveikslėlis, kuriame yra tekstas, ekrano kopija&#10;&#10;Automatiškai sugeneruotas aprašymas"/>
                    <pic:cNvPicPr/>
                  </pic:nvPicPr>
                  <pic:blipFill>
                    <a:blip r:embed="rId74"/>
                    <a:stretch>
                      <a:fillRect/>
                    </a:stretch>
                  </pic:blipFill>
                  <pic:spPr>
                    <a:xfrm>
                      <a:off x="0" y="0"/>
                      <a:ext cx="5274310" cy="1188085"/>
                    </a:xfrm>
                    <a:prstGeom prst="rect">
                      <a:avLst/>
                    </a:prstGeom>
                  </pic:spPr>
                </pic:pic>
              </a:graphicData>
            </a:graphic>
          </wp:inline>
        </w:drawing>
      </w:r>
    </w:p>
    <w:p w14:paraId="3AB7AAF7" w14:textId="69B166FF" w:rsidR="00222510" w:rsidRDefault="00B20FA2" w:rsidP="00B20FA2">
      <w:pPr>
        <w:pStyle w:val="Antrat"/>
        <w:jc w:val="center"/>
      </w:pPr>
      <w:r>
        <w:t xml:space="preserve">Palyginimo puslapis pav. </w:t>
      </w:r>
      <w:fldSimple w:instr=" SEQ pav. \* ARABIC ">
        <w:r w:rsidR="00F04B0B">
          <w:rPr>
            <w:noProof/>
          </w:rPr>
          <w:t>48</w:t>
        </w:r>
      </w:fldSimple>
    </w:p>
    <w:p w14:paraId="16CF9621" w14:textId="77777777" w:rsidR="00222510" w:rsidRDefault="00222510"/>
    <w:p w14:paraId="25D425FB" w14:textId="423A9F6D" w:rsidR="00222510" w:rsidRDefault="00222510">
      <w:r>
        <w:t>Jeigu turime dvi prekes pridėję į palyginimą ir nueiname į palyginimo langą , gauname tokį vaizdą :</w:t>
      </w:r>
    </w:p>
    <w:p w14:paraId="600C04BD" w14:textId="77777777" w:rsidR="00B20FA2" w:rsidRDefault="00222510" w:rsidP="00B20FA2">
      <w:pPr>
        <w:keepNext/>
      </w:pPr>
      <w:r w:rsidRPr="00222510">
        <w:rPr>
          <w:noProof/>
          <w:lang w:val="en-US" w:eastAsia="en-US"/>
        </w:rPr>
        <w:lastRenderedPageBreak/>
        <w:drawing>
          <wp:inline distT="0" distB="0" distL="0" distR="0" wp14:anchorId="11887D0C" wp14:editId="62FE4727">
            <wp:extent cx="5274310" cy="2608580"/>
            <wp:effectExtent l="0" t="0" r="2540" b="1270"/>
            <wp:docPr id="1022156297" name="Paveikslėlis 1" descr="Paveikslėlis, kuriame yra tekstas, ekrano kopija, programinė įranga, Kompiuterio piktogra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6297" name="Paveikslėlis 1" descr="Paveikslėlis, kuriame yra tekstas, ekrano kopija, programinė įranga, Kompiuterio piktograma&#10;&#10;Automatiškai sugeneruotas aprašymas"/>
                    <pic:cNvPicPr/>
                  </pic:nvPicPr>
                  <pic:blipFill>
                    <a:blip r:embed="rId75"/>
                    <a:stretch>
                      <a:fillRect/>
                    </a:stretch>
                  </pic:blipFill>
                  <pic:spPr>
                    <a:xfrm>
                      <a:off x="0" y="0"/>
                      <a:ext cx="5274310" cy="2608580"/>
                    </a:xfrm>
                    <a:prstGeom prst="rect">
                      <a:avLst/>
                    </a:prstGeom>
                  </pic:spPr>
                </pic:pic>
              </a:graphicData>
            </a:graphic>
          </wp:inline>
        </w:drawing>
      </w:r>
    </w:p>
    <w:p w14:paraId="346BA9B8" w14:textId="5C1318BD" w:rsidR="00222510" w:rsidRDefault="00B20FA2" w:rsidP="00B20FA2">
      <w:pPr>
        <w:pStyle w:val="Antrat"/>
        <w:jc w:val="center"/>
      </w:pPr>
      <w:r>
        <w:t xml:space="preserve">Prekių lyginimas pav. </w:t>
      </w:r>
      <w:fldSimple w:instr=" SEQ pav. \* ARABIC ">
        <w:r w:rsidR="00F04B0B">
          <w:rPr>
            <w:noProof/>
          </w:rPr>
          <w:t>49</w:t>
        </w:r>
      </w:fldSimple>
    </w:p>
    <w:p w14:paraId="1B5BCFE6" w14:textId="77777777" w:rsidR="00B20FA2" w:rsidRDefault="00222510" w:rsidP="00B20FA2">
      <w:pPr>
        <w:keepNext/>
      </w:pPr>
      <w:r w:rsidRPr="00222510">
        <w:rPr>
          <w:noProof/>
          <w:lang w:val="en-US" w:eastAsia="en-US"/>
        </w:rPr>
        <w:drawing>
          <wp:inline distT="0" distB="0" distL="0" distR="0" wp14:anchorId="584EF523" wp14:editId="4CF3E9C5">
            <wp:extent cx="5274310" cy="1607185"/>
            <wp:effectExtent l="0" t="0" r="2540" b="0"/>
            <wp:docPr id="408927229" name="Paveikslėlis 1" descr="Paveikslėlis, kuriame yra tekstas, ekrano kopija, Šriftas, skaiči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7229" name="Paveikslėlis 1" descr="Paveikslėlis, kuriame yra tekstas, ekrano kopija, Šriftas, skaičius&#10;&#10;Automatiškai sugeneruotas aprašymas"/>
                    <pic:cNvPicPr/>
                  </pic:nvPicPr>
                  <pic:blipFill>
                    <a:blip r:embed="rId76"/>
                    <a:stretch>
                      <a:fillRect/>
                    </a:stretch>
                  </pic:blipFill>
                  <pic:spPr>
                    <a:xfrm>
                      <a:off x="0" y="0"/>
                      <a:ext cx="5274310" cy="1607185"/>
                    </a:xfrm>
                    <a:prstGeom prst="rect">
                      <a:avLst/>
                    </a:prstGeom>
                  </pic:spPr>
                </pic:pic>
              </a:graphicData>
            </a:graphic>
          </wp:inline>
        </w:drawing>
      </w:r>
    </w:p>
    <w:p w14:paraId="25403CCC" w14:textId="4A6FAD45" w:rsidR="00222510" w:rsidRDefault="00B20FA2" w:rsidP="00B20FA2">
      <w:pPr>
        <w:pStyle w:val="Antrat"/>
        <w:jc w:val="center"/>
      </w:pPr>
      <w:r>
        <w:t xml:space="preserve">Prekių panaikinimas iš palyginimo pav. </w:t>
      </w:r>
      <w:fldSimple w:instr=" SEQ pav. \* ARABIC ">
        <w:r w:rsidR="00F04B0B">
          <w:rPr>
            <w:noProof/>
          </w:rPr>
          <w:t>50</w:t>
        </w:r>
      </w:fldSimple>
    </w:p>
    <w:p w14:paraId="19CE53B2" w14:textId="41B165F7" w:rsidR="00222510" w:rsidRDefault="00222510">
      <w:r>
        <w:t>Kai pasilyginame prekes , galime spausti raudoną mygtuką , kuris išvalo dabartines prekes iš palyginimo ir galime prisidėti naujas prekes į palyginimą ir taip jas lyginti.</w:t>
      </w:r>
    </w:p>
    <w:p w14:paraId="479A0339" w14:textId="77777777" w:rsidR="00222510" w:rsidRDefault="00222510"/>
    <w:p w14:paraId="47F0DAE2" w14:textId="77777777" w:rsidR="00222510" w:rsidRDefault="00222510"/>
    <w:p w14:paraId="5FFB7638" w14:textId="208F4BB0" w:rsidR="00222510" w:rsidRDefault="00222510">
      <w:r>
        <w:t xml:space="preserve"> Prekių reklamavimas :</w:t>
      </w:r>
    </w:p>
    <w:p w14:paraId="17AD9F67" w14:textId="77777777" w:rsidR="00222510" w:rsidRDefault="00222510"/>
    <w:p w14:paraId="0A9537EF" w14:textId="3F486FDC" w:rsidR="00222510" w:rsidRDefault="00222510">
      <w:r>
        <w:t xml:space="preserve">Index parduotuvės puslapyje paspaudus mygtuką Promote Items , </w:t>
      </w:r>
      <w:r w:rsidR="00E04182">
        <w:t>visiems</w:t>
      </w:r>
      <w:r>
        <w:t xml:space="preserve"> užsiregistravusiems sistemos vartotojams yra išsiunčiamas laiškas į elektroninį paštą su naujausia to mėnesio preke ( Kiekvieną mėnesį paspaudžiamas mygtukas kad pareklamuoti naujausia mėnesio prekę ) :</w:t>
      </w:r>
    </w:p>
    <w:p w14:paraId="45B20419" w14:textId="77777777" w:rsidR="00222510" w:rsidRDefault="00222510"/>
    <w:p w14:paraId="100012E5" w14:textId="77777777" w:rsidR="00B20FA2" w:rsidRDefault="00222510" w:rsidP="00B20FA2">
      <w:pPr>
        <w:keepNext/>
      </w:pPr>
      <w:r w:rsidRPr="00222510">
        <w:rPr>
          <w:noProof/>
          <w:lang w:val="en-US" w:eastAsia="en-US"/>
        </w:rPr>
        <w:drawing>
          <wp:inline distT="0" distB="0" distL="0" distR="0" wp14:anchorId="16FDDFA7" wp14:editId="67BCAF0C">
            <wp:extent cx="5274310" cy="2608580"/>
            <wp:effectExtent l="0" t="0" r="2540" b="1270"/>
            <wp:docPr id="333143825" name="Paveikslėlis 1" descr="Paveikslėlis, kuriame yra tekstas, ekrano kopija, programinė įrang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43825" name="Paveikslėlis 1" descr="Paveikslėlis, kuriame yra tekstas, ekrano kopija, programinė įranga&#10;&#10;Automatiškai sugeneruotas aprašymas"/>
                    <pic:cNvPicPr/>
                  </pic:nvPicPr>
                  <pic:blipFill>
                    <a:blip r:embed="rId77"/>
                    <a:stretch>
                      <a:fillRect/>
                    </a:stretch>
                  </pic:blipFill>
                  <pic:spPr>
                    <a:xfrm>
                      <a:off x="0" y="0"/>
                      <a:ext cx="5274310" cy="2608580"/>
                    </a:xfrm>
                    <a:prstGeom prst="rect">
                      <a:avLst/>
                    </a:prstGeom>
                  </pic:spPr>
                </pic:pic>
              </a:graphicData>
            </a:graphic>
          </wp:inline>
        </w:drawing>
      </w:r>
    </w:p>
    <w:p w14:paraId="6C45A779" w14:textId="361B9002" w:rsidR="00222510" w:rsidRDefault="00B20FA2" w:rsidP="00B20FA2">
      <w:pPr>
        <w:pStyle w:val="Antrat"/>
        <w:jc w:val="center"/>
      </w:pPr>
      <w:r>
        <w:t xml:space="preserve">Namų puslapis pav. </w:t>
      </w:r>
      <w:fldSimple w:instr=" SEQ pav. \* ARABIC ">
        <w:r w:rsidR="00F04B0B">
          <w:rPr>
            <w:noProof/>
          </w:rPr>
          <w:t>51</w:t>
        </w:r>
      </w:fldSimple>
    </w:p>
    <w:p w14:paraId="2C1B7AA5" w14:textId="77777777" w:rsidR="00B20FA2" w:rsidRDefault="00222510" w:rsidP="00B20FA2">
      <w:pPr>
        <w:keepNext/>
      </w:pPr>
      <w:r w:rsidRPr="00222510">
        <w:rPr>
          <w:noProof/>
          <w:lang w:val="en-US" w:eastAsia="en-US"/>
        </w:rPr>
        <w:lastRenderedPageBreak/>
        <w:drawing>
          <wp:inline distT="0" distB="0" distL="0" distR="0" wp14:anchorId="72561F91" wp14:editId="26988040">
            <wp:extent cx="5274310" cy="2268220"/>
            <wp:effectExtent l="0" t="0" r="2540" b="0"/>
            <wp:docPr id="1133688315" name="Paveikslėlis 1" descr="Paveikslėlis, kuriame yra tekstas, ekrano kopija, programinė įranga, Operacinė siste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8315" name="Paveikslėlis 1" descr="Paveikslėlis, kuriame yra tekstas, ekrano kopija, programinė įranga, Operacinė sistema&#10;&#10;Automatiškai sugeneruotas aprašymas"/>
                    <pic:cNvPicPr/>
                  </pic:nvPicPr>
                  <pic:blipFill>
                    <a:blip r:embed="rId78"/>
                    <a:stretch>
                      <a:fillRect/>
                    </a:stretch>
                  </pic:blipFill>
                  <pic:spPr>
                    <a:xfrm>
                      <a:off x="0" y="0"/>
                      <a:ext cx="5274310" cy="2268220"/>
                    </a:xfrm>
                    <a:prstGeom prst="rect">
                      <a:avLst/>
                    </a:prstGeom>
                  </pic:spPr>
                </pic:pic>
              </a:graphicData>
            </a:graphic>
          </wp:inline>
        </w:drawing>
      </w:r>
    </w:p>
    <w:p w14:paraId="6F5A3491" w14:textId="74AAC435" w:rsidR="00222510" w:rsidRDefault="00B20FA2" w:rsidP="00B20FA2">
      <w:pPr>
        <w:pStyle w:val="Antrat"/>
        <w:jc w:val="center"/>
      </w:pPr>
      <w:r>
        <w:t xml:space="preserve">Prekių reklama pav. </w:t>
      </w:r>
      <w:fldSimple w:instr=" SEQ pav. \* ARABIC ">
        <w:r w:rsidR="00F04B0B">
          <w:rPr>
            <w:noProof/>
          </w:rPr>
          <w:t>52</w:t>
        </w:r>
      </w:fldSimple>
    </w:p>
    <w:p w14:paraId="292EA891" w14:textId="520B3B76" w:rsidR="00222510" w:rsidRDefault="00222510">
      <w:r w:rsidRPr="00222510">
        <w:rPr>
          <w:noProof/>
          <w:lang w:val="en-US" w:eastAsia="en-US"/>
        </w:rPr>
        <w:drawing>
          <wp:inline distT="0" distB="0" distL="0" distR="0" wp14:anchorId="13F4FAC8" wp14:editId="53DEDA98">
            <wp:extent cx="5274310" cy="887095"/>
            <wp:effectExtent l="0" t="0" r="2540" b="8255"/>
            <wp:docPr id="1920355827" name="Paveikslėlis 1" descr="Paveikslėlis, kuriame yra tekstas, ekrano kopija, Šriftas, lin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5827" name="Paveikslėlis 1" descr="Paveikslėlis, kuriame yra tekstas, ekrano kopija, Šriftas, linija&#10;&#10;Automatiškai sugeneruotas aprašymas"/>
                    <pic:cNvPicPr/>
                  </pic:nvPicPr>
                  <pic:blipFill>
                    <a:blip r:embed="rId79"/>
                    <a:stretch>
                      <a:fillRect/>
                    </a:stretch>
                  </pic:blipFill>
                  <pic:spPr>
                    <a:xfrm>
                      <a:off x="0" y="0"/>
                      <a:ext cx="5274310" cy="887095"/>
                    </a:xfrm>
                    <a:prstGeom prst="rect">
                      <a:avLst/>
                    </a:prstGeom>
                  </pic:spPr>
                </pic:pic>
              </a:graphicData>
            </a:graphic>
          </wp:inline>
        </w:drawing>
      </w:r>
    </w:p>
    <w:p w14:paraId="5AD68C13" w14:textId="77777777" w:rsidR="00B20FA2" w:rsidRDefault="00222510" w:rsidP="00B20FA2">
      <w:pPr>
        <w:keepNext/>
      </w:pPr>
      <w:r w:rsidRPr="00222510">
        <w:rPr>
          <w:noProof/>
          <w:lang w:val="en-US" w:eastAsia="en-US"/>
        </w:rPr>
        <w:drawing>
          <wp:inline distT="0" distB="0" distL="0" distR="0" wp14:anchorId="6DC3E1C6" wp14:editId="754D9104">
            <wp:extent cx="5274310" cy="3281680"/>
            <wp:effectExtent l="0" t="0" r="2540" b="0"/>
            <wp:docPr id="2023734353" name="Paveikslėlis 1" descr="Paveikslėlis, kuriame yra tekstas,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4353" name="Paveikslėlis 1" descr="Paveikslėlis, kuriame yra tekstas, ekrano kopija&#10;&#10;Automatiškai sugeneruotas aprašymas"/>
                    <pic:cNvPicPr/>
                  </pic:nvPicPr>
                  <pic:blipFill>
                    <a:blip r:embed="rId80"/>
                    <a:stretch>
                      <a:fillRect/>
                    </a:stretch>
                  </pic:blipFill>
                  <pic:spPr>
                    <a:xfrm>
                      <a:off x="0" y="0"/>
                      <a:ext cx="5274310" cy="3281680"/>
                    </a:xfrm>
                    <a:prstGeom prst="rect">
                      <a:avLst/>
                    </a:prstGeom>
                  </pic:spPr>
                </pic:pic>
              </a:graphicData>
            </a:graphic>
          </wp:inline>
        </w:drawing>
      </w:r>
    </w:p>
    <w:p w14:paraId="4B5E0F41" w14:textId="74A1067D" w:rsidR="00222510" w:rsidRDefault="00B20FA2" w:rsidP="00B20FA2">
      <w:pPr>
        <w:pStyle w:val="Antrat"/>
        <w:jc w:val="center"/>
      </w:pPr>
      <w:r>
        <w:t xml:space="preserve">Elektroninio pašto laiškas, apie pasiūlymą pav. </w:t>
      </w:r>
      <w:fldSimple w:instr=" SEQ pav. \* ARABIC ">
        <w:r w:rsidR="00F04B0B">
          <w:rPr>
            <w:noProof/>
          </w:rPr>
          <w:t>53</w:t>
        </w:r>
      </w:fldSimple>
    </w:p>
    <w:p w14:paraId="4DC9D541" w14:textId="77777777" w:rsidR="007A3154" w:rsidRDefault="007A3154"/>
    <w:p w14:paraId="6B2D9B35" w14:textId="157C3C76" w:rsidR="002C38B1" w:rsidRDefault="004A29D8" w:rsidP="002C38B1">
      <w:r w:rsidRPr="00C434B6">
        <w:br w:type="page"/>
      </w:r>
      <w:r w:rsidR="002C38B1" w:rsidRPr="0045057E">
        <w:rPr>
          <w:b/>
          <w:bCs/>
        </w:rPr>
        <w:lastRenderedPageBreak/>
        <w:t xml:space="preserve">Prekių </w:t>
      </w:r>
      <w:r w:rsidR="002C38B1">
        <w:rPr>
          <w:b/>
          <w:bCs/>
        </w:rPr>
        <w:t xml:space="preserve">krepšelio </w:t>
      </w:r>
      <w:r w:rsidR="002C38B1" w:rsidRPr="0045057E">
        <w:rPr>
          <w:b/>
          <w:bCs/>
        </w:rPr>
        <w:t>valdymas</w:t>
      </w:r>
      <w:r w:rsidR="002C38B1">
        <w:t xml:space="preserve"> :</w:t>
      </w:r>
    </w:p>
    <w:p w14:paraId="5A2826C6" w14:textId="77777777" w:rsidR="002C38B1" w:rsidRDefault="002C38B1" w:rsidP="002C38B1"/>
    <w:p w14:paraId="516464B4" w14:textId="139A5330" w:rsidR="002C38B1" w:rsidRDefault="002C38B1" w:rsidP="002C38B1">
      <w:r>
        <w:t>Prekės įdėjimas į krepšelį:</w:t>
      </w:r>
    </w:p>
    <w:p w14:paraId="20C7EFD8" w14:textId="77777777" w:rsidR="002C38B1" w:rsidRDefault="002C38B1" w:rsidP="002C38B1"/>
    <w:p w14:paraId="227610F7" w14:textId="74C12070" w:rsidR="002C38B1" w:rsidRDefault="00F47722" w:rsidP="002C38B1">
      <w:r>
        <w:t xml:space="preserve">Atsidarius prekių sarašo </w:t>
      </w:r>
      <w:r w:rsidR="002C38B1">
        <w:t>(Store) puslapį, matome visas prekes esančias sistemoje. Paspaudus mygtuką „Add to Cart“  prekė bus įdedama į krepšelį.</w:t>
      </w:r>
    </w:p>
    <w:p w14:paraId="26C6589C" w14:textId="77777777" w:rsidR="002C38B1" w:rsidRDefault="002C38B1" w:rsidP="002C38B1"/>
    <w:p w14:paraId="5F5E1381" w14:textId="77777777" w:rsidR="00B20FA2" w:rsidRDefault="002C38B1" w:rsidP="00B20FA2">
      <w:pPr>
        <w:keepNext/>
        <w:jc w:val="center"/>
      </w:pPr>
      <w:r w:rsidRPr="002C38B1">
        <w:rPr>
          <w:noProof/>
        </w:rPr>
        <w:drawing>
          <wp:inline distT="0" distB="0" distL="0" distR="0" wp14:anchorId="5A36918B" wp14:editId="2B13D01D">
            <wp:extent cx="5181600" cy="2621280"/>
            <wp:effectExtent l="19050" t="19050" r="1905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723" r="1035" b="2273"/>
                    <a:stretch/>
                  </pic:blipFill>
                  <pic:spPr bwMode="auto">
                    <a:xfrm>
                      <a:off x="0" y="0"/>
                      <a:ext cx="5181590" cy="26212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6758CFA" w14:textId="79978299" w:rsidR="002C38B1" w:rsidRDefault="00B20FA2" w:rsidP="00B20FA2">
      <w:pPr>
        <w:pStyle w:val="Antrat"/>
        <w:jc w:val="center"/>
      </w:pPr>
      <w:r>
        <w:t xml:space="preserve">pav. </w:t>
      </w:r>
      <w:fldSimple w:instr=" SEQ pav. \* ARABIC ">
        <w:r w:rsidR="00F04B0B">
          <w:rPr>
            <w:noProof/>
          </w:rPr>
          <w:t>54</w:t>
        </w:r>
      </w:fldSimple>
    </w:p>
    <w:p w14:paraId="3223C1A0" w14:textId="77777777" w:rsidR="002C38B1" w:rsidRDefault="002C38B1" w:rsidP="002C38B1"/>
    <w:p w14:paraId="7B60F038" w14:textId="36020661" w:rsidR="002C38B1" w:rsidRDefault="002C38B1" w:rsidP="002C38B1">
      <w:r>
        <w:t>Sėkmingai įdejus prekę, matysime sėkmės pranešimą, kad prekė įdeta į krepšelį.</w:t>
      </w:r>
    </w:p>
    <w:p w14:paraId="470AD839" w14:textId="77777777" w:rsidR="002C38B1" w:rsidRDefault="002C38B1" w:rsidP="002C38B1"/>
    <w:p w14:paraId="314BDB1E" w14:textId="77777777" w:rsidR="00B20FA2" w:rsidRDefault="002C38B1" w:rsidP="00B20FA2">
      <w:pPr>
        <w:keepNext/>
        <w:jc w:val="center"/>
      </w:pPr>
      <w:r w:rsidRPr="002C38B1">
        <w:rPr>
          <w:noProof/>
        </w:rPr>
        <w:drawing>
          <wp:inline distT="0" distB="0" distL="0" distR="0" wp14:anchorId="6BD7B760" wp14:editId="287D23FA">
            <wp:extent cx="1821338" cy="556308"/>
            <wp:effectExtent l="19050" t="19050" r="2667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21338" cy="556308"/>
                    </a:xfrm>
                    <a:prstGeom prst="rect">
                      <a:avLst/>
                    </a:prstGeom>
                    <a:ln w="9525">
                      <a:solidFill>
                        <a:schemeClr val="tx1"/>
                      </a:solidFill>
                    </a:ln>
                  </pic:spPr>
                </pic:pic>
              </a:graphicData>
            </a:graphic>
          </wp:inline>
        </w:drawing>
      </w:r>
    </w:p>
    <w:p w14:paraId="1E5F35EE" w14:textId="34CC715E" w:rsidR="002C38B1" w:rsidRDefault="00B20FA2" w:rsidP="00B20FA2">
      <w:pPr>
        <w:pStyle w:val="Antrat"/>
        <w:jc w:val="center"/>
      </w:pPr>
      <w:r>
        <w:t xml:space="preserve">pav. </w:t>
      </w:r>
      <w:fldSimple w:instr=" SEQ pav. \* ARABIC ">
        <w:r w:rsidR="00F04B0B">
          <w:rPr>
            <w:noProof/>
          </w:rPr>
          <w:t>55</w:t>
        </w:r>
      </w:fldSimple>
    </w:p>
    <w:p w14:paraId="70F37636" w14:textId="77777777" w:rsidR="002C38B1" w:rsidRDefault="002C38B1" w:rsidP="002C38B1">
      <w:pPr>
        <w:jc w:val="center"/>
      </w:pPr>
    </w:p>
    <w:p w14:paraId="4A64595E" w14:textId="2FED8CA8" w:rsidR="002C38B1" w:rsidRDefault="002C38B1" w:rsidP="002C38B1">
      <w:r>
        <w:t>Prekės šalinimas iš krepšelio:</w:t>
      </w:r>
    </w:p>
    <w:p w14:paraId="4739DF46" w14:textId="77777777" w:rsidR="002C38B1" w:rsidRDefault="002C38B1" w:rsidP="002C38B1"/>
    <w:p w14:paraId="22422E64" w14:textId="2B7D48A9" w:rsidR="002C38B1" w:rsidRDefault="00F47722" w:rsidP="002C38B1">
      <w:r>
        <w:t xml:space="preserve">Atsidarius prekių krepšelio (Cart) langą, matome raudonus „x“ mygtukus prie kiekvienos prekės paspaudus mygtuką , prekė bus pašalinta iš krepšelio. </w:t>
      </w:r>
    </w:p>
    <w:p w14:paraId="0059535D" w14:textId="77777777" w:rsidR="00F47722" w:rsidRDefault="00F47722" w:rsidP="002C38B1"/>
    <w:p w14:paraId="7DDFD3B3" w14:textId="5BD6DC0C" w:rsidR="00F47722" w:rsidRDefault="00F47722" w:rsidP="002C38B1">
      <w:r>
        <w:t>Jei norime, kad visos prekės būtų pašalintos iš krepšelio, reikia paspausti mygtuką „Delete all items“.</w:t>
      </w:r>
    </w:p>
    <w:p w14:paraId="15872022" w14:textId="77777777" w:rsidR="00F47722" w:rsidRDefault="00F47722" w:rsidP="002C38B1"/>
    <w:p w14:paraId="1D24B5C4" w14:textId="77777777" w:rsidR="00B20FA2" w:rsidRDefault="00F47722" w:rsidP="00B20FA2">
      <w:pPr>
        <w:keepNext/>
        <w:jc w:val="center"/>
      </w:pPr>
      <w:r w:rsidRPr="00F47722">
        <w:rPr>
          <w:noProof/>
        </w:rPr>
        <w:lastRenderedPageBreak/>
        <w:drawing>
          <wp:inline distT="0" distB="0" distL="0" distR="0" wp14:anchorId="46A5CD76" wp14:editId="18A88F1E">
            <wp:extent cx="5274310" cy="2668147"/>
            <wp:effectExtent l="19050" t="19050" r="215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668147"/>
                    </a:xfrm>
                    <a:prstGeom prst="rect">
                      <a:avLst/>
                    </a:prstGeom>
                    <a:ln w="9525">
                      <a:solidFill>
                        <a:schemeClr val="tx1"/>
                      </a:solidFill>
                    </a:ln>
                  </pic:spPr>
                </pic:pic>
              </a:graphicData>
            </a:graphic>
          </wp:inline>
        </w:drawing>
      </w:r>
    </w:p>
    <w:p w14:paraId="7F68F65D" w14:textId="3D9AA8B5" w:rsidR="00F47722" w:rsidRDefault="00B20FA2" w:rsidP="00B20FA2">
      <w:pPr>
        <w:pStyle w:val="Antrat"/>
        <w:jc w:val="center"/>
      </w:pPr>
      <w:r>
        <w:t xml:space="preserve">Krepšelio langas pav. </w:t>
      </w:r>
      <w:fldSimple w:instr=" SEQ pav. \* ARABIC ">
        <w:r w:rsidR="00F04B0B">
          <w:rPr>
            <w:noProof/>
          </w:rPr>
          <w:t>56</w:t>
        </w:r>
      </w:fldSimple>
    </w:p>
    <w:p w14:paraId="7E31C8CA" w14:textId="77777777" w:rsidR="00F47722" w:rsidRDefault="00F47722" w:rsidP="002C38B1"/>
    <w:p w14:paraId="56F0DC20" w14:textId="365F25BD" w:rsidR="00F47722" w:rsidRDefault="00F47722" w:rsidP="002C38B1">
      <w:r>
        <w:t>Prekių krepšelio peržiūra:</w:t>
      </w:r>
    </w:p>
    <w:p w14:paraId="638E8998" w14:textId="77777777" w:rsidR="00F47722" w:rsidRDefault="00F47722" w:rsidP="002C38B1"/>
    <w:p w14:paraId="6E4171A1" w14:textId="11256EDB" w:rsidR="00F47722" w:rsidRDefault="00F47722" w:rsidP="002C38B1">
      <w:r>
        <w:t>Pagrindiniame sistemos puslapyje viršutiniame meniu matome parinktį „Cart“, jį paspaudus bus nukreipiama į prekių krepšelio langą.</w:t>
      </w:r>
    </w:p>
    <w:p w14:paraId="641A9302" w14:textId="77777777" w:rsidR="00F47722" w:rsidRDefault="00F47722" w:rsidP="002C38B1"/>
    <w:p w14:paraId="7B378E96" w14:textId="77777777" w:rsidR="00F47722" w:rsidRDefault="00F47722" w:rsidP="002C38B1"/>
    <w:p w14:paraId="63DA9123" w14:textId="77777777" w:rsidR="00031BE2" w:rsidRDefault="004D5B55" w:rsidP="00031BE2">
      <w:pPr>
        <w:keepNext/>
        <w:jc w:val="center"/>
      </w:pPr>
      <w:r>
        <w:pict w14:anchorId="44EE33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10pt">
            <v:imagedata r:id="rId84" o:title="a"/>
          </v:shape>
        </w:pict>
      </w:r>
    </w:p>
    <w:p w14:paraId="1D6602E9" w14:textId="3AB95FEB" w:rsidR="00F47722" w:rsidRDefault="00031BE2" w:rsidP="00031BE2">
      <w:pPr>
        <w:pStyle w:val="Antrat"/>
        <w:jc w:val="center"/>
      </w:pPr>
      <w:r>
        <w:t xml:space="preserve">pav. </w:t>
      </w:r>
      <w:fldSimple w:instr=" SEQ pav. \* ARABIC ">
        <w:r w:rsidR="00F04B0B">
          <w:rPr>
            <w:noProof/>
          </w:rPr>
          <w:t>57</w:t>
        </w:r>
      </w:fldSimple>
    </w:p>
    <w:p w14:paraId="12375CE5" w14:textId="77777777" w:rsidR="002C38B1" w:rsidRDefault="002C38B1" w:rsidP="002C38B1"/>
    <w:p w14:paraId="6A86B08E" w14:textId="77777777" w:rsidR="00F47722" w:rsidRDefault="00F47722" w:rsidP="002C38B1"/>
    <w:p w14:paraId="1E8CC287" w14:textId="4B9FC4D2" w:rsidR="00F47722" w:rsidRDefault="00F47722" w:rsidP="002C38B1">
      <w:r>
        <w:t>Prekių krepšelio langas matomas vartotojams.</w:t>
      </w:r>
    </w:p>
    <w:p w14:paraId="4B4E902B" w14:textId="77777777" w:rsidR="00F47722" w:rsidRDefault="00F47722" w:rsidP="002C38B1"/>
    <w:p w14:paraId="43E47CF2" w14:textId="77777777" w:rsidR="00031BE2" w:rsidRDefault="00F47722" w:rsidP="00031BE2">
      <w:pPr>
        <w:keepNext/>
        <w:jc w:val="center"/>
      </w:pPr>
      <w:r w:rsidRPr="00F47722">
        <w:rPr>
          <w:noProof/>
        </w:rPr>
        <w:lastRenderedPageBreak/>
        <w:drawing>
          <wp:inline distT="0" distB="0" distL="0" distR="0" wp14:anchorId="0F0E4C98" wp14:editId="3B7D6609">
            <wp:extent cx="4785360" cy="2420334"/>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93945" cy="2424676"/>
                    </a:xfrm>
                    <a:prstGeom prst="rect">
                      <a:avLst/>
                    </a:prstGeom>
                    <a:ln w="9525">
                      <a:solidFill>
                        <a:schemeClr val="tx1"/>
                      </a:solidFill>
                    </a:ln>
                  </pic:spPr>
                </pic:pic>
              </a:graphicData>
            </a:graphic>
          </wp:inline>
        </w:drawing>
      </w:r>
    </w:p>
    <w:p w14:paraId="68006D6B" w14:textId="6B270E55" w:rsidR="00F47722" w:rsidRDefault="00031BE2" w:rsidP="00031BE2">
      <w:pPr>
        <w:pStyle w:val="Antrat"/>
        <w:jc w:val="center"/>
      </w:pPr>
      <w:r>
        <w:t xml:space="preserve">pav. </w:t>
      </w:r>
      <w:fldSimple w:instr=" SEQ pav. \* ARABIC ">
        <w:r w:rsidR="00F04B0B">
          <w:rPr>
            <w:noProof/>
          </w:rPr>
          <w:t>58</w:t>
        </w:r>
      </w:fldSimple>
    </w:p>
    <w:p w14:paraId="4D6A49A9" w14:textId="77777777" w:rsidR="00F47722" w:rsidRDefault="00F47722" w:rsidP="00F47722">
      <w:pPr>
        <w:jc w:val="center"/>
      </w:pPr>
    </w:p>
    <w:p w14:paraId="6FFE904A" w14:textId="6DEBF60F" w:rsidR="00F47722" w:rsidRDefault="00F47722" w:rsidP="00F47722">
      <w:r>
        <w:t>Prekių krepšelio išsaugojimas PDF formatu:</w:t>
      </w:r>
    </w:p>
    <w:p w14:paraId="104B8E38" w14:textId="77777777" w:rsidR="00F47722" w:rsidRDefault="00F47722" w:rsidP="00F47722"/>
    <w:p w14:paraId="3D9BBC0E" w14:textId="2C210EBD" w:rsidR="00F47722" w:rsidRDefault="00F47722" w:rsidP="00F47722">
      <w:r>
        <w:t>Prekių krepšelyje matome mygtuką „Download as PDF“, jį paspaudus bus pradėtas prekių krepšelio atsisiuntimas PDF formatu.</w:t>
      </w:r>
    </w:p>
    <w:p w14:paraId="0B3F2521" w14:textId="77777777" w:rsidR="00F47722" w:rsidRDefault="00F47722" w:rsidP="00F47722"/>
    <w:p w14:paraId="1FCCD8B9" w14:textId="0C75C791" w:rsidR="00F47722" w:rsidRDefault="00F47722" w:rsidP="00F47722">
      <w:r>
        <w:t>PDF failo pavyzdys.</w:t>
      </w:r>
    </w:p>
    <w:p w14:paraId="73B33606" w14:textId="77777777" w:rsidR="00031BE2" w:rsidRDefault="00F47722" w:rsidP="00031BE2">
      <w:pPr>
        <w:keepNext/>
        <w:jc w:val="center"/>
      </w:pPr>
      <w:r w:rsidRPr="00F47722">
        <w:rPr>
          <w:noProof/>
        </w:rPr>
        <w:drawing>
          <wp:inline distT="0" distB="0" distL="0" distR="0" wp14:anchorId="0E6CB2D1" wp14:editId="187D73B6">
            <wp:extent cx="3733800" cy="117798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40183" cy="1179996"/>
                    </a:xfrm>
                    <a:prstGeom prst="rect">
                      <a:avLst/>
                    </a:prstGeom>
                  </pic:spPr>
                </pic:pic>
              </a:graphicData>
            </a:graphic>
          </wp:inline>
        </w:drawing>
      </w:r>
    </w:p>
    <w:p w14:paraId="10802CDF" w14:textId="3B0C49C2" w:rsidR="00F47722" w:rsidRDefault="00031BE2" w:rsidP="00031BE2">
      <w:pPr>
        <w:pStyle w:val="Antrat"/>
        <w:jc w:val="center"/>
      </w:pPr>
      <w:r>
        <w:t xml:space="preserve">Pdf, apie </w:t>
      </w:r>
      <w:r w:rsidR="00F04B0B">
        <w:t xml:space="preserve">krepšelio informaciją </w:t>
      </w:r>
      <w:r>
        <w:t xml:space="preserve">pav. </w:t>
      </w:r>
      <w:fldSimple w:instr=" SEQ pav. \* ARABIC ">
        <w:r w:rsidR="00F04B0B">
          <w:rPr>
            <w:noProof/>
          </w:rPr>
          <w:t>59</w:t>
        </w:r>
      </w:fldSimple>
    </w:p>
    <w:p w14:paraId="082D590A" w14:textId="5991ECCE" w:rsidR="00F41840" w:rsidRDefault="00F41840" w:rsidP="00F41840">
      <w:r>
        <w:t>Apmokėjimas:</w:t>
      </w:r>
    </w:p>
    <w:p w14:paraId="4E367187" w14:textId="77777777" w:rsidR="00F41840" w:rsidRDefault="00F41840" w:rsidP="00F41840"/>
    <w:p w14:paraId="69D4FEFC" w14:textId="77777777" w:rsidR="00F41840" w:rsidRDefault="00F41840" w:rsidP="00F41840">
      <w:r>
        <w:t xml:space="preserve">Apmokėjimas galimas tik tuo atveju jei naudotojas yra prisijungęs prie sistemos. </w:t>
      </w:r>
    </w:p>
    <w:p w14:paraId="3A85197A" w14:textId="77777777" w:rsidR="00F41840" w:rsidRDefault="00F41840" w:rsidP="00F41840"/>
    <w:p w14:paraId="19AE27F4" w14:textId="04ED4F5B" w:rsidR="00F41840" w:rsidRDefault="00F41840" w:rsidP="00F41840">
      <w:r>
        <w:t>Norint atlikti apmokėjimą prekių krepšelio lange reikia paspausti mygtyką „Create Order“.</w:t>
      </w:r>
    </w:p>
    <w:p w14:paraId="1F0A0FAE" w14:textId="77777777" w:rsidR="00F41840" w:rsidRDefault="00F41840" w:rsidP="00F41840"/>
    <w:p w14:paraId="1F2F23E8" w14:textId="2623ECB2" w:rsidR="00F41840" w:rsidRDefault="00F41840" w:rsidP="00F41840">
      <w:r>
        <w:t>Paspaudus mygtuką būsite nukreipti į užsakymo langą kuriame reikės suvesti užsakymo duomenis tai yra pristatymo adresą.</w:t>
      </w:r>
    </w:p>
    <w:p w14:paraId="4B3C3CCF" w14:textId="77777777" w:rsidR="00F41840" w:rsidRDefault="00F41840" w:rsidP="00F41840"/>
    <w:p w14:paraId="563627F0" w14:textId="77777777" w:rsidR="00F04B0B" w:rsidRDefault="00F41840" w:rsidP="00F04B0B">
      <w:pPr>
        <w:keepNext/>
        <w:jc w:val="center"/>
      </w:pPr>
      <w:r w:rsidRPr="00F41840">
        <w:rPr>
          <w:noProof/>
        </w:rPr>
        <w:lastRenderedPageBreak/>
        <w:drawing>
          <wp:inline distT="0" distB="0" distL="0" distR="0" wp14:anchorId="08AA51F1" wp14:editId="3E5B4670">
            <wp:extent cx="5274310" cy="2659695"/>
            <wp:effectExtent l="19050" t="19050" r="2159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659695"/>
                    </a:xfrm>
                    <a:prstGeom prst="rect">
                      <a:avLst/>
                    </a:prstGeom>
                    <a:ln w="9525">
                      <a:solidFill>
                        <a:schemeClr val="tx1"/>
                      </a:solidFill>
                    </a:ln>
                  </pic:spPr>
                </pic:pic>
              </a:graphicData>
            </a:graphic>
          </wp:inline>
        </w:drawing>
      </w:r>
    </w:p>
    <w:p w14:paraId="60F5AA5D" w14:textId="56012795" w:rsidR="00F41840" w:rsidRDefault="00F04B0B" w:rsidP="00F04B0B">
      <w:pPr>
        <w:pStyle w:val="Antrat"/>
        <w:jc w:val="center"/>
      </w:pPr>
      <w:r>
        <w:t xml:space="preserve">Užsakymas pav. </w:t>
      </w:r>
      <w:fldSimple w:instr=" SEQ pav. \* ARABIC ">
        <w:r>
          <w:rPr>
            <w:noProof/>
          </w:rPr>
          <w:t>60</w:t>
        </w:r>
      </w:fldSimple>
    </w:p>
    <w:p w14:paraId="4EAA0908" w14:textId="77777777" w:rsidR="00F41840" w:rsidRDefault="00F41840" w:rsidP="00F41840">
      <w:pPr>
        <w:jc w:val="center"/>
      </w:pPr>
    </w:p>
    <w:p w14:paraId="6C2969A5" w14:textId="22239EEC" w:rsidR="00F41840" w:rsidRDefault="00F41840" w:rsidP="00F41840">
      <w:r>
        <w:t>Teisingai įvedus pristatymo adresą reikia paspausti mygtyką „Confirm Order“, kuris nukreips į PayPal sistemą įvykdyti amokėjimą.</w:t>
      </w:r>
    </w:p>
    <w:p w14:paraId="4B947988" w14:textId="77777777" w:rsidR="00F41840" w:rsidRDefault="00F41840" w:rsidP="00F41840"/>
    <w:p w14:paraId="68C389D1" w14:textId="77777777" w:rsidR="00F04B0B" w:rsidRDefault="00F41840" w:rsidP="00F04B0B">
      <w:pPr>
        <w:keepNext/>
      </w:pPr>
      <w:r w:rsidRPr="00F41840">
        <w:rPr>
          <w:noProof/>
        </w:rPr>
        <w:drawing>
          <wp:inline distT="0" distB="0" distL="0" distR="0" wp14:anchorId="0265965C" wp14:editId="1DCF4966">
            <wp:extent cx="5274310" cy="2682798"/>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682798"/>
                    </a:xfrm>
                    <a:prstGeom prst="rect">
                      <a:avLst/>
                    </a:prstGeom>
                    <a:ln w="9525">
                      <a:solidFill>
                        <a:schemeClr val="tx1"/>
                      </a:solidFill>
                    </a:ln>
                  </pic:spPr>
                </pic:pic>
              </a:graphicData>
            </a:graphic>
          </wp:inline>
        </w:drawing>
      </w:r>
    </w:p>
    <w:p w14:paraId="1A074048" w14:textId="0B0069E7" w:rsidR="00F41840" w:rsidRDefault="00F04B0B" w:rsidP="00F04B0B">
      <w:pPr>
        <w:pStyle w:val="Antrat"/>
        <w:jc w:val="center"/>
      </w:pPr>
      <w:r>
        <w:t xml:space="preserve">Paypal pav. </w:t>
      </w:r>
      <w:fldSimple w:instr=" SEQ pav. \* ARABIC ">
        <w:r>
          <w:rPr>
            <w:noProof/>
          </w:rPr>
          <w:t>61</w:t>
        </w:r>
      </w:fldSimple>
    </w:p>
    <w:p w14:paraId="343F88B9" w14:textId="77777777" w:rsidR="00F41840" w:rsidRDefault="00F41840" w:rsidP="00F41840"/>
    <w:p w14:paraId="046D03AB" w14:textId="68E1FD84" w:rsidR="00F41840" w:rsidRDefault="00F41840" w:rsidP="00F41840">
      <w:r>
        <w:t>Sėkmingai prisijungus pries PayPal paskyros matome užsakymo informaciją.</w:t>
      </w:r>
    </w:p>
    <w:p w14:paraId="40C79B0B" w14:textId="77777777" w:rsidR="00F41840" w:rsidRDefault="00F41840" w:rsidP="00F41840"/>
    <w:p w14:paraId="013B5874" w14:textId="77777777" w:rsidR="00F04B0B" w:rsidRDefault="00F41840" w:rsidP="00F04B0B">
      <w:pPr>
        <w:keepNext/>
        <w:jc w:val="center"/>
      </w:pPr>
      <w:r w:rsidRPr="00F41840">
        <w:rPr>
          <w:noProof/>
        </w:rPr>
        <w:lastRenderedPageBreak/>
        <w:drawing>
          <wp:inline distT="0" distB="0" distL="0" distR="0" wp14:anchorId="5C0CA7E0" wp14:editId="42B72C36">
            <wp:extent cx="5194024" cy="2613660"/>
            <wp:effectExtent l="19050" t="19050" r="2603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319" cy="2616828"/>
                    </a:xfrm>
                    <a:prstGeom prst="rect">
                      <a:avLst/>
                    </a:prstGeom>
                    <a:ln w="9525">
                      <a:solidFill>
                        <a:schemeClr val="tx1"/>
                      </a:solidFill>
                    </a:ln>
                  </pic:spPr>
                </pic:pic>
              </a:graphicData>
            </a:graphic>
          </wp:inline>
        </w:drawing>
      </w:r>
    </w:p>
    <w:p w14:paraId="4493C758" w14:textId="22BE7610" w:rsidR="00F41840" w:rsidRDefault="00F04B0B" w:rsidP="00F04B0B">
      <w:pPr>
        <w:pStyle w:val="Antrat"/>
        <w:jc w:val="center"/>
      </w:pPr>
      <w:r>
        <w:t xml:space="preserve">Paypal, su daug pinigų pav. </w:t>
      </w:r>
      <w:fldSimple w:instr=" SEQ pav. \* ARABIC ">
        <w:r>
          <w:rPr>
            <w:noProof/>
          </w:rPr>
          <w:t>62</w:t>
        </w:r>
      </w:fldSimple>
    </w:p>
    <w:p w14:paraId="600853D6" w14:textId="77777777" w:rsidR="00F41840" w:rsidRDefault="00F41840" w:rsidP="00F41840"/>
    <w:p w14:paraId="0827E2E5" w14:textId="3D608E29" w:rsidR="00F41840" w:rsidRDefault="00F41840" w:rsidP="00F41840">
      <w:r>
        <w:t>Patvirtinus apmokėjima būsite nukreipti atgal į sistemą su užsakymo būsenos pranešimu.</w:t>
      </w:r>
    </w:p>
    <w:p w14:paraId="3C3A9D6D" w14:textId="77777777" w:rsidR="00F41840" w:rsidRDefault="00F41840" w:rsidP="00F41840"/>
    <w:p w14:paraId="22CFC033" w14:textId="77777777" w:rsidR="00F04B0B" w:rsidRDefault="00F41840" w:rsidP="00F04B0B">
      <w:pPr>
        <w:keepNext/>
        <w:jc w:val="center"/>
      </w:pPr>
      <w:r w:rsidRPr="00F41840">
        <w:rPr>
          <w:noProof/>
        </w:rPr>
        <w:drawing>
          <wp:inline distT="0" distB="0" distL="0" distR="0" wp14:anchorId="724DE77D" wp14:editId="349F553D">
            <wp:extent cx="5274310" cy="26613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661385"/>
                    </a:xfrm>
                    <a:prstGeom prst="rect">
                      <a:avLst/>
                    </a:prstGeom>
                    <a:ln w="9525">
                      <a:solidFill>
                        <a:schemeClr val="tx1"/>
                      </a:solidFill>
                    </a:ln>
                  </pic:spPr>
                </pic:pic>
              </a:graphicData>
            </a:graphic>
          </wp:inline>
        </w:drawing>
      </w:r>
    </w:p>
    <w:p w14:paraId="2FB632F8" w14:textId="5BE2369A" w:rsidR="00F41840" w:rsidRDefault="00F04B0B" w:rsidP="00F04B0B">
      <w:pPr>
        <w:pStyle w:val="Antrat"/>
        <w:jc w:val="center"/>
      </w:pPr>
      <w:r>
        <w:t xml:space="preserve">Sėkmės pranešimas pav. </w:t>
      </w:r>
      <w:fldSimple w:instr=" SEQ pav. \* ARABIC ">
        <w:r>
          <w:rPr>
            <w:noProof/>
          </w:rPr>
          <w:t>63</w:t>
        </w:r>
      </w:fldSimple>
    </w:p>
    <w:p w14:paraId="169B6AE3" w14:textId="77777777" w:rsidR="006C5726" w:rsidRDefault="006C5726" w:rsidP="00F41840">
      <w:pPr>
        <w:jc w:val="center"/>
      </w:pPr>
    </w:p>
    <w:p w14:paraId="4F09423F" w14:textId="77777777" w:rsidR="006C5726" w:rsidRDefault="006C5726" w:rsidP="00F41840">
      <w:pPr>
        <w:jc w:val="center"/>
      </w:pPr>
    </w:p>
    <w:p w14:paraId="4EF04A54" w14:textId="77777777" w:rsidR="006C5726" w:rsidRDefault="006C5726" w:rsidP="006C5726"/>
    <w:p w14:paraId="2D1FA831" w14:textId="77777777" w:rsidR="006C5726" w:rsidRDefault="006C5726">
      <w:pPr>
        <w:rPr>
          <w:rFonts w:asciiTheme="minorHAnsi" w:hAnsiTheme="minorHAnsi" w:cstheme="minorHAnsi"/>
          <w:b/>
          <w:bCs/>
          <w:sz w:val="24"/>
          <w:szCs w:val="24"/>
        </w:rPr>
      </w:pPr>
      <w:r>
        <w:rPr>
          <w:rFonts w:asciiTheme="minorHAnsi" w:hAnsiTheme="minorHAnsi" w:cstheme="minorHAnsi"/>
          <w:b/>
          <w:bCs/>
          <w:sz w:val="24"/>
          <w:szCs w:val="24"/>
        </w:rPr>
        <w:br w:type="page"/>
      </w:r>
    </w:p>
    <w:p w14:paraId="0D938C3E" w14:textId="289311D4" w:rsidR="006C5726" w:rsidRPr="006C5726" w:rsidRDefault="006C5726" w:rsidP="006C5726">
      <w:pPr>
        <w:rPr>
          <w:b/>
          <w:bCs/>
          <w:sz w:val="24"/>
          <w:szCs w:val="24"/>
        </w:rPr>
      </w:pPr>
      <w:r w:rsidRPr="006C5726">
        <w:rPr>
          <w:rFonts w:asciiTheme="minorHAnsi" w:hAnsiTheme="minorHAnsi" w:cstheme="minorHAnsi"/>
          <w:b/>
          <w:bCs/>
          <w:sz w:val="24"/>
          <w:szCs w:val="24"/>
        </w:rPr>
        <w:lastRenderedPageBreak/>
        <w:t>Klientų dalies valdymas</w:t>
      </w:r>
      <w:r>
        <w:rPr>
          <w:rFonts w:asciiTheme="minorHAnsi" w:hAnsiTheme="minorHAnsi" w:cstheme="minorHAnsi"/>
          <w:b/>
          <w:bCs/>
          <w:sz w:val="24"/>
          <w:szCs w:val="24"/>
        </w:rPr>
        <w:t>:</w:t>
      </w:r>
    </w:p>
    <w:p w14:paraId="40212D1D" w14:textId="77777777" w:rsidR="006C5726" w:rsidRDefault="006C5726" w:rsidP="006C5726"/>
    <w:p w14:paraId="68147EAB" w14:textId="10BE88FA" w:rsidR="006C5726" w:rsidRDefault="006C5726" w:rsidP="006C5726">
      <w:r>
        <w:t xml:space="preserve">Puslapio funkcijų paslėpimas tiems, kam jų nereikia matyti (pav. </w:t>
      </w:r>
      <w:r w:rsidR="00F04B0B">
        <w:t>64</w:t>
      </w:r>
      <w:r>
        <w:t>):</w:t>
      </w:r>
    </w:p>
    <w:p w14:paraId="031C9B12" w14:textId="77777777" w:rsidR="006C5726" w:rsidRDefault="006C5726" w:rsidP="006C5726"/>
    <w:p w14:paraId="3CE4BF01" w14:textId="77777777" w:rsidR="006C5726" w:rsidRDefault="006C5726" w:rsidP="006C5726">
      <w:pPr>
        <w:keepNext/>
      </w:pPr>
      <w:r w:rsidRPr="006C5726">
        <w:rPr>
          <w:noProof/>
        </w:rPr>
        <w:drawing>
          <wp:inline distT="0" distB="0" distL="0" distR="0" wp14:anchorId="412DF8EE" wp14:editId="7FDBA698">
            <wp:extent cx="5274310" cy="2653665"/>
            <wp:effectExtent l="0" t="0" r="2540" b="0"/>
            <wp:docPr id="6397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5248" name=""/>
                    <pic:cNvPicPr/>
                  </pic:nvPicPr>
                  <pic:blipFill>
                    <a:blip r:embed="rId90"/>
                    <a:stretch>
                      <a:fillRect/>
                    </a:stretch>
                  </pic:blipFill>
                  <pic:spPr>
                    <a:xfrm>
                      <a:off x="0" y="0"/>
                      <a:ext cx="5274310" cy="2653665"/>
                    </a:xfrm>
                    <a:prstGeom prst="rect">
                      <a:avLst/>
                    </a:prstGeom>
                  </pic:spPr>
                </pic:pic>
              </a:graphicData>
            </a:graphic>
          </wp:inline>
        </w:drawing>
      </w:r>
    </w:p>
    <w:p w14:paraId="4A6F4736" w14:textId="7D08B9DA" w:rsidR="006C5726" w:rsidRDefault="006C5726" w:rsidP="00F04B0B">
      <w:pPr>
        <w:pStyle w:val="Antrat"/>
        <w:jc w:val="center"/>
      </w:pPr>
      <w:r>
        <w:t xml:space="preserve">Pav. </w:t>
      </w:r>
      <w:fldSimple w:instr=" SEQ Pav. \* ARABIC ">
        <w:r w:rsidR="00F04B0B">
          <w:rPr>
            <w:noProof/>
          </w:rPr>
          <w:t>64</w:t>
        </w:r>
      </w:fldSimple>
      <w:r>
        <w:t xml:space="preserve"> Neprisijungusio naudotojo vaizdas</w:t>
      </w:r>
    </w:p>
    <w:p w14:paraId="0A8C030A" w14:textId="77777777" w:rsidR="006C5726" w:rsidRDefault="006C5726" w:rsidP="00F04B0B">
      <w:pPr>
        <w:jc w:val="center"/>
      </w:pPr>
    </w:p>
    <w:p w14:paraId="13C6E59F" w14:textId="77777777" w:rsidR="006C5726" w:rsidRDefault="006C5726" w:rsidP="006C5726">
      <w:r>
        <w:t>Programoje/puslapyje naudojamas „session“ elementas, kuris yra sukuriamas kai prie tinklapio prisijungia naudotojas. „Session“ išsaugo svarbią informaciją (UserType – naudotojo tipą, Email – naudotojo el. Paštą ir pan.) ir jos pagalba yra atrakinamos puslapio funkcijos prisijungus naudotojui.</w:t>
      </w:r>
    </w:p>
    <w:p w14:paraId="26878506" w14:textId="57CA4EA4" w:rsidR="006C5726" w:rsidRDefault="006C5726" w:rsidP="006C5726">
      <w:pPr>
        <w:keepNext/>
      </w:pPr>
      <w:r>
        <w:t xml:space="preserve"> Šiame pavyzdyje (pav. </w:t>
      </w:r>
      <w:r w:rsidR="00F04B0B">
        <w:t>65</w:t>
      </w:r>
      <w:r>
        <w:t>) prisijungiama kaip administratorius ir parodoma visos reikalingos funkcijos.:</w:t>
      </w:r>
      <w:r>
        <w:br/>
      </w:r>
      <w:r w:rsidRPr="006C5726">
        <w:rPr>
          <w:noProof/>
        </w:rPr>
        <w:drawing>
          <wp:inline distT="0" distB="0" distL="0" distR="0" wp14:anchorId="345B2028" wp14:editId="6E65E8FE">
            <wp:extent cx="5274310" cy="2651125"/>
            <wp:effectExtent l="0" t="0" r="2540" b="0"/>
            <wp:docPr id="551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173" name=""/>
                    <pic:cNvPicPr/>
                  </pic:nvPicPr>
                  <pic:blipFill>
                    <a:blip r:embed="rId91"/>
                    <a:stretch>
                      <a:fillRect/>
                    </a:stretch>
                  </pic:blipFill>
                  <pic:spPr>
                    <a:xfrm>
                      <a:off x="0" y="0"/>
                      <a:ext cx="5274310" cy="2651125"/>
                    </a:xfrm>
                    <a:prstGeom prst="rect">
                      <a:avLst/>
                    </a:prstGeom>
                  </pic:spPr>
                </pic:pic>
              </a:graphicData>
            </a:graphic>
          </wp:inline>
        </w:drawing>
      </w:r>
    </w:p>
    <w:p w14:paraId="70FEC2AA" w14:textId="45E4005E" w:rsidR="006C5726" w:rsidRDefault="006C5726" w:rsidP="00F04B0B">
      <w:pPr>
        <w:pStyle w:val="Antrat"/>
        <w:jc w:val="center"/>
      </w:pPr>
      <w:r>
        <w:t xml:space="preserve">Pav. </w:t>
      </w:r>
      <w:fldSimple w:instr=" SEQ Pav. \* ARABIC ">
        <w:r w:rsidR="00F04B0B">
          <w:rPr>
            <w:noProof/>
          </w:rPr>
          <w:t>65</w:t>
        </w:r>
      </w:fldSimple>
      <w:r>
        <w:t xml:space="preserve"> Prisijungusio naudotojo vaizdas</w:t>
      </w:r>
    </w:p>
    <w:p w14:paraId="380EC560" w14:textId="77777777" w:rsidR="006C5726" w:rsidRDefault="006C5726" w:rsidP="006C5726"/>
    <w:p w14:paraId="641E813D" w14:textId="4B75B692" w:rsidR="006C5726" w:rsidRPr="00023A74" w:rsidRDefault="00023A74" w:rsidP="006C5726">
      <w:pPr>
        <w:rPr>
          <w:lang w:val="en-US"/>
        </w:rPr>
      </w:pPr>
      <w:r>
        <w:t xml:space="preserve">Tam, kad būtų galima prisijungti arba prisiregistruoti, spaudžiama ant „Profile“ mygtuko (pav. </w:t>
      </w:r>
      <w:r w:rsidR="00F04B0B">
        <w:rPr>
          <w:lang w:val="en-US"/>
        </w:rPr>
        <w:t>66</w:t>
      </w:r>
      <w:r>
        <w:rPr>
          <w:lang w:val="en-US"/>
        </w:rPr>
        <w:t>):</w:t>
      </w:r>
    </w:p>
    <w:p w14:paraId="180AC85D" w14:textId="77777777" w:rsidR="006C5726" w:rsidRDefault="006C5726" w:rsidP="006C5726"/>
    <w:p w14:paraId="74E47438" w14:textId="77777777" w:rsidR="006C5726" w:rsidRDefault="006C5726" w:rsidP="006C5726"/>
    <w:p w14:paraId="523E17DA" w14:textId="77777777" w:rsidR="00023A74" w:rsidRDefault="00023A74" w:rsidP="00023A74">
      <w:pPr>
        <w:keepNext/>
      </w:pPr>
      <w:r w:rsidRPr="00023A74">
        <w:rPr>
          <w:noProof/>
        </w:rPr>
        <w:lastRenderedPageBreak/>
        <w:drawing>
          <wp:inline distT="0" distB="0" distL="0" distR="0" wp14:anchorId="1DD836C2" wp14:editId="0E4BB4A9">
            <wp:extent cx="5274310" cy="2637155"/>
            <wp:effectExtent l="0" t="0" r="2540" b="0"/>
            <wp:docPr id="1405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4562" name=""/>
                    <pic:cNvPicPr/>
                  </pic:nvPicPr>
                  <pic:blipFill>
                    <a:blip r:embed="rId92"/>
                    <a:stretch>
                      <a:fillRect/>
                    </a:stretch>
                  </pic:blipFill>
                  <pic:spPr>
                    <a:xfrm>
                      <a:off x="0" y="0"/>
                      <a:ext cx="5274310" cy="2637155"/>
                    </a:xfrm>
                    <a:prstGeom prst="rect">
                      <a:avLst/>
                    </a:prstGeom>
                  </pic:spPr>
                </pic:pic>
              </a:graphicData>
            </a:graphic>
          </wp:inline>
        </w:drawing>
      </w:r>
    </w:p>
    <w:p w14:paraId="1A5DC4A5" w14:textId="1341CEB2" w:rsidR="006C5726" w:rsidRDefault="00023A74" w:rsidP="00F04B0B">
      <w:pPr>
        <w:pStyle w:val="Antrat"/>
        <w:jc w:val="center"/>
      </w:pPr>
      <w:r>
        <w:t xml:space="preserve">Pav. </w:t>
      </w:r>
      <w:fldSimple w:instr=" SEQ Pav. \* ARABIC ">
        <w:r w:rsidR="00F04B0B">
          <w:rPr>
            <w:noProof/>
          </w:rPr>
          <w:t>66</w:t>
        </w:r>
      </w:fldSimple>
      <w:r>
        <w:t xml:space="preserve"> Prisijungimo langas</w:t>
      </w:r>
    </w:p>
    <w:p w14:paraId="320AB6F4" w14:textId="77777777" w:rsidR="006C5726" w:rsidRDefault="006C5726" w:rsidP="006C5726"/>
    <w:p w14:paraId="4E1CEDC9" w14:textId="1C7E26DE" w:rsidR="006C5726" w:rsidRDefault="00023A74" w:rsidP="006C5726">
      <w:r>
        <w:t xml:space="preserve">Paspaudus ant profilio mygtuko vyksta patikra ar „session“ elementas yra tuščias. Jeigu tuščias „session“ elementas, naudotojas yra nukreipiamas į prisijungimo langą (pav. </w:t>
      </w:r>
      <w:r>
        <w:rPr>
          <w:lang w:val="en-US"/>
        </w:rPr>
        <w:t>37</w:t>
      </w:r>
      <w:r>
        <w:t>). Jeigu jis nėra Prisiregistravęs, Galima su „Register“ mygtuku pasiekti registracijos puslapį (pav. 3</w:t>
      </w:r>
      <w:r w:rsidR="00DB5FF6">
        <w:t>9</w:t>
      </w:r>
      <w:r>
        <w:t>). Prisiregistravus, naudotojas yra nukreipiamas į prisijungimo puslapį, kur turi suvesti reikalaujamus prisijungimo duomenis.</w:t>
      </w:r>
      <w:r w:rsidR="00DB5FF6">
        <w:t xml:space="preserve"> </w:t>
      </w:r>
    </w:p>
    <w:p w14:paraId="5DFCFFC0" w14:textId="20616545" w:rsidR="00DB5FF6" w:rsidRDefault="00DB5FF6" w:rsidP="006C5726">
      <w:r>
        <w:tab/>
        <w:t xml:space="preserve">Registracijai reikia suvesti savo vardą, pavardę, naudotojo vardą, el. Pašto adresą, slaptažodį ir jį dar kart pakartoti. Slaptažodžiam yra sukuriamas salt kintamasis, kuris yra naudojamas autentikacijai ir slaptažodžio šifravimui. Kelių paskyrų apsaugai tuo pačiu el. Pašto adresu, yra įdėta apsauga ir jeigu toks el. Pašto adresas jau egzistuoja sistemoje, naudotojas nukreipiamas į prisijungimo langą. Sėkmingai prisiregistravus prie sistemos taip pat išsiunčiamas laiškas į naudotojo el. Paštą, su sveikinimu, kad prisijungė prie puslapio (pav. </w:t>
      </w:r>
      <w:r w:rsidR="00F04B0B">
        <w:t>67</w:t>
      </w:r>
      <w:r>
        <w:t>).</w:t>
      </w:r>
    </w:p>
    <w:p w14:paraId="7D2152A1" w14:textId="77777777" w:rsidR="00DB5FF6" w:rsidRDefault="00DB5FF6" w:rsidP="00DB5FF6">
      <w:pPr>
        <w:keepNext/>
      </w:pPr>
      <w:r w:rsidRPr="00DB5FF6">
        <w:rPr>
          <w:noProof/>
        </w:rPr>
        <w:drawing>
          <wp:inline distT="0" distB="0" distL="0" distR="0" wp14:anchorId="7E4C5659" wp14:editId="109E1587">
            <wp:extent cx="5274310" cy="1750060"/>
            <wp:effectExtent l="0" t="0" r="2540" b="2540"/>
            <wp:docPr id="16533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5529" name=""/>
                    <pic:cNvPicPr/>
                  </pic:nvPicPr>
                  <pic:blipFill>
                    <a:blip r:embed="rId93"/>
                    <a:stretch>
                      <a:fillRect/>
                    </a:stretch>
                  </pic:blipFill>
                  <pic:spPr>
                    <a:xfrm>
                      <a:off x="0" y="0"/>
                      <a:ext cx="5274310" cy="1750060"/>
                    </a:xfrm>
                    <a:prstGeom prst="rect">
                      <a:avLst/>
                    </a:prstGeom>
                  </pic:spPr>
                </pic:pic>
              </a:graphicData>
            </a:graphic>
          </wp:inline>
        </w:drawing>
      </w:r>
    </w:p>
    <w:p w14:paraId="6C44CBCD" w14:textId="5B7716EE" w:rsidR="00DB5FF6" w:rsidRPr="00DB5FF6" w:rsidRDefault="00DB5FF6" w:rsidP="00F04B0B">
      <w:pPr>
        <w:pStyle w:val="Antrat"/>
        <w:jc w:val="center"/>
        <w:rPr>
          <w:lang w:val="en-US"/>
        </w:rPr>
      </w:pPr>
      <w:r>
        <w:t xml:space="preserve">Pav. </w:t>
      </w:r>
      <w:fldSimple w:instr=" SEQ Pav. \* ARABIC ">
        <w:r w:rsidR="00F04B0B">
          <w:rPr>
            <w:noProof/>
          </w:rPr>
          <w:t>67</w:t>
        </w:r>
      </w:fldSimple>
      <w:r>
        <w:t xml:space="preserve"> Gautas el. laiškas iš sistemos kai prisiregistruojama prie sistemos</w:t>
      </w:r>
    </w:p>
    <w:p w14:paraId="2A837040" w14:textId="138FDF14" w:rsidR="00DB5FF6" w:rsidRDefault="00DB5FF6" w:rsidP="00DB5FF6">
      <w:pPr>
        <w:ind w:firstLine="720"/>
      </w:pPr>
      <w:r>
        <w:t>Prisijungiant, suvedamas el. Pašto adresas ir slaptažodis, šie du parametrai sutikrinami ir jeigu atitinka tokį naudotoją duomenų bazėje, naudotojas prijungiamas, jei ne – išmetamas klaidos pranešimas.</w:t>
      </w:r>
    </w:p>
    <w:p w14:paraId="3705B9E8" w14:textId="77777777" w:rsidR="00023A74" w:rsidRDefault="00023A74" w:rsidP="00023A74">
      <w:pPr>
        <w:keepNext/>
      </w:pPr>
      <w:r w:rsidRPr="00023A74">
        <w:rPr>
          <w:noProof/>
        </w:rPr>
        <w:lastRenderedPageBreak/>
        <w:drawing>
          <wp:inline distT="0" distB="0" distL="0" distR="0" wp14:anchorId="7C692F21" wp14:editId="3FB9A307">
            <wp:extent cx="5274310" cy="2649855"/>
            <wp:effectExtent l="0" t="0" r="2540" b="0"/>
            <wp:docPr id="17326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2565" name=""/>
                    <pic:cNvPicPr/>
                  </pic:nvPicPr>
                  <pic:blipFill>
                    <a:blip r:embed="rId94"/>
                    <a:stretch>
                      <a:fillRect/>
                    </a:stretch>
                  </pic:blipFill>
                  <pic:spPr>
                    <a:xfrm>
                      <a:off x="0" y="0"/>
                      <a:ext cx="5274310" cy="2649855"/>
                    </a:xfrm>
                    <a:prstGeom prst="rect">
                      <a:avLst/>
                    </a:prstGeom>
                  </pic:spPr>
                </pic:pic>
              </a:graphicData>
            </a:graphic>
          </wp:inline>
        </w:drawing>
      </w:r>
    </w:p>
    <w:p w14:paraId="29F5AB1F" w14:textId="7C57C95E" w:rsidR="00023A74" w:rsidRDefault="00023A74" w:rsidP="00F04B0B">
      <w:pPr>
        <w:pStyle w:val="Antrat"/>
        <w:jc w:val="center"/>
      </w:pPr>
      <w:r>
        <w:t xml:space="preserve">Pav. </w:t>
      </w:r>
      <w:fldSimple w:instr=" SEQ Pav. \* ARABIC ">
        <w:r w:rsidR="00F04B0B">
          <w:rPr>
            <w:noProof/>
          </w:rPr>
          <w:t>68</w:t>
        </w:r>
      </w:fldSimple>
      <w:r>
        <w:t xml:space="preserve"> Registracijos langas</w:t>
      </w:r>
    </w:p>
    <w:p w14:paraId="6028D57C" w14:textId="77777777" w:rsidR="006C5726" w:rsidRDefault="006C5726" w:rsidP="006C5726"/>
    <w:p w14:paraId="330CA8CE" w14:textId="45A39B6A" w:rsidR="006C5726" w:rsidRDefault="00023A74" w:rsidP="006C5726">
      <w:r>
        <w:t xml:space="preserve">Prisijungus, iš karto atveriamas profilio langas (pav. </w:t>
      </w:r>
      <w:r w:rsidR="00F04B0B">
        <w:t>69</w:t>
      </w:r>
      <w:r>
        <w:t xml:space="preserve"> ir pav. </w:t>
      </w:r>
      <w:r w:rsidR="00F04B0B">
        <w:t>70</w:t>
      </w:r>
      <w:r>
        <w:t>), kuriame atvaizduojama svarbi informacija:</w:t>
      </w:r>
    </w:p>
    <w:p w14:paraId="2EAD2D3E" w14:textId="43D9D90D" w:rsidR="00023A74" w:rsidRDefault="00023A74" w:rsidP="006C5726">
      <w:pPr>
        <w:rPr>
          <w:lang w:val="en-US"/>
        </w:rPr>
      </w:pPr>
      <w:r>
        <w:t>Vardas, Pavardas, El pašto adresas, Telefono numeris, Adresas ir gauti titulai.</w:t>
      </w:r>
    </w:p>
    <w:p w14:paraId="4467B506" w14:textId="77777777" w:rsidR="00023A74" w:rsidRDefault="00023A74" w:rsidP="006C5726">
      <w:pPr>
        <w:rPr>
          <w:lang w:val="en-US"/>
        </w:rPr>
      </w:pPr>
    </w:p>
    <w:p w14:paraId="403D79E9" w14:textId="77777777" w:rsidR="00A271F7" w:rsidRDefault="00023A74" w:rsidP="00A271F7">
      <w:pPr>
        <w:keepNext/>
      </w:pPr>
      <w:r w:rsidRPr="00023A74">
        <w:rPr>
          <w:noProof/>
          <w:lang w:val="en-US"/>
        </w:rPr>
        <w:drawing>
          <wp:inline distT="0" distB="0" distL="0" distR="0" wp14:anchorId="3A638C7E" wp14:editId="60F5BAE2">
            <wp:extent cx="5274310" cy="2638425"/>
            <wp:effectExtent l="0" t="0" r="2540" b="9525"/>
            <wp:docPr id="207355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2055" name=""/>
                    <pic:cNvPicPr/>
                  </pic:nvPicPr>
                  <pic:blipFill>
                    <a:blip r:embed="rId95"/>
                    <a:stretch>
                      <a:fillRect/>
                    </a:stretch>
                  </pic:blipFill>
                  <pic:spPr>
                    <a:xfrm>
                      <a:off x="0" y="0"/>
                      <a:ext cx="5274310" cy="2638425"/>
                    </a:xfrm>
                    <a:prstGeom prst="rect">
                      <a:avLst/>
                    </a:prstGeom>
                  </pic:spPr>
                </pic:pic>
              </a:graphicData>
            </a:graphic>
          </wp:inline>
        </w:drawing>
      </w:r>
    </w:p>
    <w:p w14:paraId="4A7ACFE9" w14:textId="6BAD7C96" w:rsidR="00023A74" w:rsidRPr="00023A74" w:rsidRDefault="00A271F7" w:rsidP="00F04B0B">
      <w:pPr>
        <w:pStyle w:val="Antrat"/>
        <w:jc w:val="center"/>
        <w:rPr>
          <w:lang w:val="en-US"/>
        </w:rPr>
      </w:pPr>
      <w:r>
        <w:t xml:space="preserve">Pav. </w:t>
      </w:r>
      <w:fldSimple w:instr=" SEQ Pav. \* ARABIC ">
        <w:r w:rsidR="00F04B0B">
          <w:rPr>
            <w:noProof/>
          </w:rPr>
          <w:t>69</w:t>
        </w:r>
      </w:fldSimple>
      <w:r>
        <w:t xml:space="preserve"> Profilio langas 1/2</w:t>
      </w:r>
    </w:p>
    <w:p w14:paraId="3066A0BC" w14:textId="77777777" w:rsidR="00A271F7" w:rsidRDefault="00023A74" w:rsidP="00A271F7">
      <w:pPr>
        <w:keepNext/>
      </w:pPr>
      <w:r w:rsidRPr="00023A74">
        <w:rPr>
          <w:noProof/>
        </w:rPr>
        <w:lastRenderedPageBreak/>
        <w:drawing>
          <wp:inline distT="0" distB="0" distL="0" distR="0" wp14:anchorId="1DF20E5B" wp14:editId="6384FC31">
            <wp:extent cx="5274310" cy="2644140"/>
            <wp:effectExtent l="0" t="0" r="2540" b="3810"/>
            <wp:docPr id="90711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12816" name=""/>
                    <pic:cNvPicPr/>
                  </pic:nvPicPr>
                  <pic:blipFill>
                    <a:blip r:embed="rId96"/>
                    <a:stretch>
                      <a:fillRect/>
                    </a:stretch>
                  </pic:blipFill>
                  <pic:spPr>
                    <a:xfrm>
                      <a:off x="0" y="0"/>
                      <a:ext cx="5274310" cy="2644140"/>
                    </a:xfrm>
                    <a:prstGeom prst="rect">
                      <a:avLst/>
                    </a:prstGeom>
                  </pic:spPr>
                </pic:pic>
              </a:graphicData>
            </a:graphic>
          </wp:inline>
        </w:drawing>
      </w:r>
    </w:p>
    <w:p w14:paraId="3D13F5BA" w14:textId="5756845C" w:rsidR="006C5726" w:rsidRDefault="00A271F7" w:rsidP="00F04B0B">
      <w:pPr>
        <w:pStyle w:val="Antrat"/>
        <w:jc w:val="center"/>
      </w:pPr>
      <w:r>
        <w:t xml:space="preserve">Pav. </w:t>
      </w:r>
      <w:fldSimple w:instr=" SEQ Pav. \* ARABIC ">
        <w:r w:rsidR="00F04B0B">
          <w:rPr>
            <w:noProof/>
          </w:rPr>
          <w:t>70</w:t>
        </w:r>
      </w:fldSimple>
      <w:r>
        <w:t xml:space="preserve"> Profilio langas 2/2</w:t>
      </w:r>
    </w:p>
    <w:p w14:paraId="7E1874C4" w14:textId="77777777" w:rsidR="006C5726" w:rsidRDefault="006C5726" w:rsidP="006C5726"/>
    <w:p w14:paraId="723E98DB" w14:textId="1E6D2ED1" w:rsidR="007F71FC" w:rsidRDefault="00A271F7" w:rsidP="007F71FC">
      <w:pPr>
        <w:keepNext/>
      </w:pPr>
      <w:r>
        <w:t xml:space="preserve">Kaip matoma </w:t>
      </w:r>
      <w:r w:rsidR="00F65B50">
        <w:t>(</w:t>
      </w:r>
      <w:r w:rsidR="007F71FC">
        <w:t xml:space="preserve">pav. </w:t>
      </w:r>
      <w:r w:rsidR="00F65B50">
        <w:rPr>
          <w:lang w:val="en-US"/>
        </w:rPr>
        <w:t>71)</w:t>
      </w:r>
      <w:r w:rsidR="007F71FC">
        <w:rPr>
          <w:lang w:val="en-US"/>
        </w:rPr>
        <w:t>, Naudotojas pirkdamas prekes, aktyviai dalyvaudamas forumo veiklose gali kaupti ta</w:t>
      </w:r>
      <w:r w:rsidR="007F71FC">
        <w:t>škus, kurių sutaupęs tam tikrus kiekius, atsirakina titulus. Šie titulai yra grynai asmeniniai ir kolkas savo atsirakintus titulus gali matyti tiktai pats naudotojas.</w:t>
      </w:r>
      <w:r w:rsidR="007F71FC">
        <w:br/>
      </w:r>
      <w:r w:rsidR="007F71FC" w:rsidRPr="007F71FC">
        <w:rPr>
          <w:noProof/>
        </w:rPr>
        <w:drawing>
          <wp:inline distT="0" distB="0" distL="0" distR="0" wp14:anchorId="50970DC4" wp14:editId="422FB7FE">
            <wp:extent cx="5274310" cy="2635885"/>
            <wp:effectExtent l="0" t="0" r="2540" b="0"/>
            <wp:docPr id="12642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3209" name=""/>
                    <pic:cNvPicPr/>
                  </pic:nvPicPr>
                  <pic:blipFill>
                    <a:blip r:embed="rId97"/>
                    <a:stretch>
                      <a:fillRect/>
                    </a:stretch>
                  </pic:blipFill>
                  <pic:spPr>
                    <a:xfrm>
                      <a:off x="0" y="0"/>
                      <a:ext cx="5274310" cy="2635885"/>
                    </a:xfrm>
                    <a:prstGeom prst="rect">
                      <a:avLst/>
                    </a:prstGeom>
                  </pic:spPr>
                </pic:pic>
              </a:graphicData>
            </a:graphic>
          </wp:inline>
        </w:drawing>
      </w:r>
    </w:p>
    <w:p w14:paraId="5AF126E0" w14:textId="78DD5751" w:rsidR="006C5726" w:rsidRPr="007F71FC" w:rsidRDefault="007F71FC" w:rsidP="00F04B0B">
      <w:pPr>
        <w:pStyle w:val="Antrat"/>
        <w:jc w:val="center"/>
      </w:pPr>
      <w:r>
        <w:t xml:space="preserve">Pav. </w:t>
      </w:r>
      <w:fldSimple w:instr=" SEQ Pav. \* ARABIC ">
        <w:r w:rsidR="00F04B0B">
          <w:rPr>
            <w:noProof/>
          </w:rPr>
          <w:t>71</w:t>
        </w:r>
      </w:fldSimple>
      <w:r>
        <w:t xml:space="preserve"> Titulai</w:t>
      </w:r>
    </w:p>
    <w:p w14:paraId="2D431B90" w14:textId="1744A4BE" w:rsidR="007F71FC" w:rsidRDefault="007F71FC" w:rsidP="006C5726">
      <w:pPr>
        <w:rPr>
          <w:lang w:val="en-US"/>
        </w:rPr>
      </w:pPr>
      <w:r>
        <w:t xml:space="preserve">Toliau, turime „Change Phone number“ funkciją. Ji veikia kaip ir tikimasi, Ji pakeičia egzistuojantį telefono numerį į naudotojo norimą telefono numerį. Funkcijai panaudoti užtenka dukart suvesti naują telefono numerį ir paspausti mygtuką „Change phone number“, kaip matoma pav. </w:t>
      </w:r>
      <w:r>
        <w:rPr>
          <w:lang w:val="en-US"/>
        </w:rPr>
        <w:t>4</w:t>
      </w:r>
      <w:r w:rsidR="00DB5FF6">
        <w:rPr>
          <w:lang w:val="en-US"/>
        </w:rPr>
        <w:t>3</w:t>
      </w:r>
      <w:r>
        <w:rPr>
          <w:lang w:val="en-US"/>
        </w:rPr>
        <w:t>.</w:t>
      </w:r>
      <w:r w:rsidR="00207E6C">
        <w:rPr>
          <w:lang w:val="en-US"/>
        </w:rPr>
        <w:t xml:space="preserve"> Pakeitus telefono numerį, išsiunčiamas laiškas į naudotojo el. Pašto adresą su pranešimu, kad telefono numeris buvo pakeistas (pav. </w:t>
      </w:r>
      <w:r w:rsidR="00F65B50">
        <w:rPr>
          <w:lang w:val="en-US"/>
        </w:rPr>
        <w:t>72</w:t>
      </w:r>
      <w:r w:rsidR="00207E6C">
        <w:rPr>
          <w:lang w:val="en-US"/>
        </w:rPr>
        <w:t>).</w:t>
      </w:r>
    </w:p>
    <w:p w14:paraId="21D6B211" w14:textId="77777777" w:rsidR="007F71FC" w:rsidRDefault="007F71FC" w:rsidP="006C5726">
      <w:pPr>
        <w:rPr>
          <w:lang w:val="en-US"/>
        </w:rPr>
      </w:pPr>
    </w:p>
    <w:p w14:paraId="17BBACEC" w14:textId="77777777" w:rsidR="007F71FC" w:rsidRDefault="007F71FC" w:rsidP="007F71FC">
      <w:pPr>
        <w:keepNext/>
      </w:pPr>
      <w:r w:rsidRPr="007F71FC">
        <w:rPr>
          <w:noProof/>
        </w:rPr>
        <w:drawing>
          <wp:inline distT="0" distB="0" distL="0" distR="0" wp14:anchorId="43F4657D" wp14:editId="660D30C4">
            <wp:extent cx="5274310" cy="951230"/>
            <wp:effectExtent l="0" t="0" r="2540" b="1270"/>
            <wp:docPr id="60603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3546" name=""/>
                    <pic:cNvPicPr/>
                  </pic:nvPicPr>
                  <pic:blipFill>
                    <a:blip r:embed="rId98"/>
                    <a:stretch>
                      <a:fillRect/>
                    </a:stretch>
                  </pic:blipFill>
                  <pic:spPr>
                    <a:xfrm>
                      <a:off x="0" y="0"/>
                      <a:ext cx="5274310" cy="951230"/>
                    </a:xfrm>
                    <a:prstGeom prst="rect">
                      <a:avLst/>
                    </a:prstGeom>
                  </pic:spPr>
                </pic:pic>
              </a:graphicData>
            </a:graphic>
          </wp:inline>
        </w:drawing>
      </w:r>
    </w:p>
    <w:p w14:paraId="1575FBCA" w14:textId="2FB802F3" w:rsidR="007F71FC" w:rsidRPr="007F71FC" w:rsidRDefault="007F71FC" w:rsidP="00F04B0B">
      <w:pPr>
        <w:pStyle w:val="Antrat"/>
        <w:jc w:val="center"/>
      </w:pPr>
      <w:r>
        <w:t xml:space="preserve">Pav. </w:t>
      </w:r>
      <w:fldSimple w:instr=" SEQ Pav. \* ARABIC ">
        <w:r w:rsidR="00F04B0B">
          <w:rPr>
            <w:noProof/>
          </w:rPr>
          <w:t>72</w:t>
        </w:r>
      </w:fldSimple>
      <w:r>
        <w:t xml:space="preserve"> Telefono numerio keitimo skiltis</w:t>
      </w:r>
    </w:p>
    <w:p w14:paraId="6375A324" w14:textId="77777777" w:rsidR="00207E6C" w:rsidRDefault="007F71FC" w:rsidP="00207E6C">
      <w:pPr>
        <w:keepNext/>
      </w:pPr>
      <w:r>
        <w:lastRenderedPageBreak/>
        <w:t xml:space="preserve"> </w:t>
      </w:r>
      <w:r w:rsidR="00207E6C" w:rsidRPr="00207E6C">
        <w:rPr>
          <w:noProof/>
        </w:rPr>
        <w:drawing>
          <wp:inline distT="0" distB="0" distL="0" distR="0" wp14:anchorId="520C3401" wp14:editId="5C55E5B4">
            <wp:extent cx="5274310" cy="885825"/>
            <wp:effectExtent l="0" t="0" r="2540" b="9525"/>
            <wp:docPr id="45734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40598" name=""/>
                    <pic:cNvPicPr/>
                  </pic:nvPicPr>
                  <pic:blipFill>
                    <a:blip r:embed="rId99"/>
                    <a:stretch>
                      <a:fillRect/>
                    </a:stretch>
                  </pic:blipFill>
                  <pic:spPr>
                    <a:xfrm>
                      <a:off x="0" y="0"/>
                      <a:ext cx="5274310" cy="885825"/>
                    </a:xfrm>
                    <a:prstGeom prst="rect">
                      <a:avLst/>
                    </a:prstGeom>
                  </pic:spPr>
                </pic:pic>
              </a:graphicData>
            </a:graphic>
          </wp:inline>
        </w:drawing>
      </w:r>
    </w:p>
    <w:p w14:paraId="2D29B743" w14:textId="52685D4D" w:rsidR="006C5726" w:rsidRDefault="00207E6C" w:rsidP="00F04B0B">
      <w:pPr>
        <w:pStyle w:val="Antrat"/>
        <w:jc w:val="center"/>
      </w:pPr>
      <w:r>
        <w:t xml:space="preserve">Pav. </w:t>
      </w:r>
      <w:fldSimple w:instr=" SEQ Pav. \* ARABIC ">
        <w:r w:rsidR="00F04B0B">
          <w:rPr>
            <w:noProof/>
          </w:rPr>
          <w:t>73</w:t>
        </w:r>
      </w:fldSimple>
      <w:r>
        <w:t xml:space="preserve"> Laiškas, gautas pakeitus telefono numerį</w:t>
      </w:r>
    </w:p>
    <w:p w14:paraId="61453CFD" w14:textId="77777777" w:rsidR="00207E6C" w:rsidRDefault="00207E6C" w:rsidP="006C5726"/>
    <w:p w14:paraId="17A8D371" w14:textId="2946879C" w:rsidR="007F71FC" w:rsidRDefault="007F71FC" w:rsidP="006C5726">
      <w:r>
        <w:t xml:space="preserve">Adreso keitimas veikia panašiu principu kaip ir telefono numerio keitimas. Profilio lange matoma skiltis „Change adress“, </w:t>
      </w:r>
      <w:r w:rsidR="00F65B50">
        <w:t>(</w:t>
      </w:r>
      <w:r>
        <w:t xml:space="preserve">pav. </w:t>
      </w:r>
      <w:r w:rsidR="00F65B50">
        <w:t>74)</w:t>
      </w:r>
      <w:r>
        <w:t xml:space="preserve">. Prisijungus parodoma dabartinis adresas ir </w:t>
      </w:r>
      <w:r w:rsidR="00DB5FF6">
        <w:t>viršuj jo, yra laukas į kurį galima suvesti naują adresą ir mygtukas adreso pakeitimui.</w:t>
      </w:r>
      <w:r w:rsidR="00207E6C">
        <w:t xml:space="preserve"> Suvedus norimą adresą ir paspaudus mygtuką „Change address“ Išsaugomas naujas adresas duomenų bazėje ir naudotojas gauna laišką į savo el. Pašto adresą, kad pasikeitė jų adresas. (pav</w:t>
      </w:r>
      <w:r w:rsidR="00207E6C">
        <w:rPr>
          <w:lang w:val="en-US"/>
        </w:rPr>
        <w:t xml:space="preserve">. </w:t>
      </w:r>
      <w:r w:rsidR="00F65B50">
        <w:rPr>
          <w:lang w:val="en-US"/>
        </w:rPr>
        <w:t>75</w:t>
      </w:r>
      <w:r w:rsidR="00207E6C">
        <w:t>)</w:t>
      </w:r>
    </w:p>
    <w:p w14:paraId="44E4C003" w14:textId="77777777" w:rsidR="007F71FC" w:rsidRDefault="007F71FC" w:rsidP="006C5726"/>
    <w:p w14:paraId="35E4A0E8" w14:textId="77777777" w:rsidR="007F71FC" w:rsidRDefault="007F71FC" w:rsidP="007F71FC">
      <w:pPr>
        <w:keepNext/>
      </w:pPr>
      <w:r w:rsidRPr="007F71FC">
        <w:rPr>
          <w:noProof/>
          <w:lang w:val="en-US"/>
        </w:rPr>
        <w:drawing>
          <wp:inline distT="0" distB="0" distL="0" distR="0" wp14:anchorId="7A337FA9" wp14:editId="79935C60">
            <wp:extent cx="5274310" cy="1048385"/>
            <wp:effectExtent l="0" t="0" r="2540" b="0"/>
            <wp:docPr id="21459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5439" name=""/>
                    <pic:cNvPicPr/>
                  </pic:nvPicPr>
                  <pic:blipFill>
                    <a:blip r:embed="rId100"/>
                    <a:stretch>
                      <a:fillRect/>
                    </a:stretch>
                  </pic:blipFill>
                  <pic:spPr>
                    <a:xfrm>
                      <a:off x="0" y="0"/>
                      <a:ext cx="5274310" cy="1048385"/>
                    </a:xfrm>
                    <a:prstGeom prst="rect">
                      <a:avLst/>
                    </a:prstGeom>
                  </pic:spPr>
                </pic:pic>
              </a:graphicData>
            </a:graphic>
          </wp:inline>
        </w:drawing>
      </w:r>
    </w:p>
    <w:p w14:paraId="1FA82F28" w14:textId="6C6704FD" w:rsidR="007F71FC" w:rsidRPr="007F71FC" w:rsidRDefault="007F71FC" w:rsidP="00F04B0B">
      <w:pPr>
        <w:pStyle w:val="Antrat"/>
        <w:jc w:val="center"/>
        <w:rPr>
          <w:lang w:val="en-US"/>
        </w:rPr>
      </w:pPr>
      <w:r>
        <w:t xml:space="preserve">Pav. </w:t>
      </w:r>
      <w:fldSimple w:instr=" SEQ Pav. \* ARABIC ">
        <w:r w:rsidR="00F04B0B">
          <w:rPr>
            <w:noProof/>
          </w:rPr>
          <w:t>74</w:t>
        </w:r>
      </w:fldSimple>
      <w:r>
        <w:t xml:space="preserve"> Adreso keitimo skiltis</w:t>
      </w:r>
    </w:p>
    <w:p w14:paraId="21E1F3DE" w14:textId="77777777" w:rsidR="00207E6C" w:rsidRDefault="00207E6C" w:rsidP="00207E6C">
      <w:pPr>
        <w:keepNext/>
      </w:pPr>
      <w:r w:rsidRPr="00207E6C">
        <w:rPr>
          <w:noProof/>
        </w:rPr>
        <w:drawing>
          <wp:inline distT="0" distB="0" distL="0" distR="0" wp14:anchorId="07836DCF" wp14:editId="7C0CFBFA">
            <wp:extent cx="5274310" cy="847725"/>
            <wp:effectExtent l="0" t="0" r="2540" b="9525"/>
            <wp:docPr id="200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737" name=""/>
                    <pic:cNvPicPr/>
                  </pic:nvPicPr>
                  <pic:blipFill>
                    <a:blip r:embed="rId101"/>
                    <a:stretch>
                      <a:fillRect/>
                    </a:stretch>
                  </pic:blipFill>
                  <pic:spPr>
                    <a:xfrm>
                      <a:off x="0" y="0"/>
                      <a:ext cx="5274310" cy="847725"/>
                    </a:xfrm>
                    <a:prstGeom prst="rect">
                      <a:avLst/>
                    </a:prstGeom>
                  </pic:spPr>
                </pic:pic>
              </a:graphicData>
            </a:graphic>
          </wp:inline>
        </w:drawing>
      </w:r>
    </w:p>
    <w:p w14:paraId="06848EE2" w14:textId="73EF86D2" w:rsidR="006C5726" w:rsidRDefault="00207E6C" w:rsidP="00F04B0B">
      <w:pPr>
        <w:pStyle w:val="Antrat"/>
        <w:jc w:val="center"/>
      </w:pPr>
      <w:r>
        <w:t xml:space="preserve">Pav. </w:t>
      </w:r>
      <w:fldSimple w:instr=" SEQ Pav. \* ARABIC ">
        <w:r w:rsidR="00F04B0B">
          <w:rPr>
            <w:noProof/>
          </w:rPr>
          <w:t>75</w:t>
        </w:r>
      </w:fldSimple>
      <w:r>
        <w:t xml:space="preserve"> Laiškas gautas pakeitus pristatymo adresas.</w:t>
      </w:r>
    </w:p>
    <w:p w14:paraId="3C1E130A" w14:textId="77777777" w:rsidR="00207E6C" w:rsidRPr="00207E6C" w:rsidRDefault="00207E6C" w:rsidP="00207E6C"/>
    <w:p w14:paraId="7ED79841" w14:textId="4C7054E9" w:rsidR="00DB5FF6" w:rsidRPr="00207E6C" w:rsidRDefault="00DB5FF6" w:rsidP="006C5726">
      <w:pPr>
        <w:rPr>
          <w:lang w:val="en-US"/>
        </w:rPr>
      </w:pPr>
      <w:r>
        <w:t>Slaptažodžio keitimui</w:t>
      </w:r>
      <w:r w:rsidR="00446E7C">
        <w:t xml:space="preserve">, kaip matoma (pav. </w:t>
      </w:r>
      <w:r w:rsidR="00F65B50">
        <w:t>76</w:t>
      </w:r>
      <w:r w:rsidR="00446E7C">
        <w:t xml:space="preserve">), </w:t>
      </w:r>
      <w:r>
        <w:t>reikalaujama suvesti seną slaptažodį ir suvesti naują slaptažodį du kartus. Paspaudus mygtuką „Change password“ sukuriamas naujas slaptažodžio „salt“ raktas ir pakeičiamas slaptažodis.</w:t>
      </w:r>
      <w:r w:rsidR="00446E7C">
        <w:t xml:space="preserve"> Pakeitus slaptažodį, išsiunčiamas laiškas į naudotojo el. Pašto adresą su pranešimu, kad jų slaptažodis, buvo pakeistas. (pav. </w:t>
      </w:r>
      <w:r w:rsidR="00F65B50">
        <w:rPr>
          <w:lang w:val="en-US"/>
        </w:rPr>
        <w:t>77</w:t>
      </w:r>
      <w:r w:rsidR="00446E7C">
        <w:t>).</w:t>
      </w:r>
    </w:p>
    <w:p w14:paraId="0A30447A" w14:textId="77777777" w:rsidR="00DB5FF6" w:rsidRDefault="00DB5FF6" w:rsidP="00DB5FF6">
      <w:pPr>
        <w:keepNext/>
      </w:pPr>
      <w:r w:rsidRPr="00DB5FF6">
        <w:rPr>
          <w:noProof/>
        </w:rPr>
        <w:drawing>
          <wp:inline distT="0" distB="0" distL="0" distR="0" wp14:anchorId="32436AAE" wp14:editId="32E0BF72">
            <wp:extent cx="5274310" cy="1297940"/>
            <wp:effectExtent l="0" t="0" r="2540" b="0"/>
            <wp:docPr id="59758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4913" name=""/>
                    <pic:cNvPicPr/>
                  </pic:nvPicPr>
                  <pic:blipFill>
                    <a:blip r:embed="rId102"/>
                    <a:stretch>
                      <a:fillRect/>
                    </a:stretch>
                  </pic:blipFill>
                  <pic:spPr>
                    <a:xfrm>
                      <a:off x="0" y="0"/>
                      <a:ext cx="5274310" cy="1297940"/>
                    </a:xfrm>
                    <a:prstGeom prst="rect">
                      <a:avLst/>
                    </a:prstGeom>
                  </pic:spPr>
                </pic:pic>
              </a:graphicData>
            </a:graphic>
          </wp:inline>
        </w:drawing>
      </w:r>
    </w:p>
    <w:p w14:paraId="04F1C0C9" w14:textId="46296DF1" w:rsidR="00DB5FF6" w:rsidRDefault="00DB5FF6" w:rsidP="00F04B0B">
      <w:pPr>
        <w:pStyle w:val="Antrat"/>
        <w:jc w:val="center"/>
      </w:pPr>
      <w:r>
        <w:t xml:space="preserve">Pav. </w:t>
      </w:r>
      <w:fldSimple w:instr=" SEQ Pav. \* ARABIC ">
        <w:r w:rsidR="00F04B0B">
          <w:rPr>
            <w:noProof/>
          </w:rPr>
          <w:t>76</w:t>
        </w:r>
      </w:fldSimple>
      <w:r>
        <w:t xml:space="preserve"> Slaptažodžio keitimo skiltis</w:t>
      </w:r>
    </w:p>
    <w:p w14:paraId="3B797F20" w14:textId="77777777" w:rsidR="00DB5FF6" w:rsidRDefault="00DB5FF6" w:rsidP="006C5726"/>
    <w:p w14:paraId="65E86606" w14:textId="77777777" w:rsidR="00207E6C" w:rsidRDefault="00207E6C" w:rsidP="00207E6C">
      <w:pPr>
        <w:keepNext/>
      </w:pPr>
      <w:r w:rsidRPr="00207E6C">
        <w:rPr>
          <w:noProof/>
        </w:rPr>
        <w:drawing>
          <wp:inline distT="0" distB="0" distL="0" distR="0" wp14:anchorId="27FB4385" wp14:editId="30C33C10">
            <wp:extent cx="5274310" cy="845185"/>
            <wp:effectExtent l="0" t="0" r="2540" b="0"/>
            <wp:docPr id="1942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145" name=""/>
                    <pic:cNvPicPr/>
                  </pic:nvPicPr>
                  <pic:blipFill>
                    <a:blip r:embed="rId103"/>
                    <a:stretch>
                      <a:fillRect/>
                    </a:stretch>
                  </pic:blipFill>
                  <pic:spPr>
                    <a:xfrm>
                      <a:off x="0" y="0"/>
                      <a:ext cx="5274310" cy="845185"/>
                    </a:xfrm>
                    <a:prstGeom prst="rect">
                      <a:avLst/>
                    </a:prstGeom>
                  </pic:spPr>
                </pic:pic>
              </a:graphicData>
            </a:graphic>
          </wp:inline>
        </w:drawing>
      </w:r>
    </w:p>
    <w:p w14:paraId="353E8E21" w14:textId="7EBB300A" w:rsidR="00DB5FF6" w:rsidRPr="00207E6C" w:rsidRDefault="00207E6C" w:rsidP="00F04B0B">
      <w:pPr>
        <w:pStyle w:val="Antrat"/>
        <w:jc w:val="center"/>
        <w:rPr>
          <w:lang w:val="en-US"/>
        </w:rPr>
      </w:pPr>
      <w:r>
        <w:t xml:space="preserve">Pav. </w:t>
      </w:r>
      <w:fldSimple w:instr=" SEQ Pav. \* ARABIC ">
        <w:r w:rsidR="00F04B0B">
          <w:rPr>
            <w:noProof/>
          </w:rPr>
          <w:t>77</w:t>
        </w:r>
      </w:fldSimple>
      <w:r>
        <w:t xml:space="preserve"> Laiškas gautas pakeitus naudotojo slaptažodį</w:t>
      </w:r>
    </w:p>
    <w:p w14:paraId="3377ACAA" w14:textId="77777777" w:rsidR="00DB5FF6" w:rsidRDefault="00DB5FF6" w:rsidP="006C5726"/>
    <w:p w14:paraId="3DFB599C" w14:textId="77777777" w:rsidR="00DB5FF6" w:rsidRDefault="00DB5FF6" w:rsidP="006C5726"/>
    <w:p w14:paraId="1F4B691E" w14:textId="2F98F841" w:rsidR="00446E7C" w:rsidRDefault="00446E7C" w:rsidP="006C5726">
      <w:r>
        <w:t>Paskyros šalinimas yra labai greita ir paprasta funkcija.Kaip matome skiltis „Account removal“ (pav.</w:t>
      </w:r>
      <w:r>
        <w:rPr>
          <w:lang w:val="en-US"/>
        </w:rPr>
        <w:t xml:space="preserve"> 49</w:t>
      </w:r>
      <w:r>
        <w:t xml:space="preserve">) Turi tiktai mygtuką „Remove account“. Paspaudus mygtuką „Remove account“, visa naudotojo informacija yra ištrinama iš duomenų bazės, naudotojas yra atjungiamas nuo puslapio, nukreipiamas į pagrindinį puslapį ir išvalomas „session“ elementas, kuris užslepia svečiui peržiūrėti neleidžiamas </w:t>
      </w:r>
      <w:r>
        <w:lastRenderedPageBreak/>
        <w:t>puslapio funkcijas. Taip pat ištrynus savo paskyrą, į naudotojo seną el. Pašto adresą yra išsiunčiamas laiškas su pranešimu. (pav</w:t>
      </w:r>
      <w:r>
        <w:rPr>
          <w:lang w:val="en-US"/>
        </w:rPr>
        <w:t xml:space="preserve">. </w:t>
      </w:r>
      <w:r w:rsidR="00F65B50">
        <w:rPr>
          <w:lang w:val="en-US"/>
        </w:rPr>
        <w:t>79</w:t>
      </w:r>
      <w:r>
        <w:t>)</w:t>
      </w:r>
    </w:p>
    <w:p w14:paraId="4F6DD425" w14:textId="77777777" w:rsidR="00DB5FF6" w:rsidRDefault="00DB5FF6" w:rsidP="006C5726"/>
    <w:p w14:paraId="2CD20705" w14:textId="77777777" w:rsidR="00DB5FF6" w:rsidRDefault="00DB5FF6" w:rsidP="006C5726"/>
    <w:p w14:paraId="21296198" w14:textId="77777777" w:rsidR="00446E7C" w:rsidRDefault="00446E7C" w:rsidP="00446E7C">
      <w:pPr>
        <w:keepNext/>
      </w:pPr>
      <w:r w:rsidRPr="00446E7C">
        <w:rPr>
          <w:noProof/>
        </w:rPr>
        <w:drawing>
          <wp:inline distT="0" distB="0" distL="0" distR="0" wp14:anchorId="16450651" wp14:editId="4B480297">
            <wp:extent cx="5274310" cy="972820"/>
            <wp:effectExtent l="0" t="0" r="2540" b="0"/>
            <wp:docPr id="205538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88176" name=""/>
                    <pic:cNvPicPr/>
                  </pic:nvPicPr>
                  <pic:blipFill>
                    <a:blip r:embed="rId104"/>
                    <a:stretch>
                      <a:fillRect/>
                    </a:stretch>
                  </pic:blipFill>
                  <pic:spPr>
                    <a:xfrm>
                      <a:off x="0" y="0"/>
                      <a:ext cx="5274310" cy="972820"/>
                    </a:xfrm>
                    <a:prstGeom prst="rect">
                      <a:avLst/>
                    </a:prstGeom>
                  </pic:spPr>
                </pic:pic>
              </a:graphicData>
            </a:graphic>
          </wp:inline>
        </w:drawing>
      </w:r>
    </w:p>
    <w:p w14:paraId="5CCDB9F2" w14:textId="6293F355" w:rsidR="00DB5FF6" w:rsidRDefault="00446E7C" w:rsidP="00446E7C">
      <w:pPr>
        <w:pStyle w:val="Antrat"/>
      </w:pPr>
      <w:r>
        <w:t xml:space="preserve">Pav. </w:t>
      </w:r>
      <w:fldSimple w:instr=" SEQ Pav. \* ARABIC ">
        <w:r w:rsidR="00F04B0B">
          <w:rPr>
            <w:noProof/>
          </w:rPr>
          <w:t>78</w:t>
        </w:r>
      </w:fldSimple>
      <w:r>
        <w:t xml:space="preserve"> Paskyros šalinimo skiltis</w:t>
      </w:r>
    </w:p>
    <w:p w14:paraId="03C750AC" w14:textId="77777777" w:rsidR="00DB5FF6" w:rsidRDefault="00DB5FF6" w:rsidP="006C5726"/>
    <w:p w14:paraId="73A40404" w14:textId="77777777" w:rsidR="00446E7C" w:rsidRDefault="00446E7C" w:rsidP="00446E7C">
      <w:pPr>
        <w:keepNext/>
      </w:pPr>
      <w:r w:rsidRPr="00446E7C">
        <w:rPr>
          <w:noProof/>
        </w:rPr>
        <w:drawing>
          <wp:inline distT="0" distB="0" distL="0" distR="0" wp14:anchorId="6F62AA64" wp14:editId="4D62C4D0">
            <wp:extent cx="5274310" cy="876300"/>
            <wp:effectExtent l="0" t="0" r="2540" b="0"/>
            <wp:docPr id="6302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1409" name=""/>
                    <pic:cNvPicPr/>
                  </pic:nvPicPr>
                  <pic:blipFill>
                    <a:blip r:embed="rId105"/>
                    <a:stretch>
                      <a:fillRect/>
                    </a:stretch>
                  </pic:blipFill>
                  <pic:spPr>
                    <a:xfrm>
                      <a:off x="0" y="0"/>
                      <a:ext cx="5274310" cy="876300"/>
                    </a:xfrm>
                    <a:prstGeom prst="rect">
                      <a:avLst/>
                    </a:prstGeom>
                  </pic:spPr>
                </pic:pic>
              </a:graphicData>
            </a:graphic>
          </wp:inline>
        </w:drawing>
      </w:r>
    </w:p>
    <w:p w14:paraId="7E9D683A" w14:textId="212878B6" w:rsidR="00DB5FF6" w:rsidRDefault="00446E7C" w:rsidP="00F04B0B">
      <w:pPr>
        <w:pStyle w:val="Antrat"/>
        <w:jc w:val="center"/>
      </w:pPr>
      <w:r>
        <w:t xml:space="preserve">Pav. </w:t>
      </w:r>
      <w:fldSimple w:instr=" SEQ Pav. \* ARABIC ">
        <w:r w:rsidR="00F04B0B">
          <w:rPr>
            <w:noProof/>
          </w:rPr>
          <w:t>79</w:t>
        </w:r>
      </w:fldSimple>
      <w:r>
        <w:t xml:space="preserve"> Laiškas, gautas ištrynus paskyrą</w:t>
      </w:r>
    </w:p>
    <w:p w14:paraId="1300EB2A" w14:textId="77777777" w:rsidR="00DB5FF6" w:rsidRDefault="00DB5FF6" w:rsidP="006C5726"/>
    <w:p w14:paraId="3C1649A3" w14:textId="77777777" w:rsidR="00DB5FF6" w:rsidRDefault="00DB5FF6" w:rsidP="006C5726"/>
    <w:p w14:paraId="07B7378F" w14:textId="70CCC484" w:rsidR="005C22B7" w:rsidRDefault="005C22B7" w:rsidP="005C22B7">
      <w:pPr>
        <w:rPr>
          <w:rFonts w:asciiTheme="minorHAnsi" w:hAnsiTheme="minorHAnsi" w:cstheme="minorHAnsi"/>
          <w:b/>
          <w:bCs/>
          <w:sz w:val="24"/>
          <w:szCs w:val="24"/>
        </w:rPr>
      </w:pPr>
      <w:r>
        <w:rPr>
          <w:rFonts w:asciiTheme="minorHAnsi" w:hAnsiTheme="minorHAnsi" w:cstheme="minorHAnsi"/>
          <w:b/>
          <w:bCs/>
          <w:sz w:val="24"/>
          <w:szCs w:val="24"/>
        </w:rPr>
        <w:t>Forumas:</w:t>
      </w:r>
    </w:p>
    <w:p w14:paraId="4C5673FA" w14:textId="77777777" w:rsidR="005C22B7" w:rsidRDefault="005C22B7" w:rsidP="005C22B7"/>
    <w:p w14:paraId="02D28E8E" w14:textId="32728CE0" w:rsidR="005C22B7" w:rsidRPr="006C5726" w:rsidRDefault="005C22B7" w:rsidP="005C22B7">
      <w:r>
        <w:t xml:space="preserve">Forumo puslapis kai esi neprisijungęs lankytojas. </w:t>
      </w:r>
    </w:p>
    <w:p w14:paraId="4D0A4218" w14:textId="77777777" w:rsidR="00DB5FF6" w:rsidRDefault="00DB5FF6" w:rsidP="006C5726"/>
    <w:p w14:paraId="249FD3EF" w14:textId="77777777" w:rsidR="005C22B7" w:rsidRDefault="005C22B7" w:rsidP="005C22B7">
      <w:pPr>
        <w:keepNext/>
      </w:pPr>
      <w:r w:rsidRPr="005C22B7">
        <w:rPr>
          <w:noProof/>
        </w:rPr>
        <w:drawing>
          <wp:inline distT="0" distB="0" distL="0" distR="0" wp14:anchorId="32C6D4B3" wp14:editId="5E7A3292">
            <wp:extent cx="5274310" cy="1733550"/>
            <wp:effectExtent l="0" t="0" r="2540" b="0"/>
            <wp:docPr id="760600117" name="Paveikslėlis 1" descr="Paveikslėlis, kuriame yra tekstas, Šriftas,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0117" name="Paveikslėlis 1" descr="Paveikslėlis, kuriame yra tekstas, Šriftas, ekrano kopija&#10;&#10;Automatiškai sugeneruotas aprašymas"/>
                    <pic:cNvPicPr/>
                  </pic:nvPicPr>
                  <pic:blipFill>
                    <a:blip r:embed="rId106"/>
                    <a:stretch>
                      <a:fillRect/>
                    </a:stretch>
                  </pic:blipFill>
                  <pic:spPr>
                    <a:xfrm>
                      <a:off x="0" y="0"/>
                      <a:ext cx="5274310" cy="1733550"/>
                    </a:xfrm>
                    <a:prstGeom prst="rect">
                      <a:avLst/>
                    </a:prstGeom>
                  </pic:spPr>
                </pic:pic>
              </a:graphicData>
            </a:graphic>
          </wp:inline>
        </w:drawing>
      </w:r>
    </w:p>
    <w:p w14:paraId="7E8C6382" w14:textId="72CB24AC" w:rsidR="00DB5FF6" w:rsidRDefault="005C22B7" w:rsidP="005C22B7">
      <w:pPr>
        <w:pStyle w:val="Antrat"/>
        <w:jc w:val="center"/>
      </w:pPr>
      <w:r>
        <w:t xml:space="preserve">Forumo puslapis neprisijungus pav. </w:t>
      </w:r>
      <w:fldSimple w:instr=" SEQ pav. \* ARABIC ">
        <w:r w:rsidR="00F04B0B">
          <w:rPr>
            <w:noProof/>
          </w:rPr>
          <w:t>80</w:t>
        </w:r>
      </w:fldSimple>
    </w:p>
    <w:p w14:paraId="513191F4" w14:textId="77777777" w:rsidR="00DB5FF6" w:rsidRDefault="00DB5FF6" w:rsidP="006C5726"/>
    <w:p w14:paraId="392C795B" w14:textId="6EF718C0" w:rsidR="00DB5FF6" w:rsidRDefault="005C22B7" w:rsidP="006C5726">
      <w:r>
        <w:t>Kaip matome forumo puslapis, kai esi neprisijungęs atvaizduoja esamus forume skelbimus. Kiekvienas skelbimas turi savo Pavadinimą, tekstą, prekę apie kurią aprašomas skelbimas, naudotojo, kuris parašė skelbimą vardas, data patiktukų skaičius ir komentarai.</w:t>
      </w:r>
    </w:p>
    <w:p w14:paraId="1E5C0DBC" w14:textId="77777777" w:rsidR="005C22B7" w:rsidRDefault="005C22B7" w:rsidP="006C5726"/>
    <w:p w14:paraId="0DB11F6B" w14:textId="77777777" w:rsidR="005C22B7" w:rsidRDefault="005C22B7" w:rsidP="006C5726"/>
    <w:p w14:paraId="61B89958" w14:textId="77777777" w:rsidR="005C22B7" w:rsidRDefault="005C22B7" w:rsidP="005C22B7">
      <w:pPr>
        <w:keepNext/>
      </w:pPr>
      <w:r w:rsidRPr="005C22B7">
        <w:rPr>
          <w:noProof/>
        </w:rPr>
        <w:drawing>
          <wp:inline distT="0" distB="0" distL="0" distR="0" wp14:anchorId="2E9A5C18" wp14:editId="02A024F3">
            <wp:extent cx="5274310" cy="1553845"/>
            <wp:effectExtent l="0" t="0" r="2540" b="8255"/>
            <wp:docPr id="149954726" name="Paveikslėlis 1" descr="Paveikslėlis, kuriame yra tekstas, Šriftas,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4726" name="Paveikslėlis 1" descr="Paveikslėlis, kuriame yra tekstas, Šriftas, ekrano kopija&#10;&#10;Automatiškai sugeneruotas aprašymas"/>
                    <pic:cNvPicPr/>
                  </pic:nvPicPr>
                  <pic:blipFill>
                    <a:blip r:embed="rId107"/>
                    <a:stretch>
                      <a:fillRect/>
                    </a:stretch>
                  </pic:blipFill>
                  <pic:spPr>
                    <a:xfrm>
                      <a:off x="0" y="0"/>
                      <a:ext cx="5274310" cy="1553845"/>
                    </a:xfrm>
                    <a:prstGeom prst="rect">
                      <a:avLst/>
                    </a:prstGeom>
                  </pic:spPr>
                </pic:pic>
              </a:graphicData>
            </a:graphic>
          </wp:inline>
        </w:drawing>
      </w:r>
    </w:p>
    <w:p w14:paraId="5D472C6D" w14:textId="7CB881E0" w:rsidR="005C22B7" w:rsidRDefault="005C22B7" w:rsidP="005C22B7">
      <w:pPr>
        <w:pStyle w:val="Antrat"/>
        <w:jc w:val="center"/>
      </w:pPr>
      <w:r>
        <w:t xml:space="preserve">Komentarų atvaizdavimas pav. </w:t>
      </w:r>
      <w:fldSimple w:instr=" SEQ pav. \* ARABIC ">
        <w:r w:rsidR="00F04B0B">
          <w:rPr>
            <w:noProof/>
          </w:rPr>
          <w:t>81</w:t>
        </w:r>
      </w:fldSimple>
    </w:p>
    <w:p w14:paraId="77121399" w14:textId="77777777" w:rsidR="00A46418" w:rsidRDefault="00A46418" w:rsidP="005C22B7">
      <w:pPr>
        <w:jc w:val="center"/>
      </w:pPr>
    </w:p>
    <w:p w14:paraId="315E6FED" w14:textId="689F1E50" w:rsidR="00DB5FF6" w:rsidRDefault="005C22B7" w:rsidP="006C5726">
      <w:r>
        <w:lastRenderedPageBreak/>
        <w:t>Kiekvienas skelbimas, gali tūrėti komentarų. Jie atvaizduojami kai naudotojas, paspaudžiant mygtuką „Comments“. Komentaras rodomas anoniminis, tačiau naudotojas, kuris jį parašė yra registruojamas duomenų bazėje. Komentaras turi tekstą, ir datą, kada buvo sukurtas komentaras.</w:t>
      </w:r>
    </w:p>
    <w:p w14:paraId="4DA3DFF1" w14:textId="77777777" w:rsidR="00A46418" w:rsidRDefault="00A46418" w:rsidP="006C5726"/>
    <w:p w14:paraId="38E84EFA" w14:textId="77777777" w:rsidR="00A46418" w:rsidRDefault="00A46418" w:rsidP="00A46418">
      <w:pPr>
        <w:keepNext/>
      </w:pPr>
      <w:r w:rsidRPr="00A46418">
        <w:rPr>
          <w:noProof/>
        </w:rPr>
        <w:drawing>
          <wp:inline distT="0" distB="0" distL="0" distR="0" wp14:anchorId="6D24F039" wp14:editId="3B33384D">
            <wp:extent cx="5274310" cy="2430145"/>
            <wp:effectExtent l="0" t="0" r="2540" b="8255"/>
            <wp:docPr id="816455126" name="Paveikslėlis 1" descr="Paveikslėlis, kuriame yra tekstas, programinė įranga, Kompiuterio piktograma, Operacinė siste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5126" name="Paveikslėlis 1" descr="Paveikslėlis, kuriame yra tekstas, programinė įranga, Kompiuterio piktograma, Operacinė sistema&#10;&#10;Automatiškai sugeneruotas aprašymas"/>
                    <pic:cNvPicPr/>
                  </pic:nvPicPr>
                  <pic:blipFill>
                    <a:blip r:embed="rId108"/>
                    <a:stretch>
                      <a:fillRect/>
                    </a:stretch>
                  </pic:blipFill>
                  <pic:spPr>
                    <a:xfrm>
                      <a:off x="0" y="0"/>
                      <a:ext cx="5274310" cy="2430145"/>
                    </a:xfrm>
                    <a:prstGeom prst="rect">
                      <a:avLst/>
                    </a:prstGeom>
                  </pic:spPr>
                </pic:pic>
              </a:graphicData>
            </a:graphic>
          </wp:inline>
        </w:drawing>
      </w:r>
    </w:p>
    <w:p w14:paraId="14C829E3" w14:textId="7AA0222D" w:rsidR="00A46418" w:rsidRDefault="00A46418" w:rsidP="00A46418">
      <w:pPr>
        <w:pStyle w:val="Antrat"/>
        <w:jc w:val="center"/>
      </w:pPr>
      <w:r>
        <w:t xml:space="preserve">Forumo atvaizdavimas, kai esi prisijungęs naudotojas pav. </w:t>
      </w:r>
      <w:fldSimple w:instr=" SEQ pav. \* ARABIC ">
        <w:r w:rsidR="00F04B0B">
          <w:rPr>
            <w:noProof/>
          </w:rPr>
          <w:t>82</w:t>
        </w:r>
      </w:fldSimple>
    </w:p>
    <w:p w14:paraId="0821C8E8" w14:textId="77777777" w:rsidR="00A36CD4" w:rsidRDefault="00A36CD4" w:rsidP="00A36CD4"/>
    <w:p w14:paraId="10DE970F" w14:textId="7B29FFC2" w:rsidR="00A36CD4" w:rsidRDefault="00A36CD4" w:rsidP="00A36CD4">
      <w:r>
        <w:t>Kai naudotojas, prisijungia į sistemą, jo forumo langas pasikeičia. Jis gali kurti skelbimą, paspaudus, mygtuką „Create Post“. Jis mato komentarų langą (</w:t>
      </w:r>
      <w:r w:rsidRPr="00A36CD4">
        <w:rPr>
          <w:b/>
          <w:bCs/>
        </w:rPr>
        <w:t xml:space="preserve">pav. </w:t>
      </w:r>
      <w:r w:rsidR="00F65B50">
        <w:rPr>
          <w:b/>
          <w:bCs/>
        </w:rPr>
        <w:t>83</w:t>
      </w:r>
      <w:r>
        <w:t>), kuriame gali parašyti komentarą ir jį pridėti paspaudus mygtuką „Add Comment“. Prisijungęs naudotojas, gali pridėti patiktuką prie norimų skelbimų, jeigu nėra pridėjęs. Jeigu naudotojas bando pridėti, kai yra pridėjęs patiktuką išmetamas klaidos pranėšimas (</w:t>
      </w:r>
      <w:r w:rsidRPr="00A36CD4">
        <w:rPr>
          <w:b/>
          <w:bCs/>
        </w:rPr>
        <w:t xml:space="preserve">pav. </w:t>
      </w:r>
      <w:r w:rsidR="00F65B50">
        <w:rPr>
          <w:b/>
          <w:bCs/>
        </w:rPr>
        <w:t>84</w:t>
      </w:r>
      <w:r>
        <w:t>). Jeigu esi sukūręs kažkokių skelbimų, juos gali panaikinti paspaudus, mygtuką „Delete Post“.</w:t>
      </w:r>
    </w:p>
    <w:p w14:paraId="29126F32" w14:textId="77777777" w:rsidR="00A36CD4" w:rsidRDefault="00A36CD4" w:rsidP="00A36CD4"/>
    <w:p w14:paraId="147F87D8" w14:textId="77777777" w:rsidR="00A36CD4" w:rsidRDefault="00A36CD4" w:rsidP="00A36CD4">
      <w:pPr>
        <w:keepNext/>
        <w:jc w:val="center"/>
      </w:pPr>
      <w:r w:rsidRPr="00A36CD4">
        <w:rPr>
          <w:noProof/>
        </w:rPr>
        <w:drawing>
          <wp:inline distT="0" distB="0" distL="0" distR="0" wp14:anchorId="71979EAE" wp14:editId="7A882396">
            <wp:extent cx="2915057" cy="924054"/>
            <wp:effectExtent l="0" t="0" r="0" b="9525"/>
            <wp:docPr id="417480330" name="Paveikslėlis 1" descr="Paveikslėlis, kuriame yra tekstas, ekrano kopija, Šriftas, Stačiakamp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0330" name="Paveikslėlis 1" descr="Paveikslėlis, kuriame yra tekstas, ekrano kopija, Šriftas, Stačiakampis&#10;&#10;Automatiškai sugeneruotas aprašymas"/>
                    <pic:cNvPicPr/>
                  </pic:nvPicPr>
                  <pic:blipFill>
                    <a:blip r:embed="rId109"/>
                    <a:stretch>
                      <a:fillRect/>
                    </a:stretch>
                  </pic:blipFill>
                  <pic:spPr>
                    <a:xfrm>
                      <a:off x="0" y="0"/>
                      <a:ext cx="2915057" cy="924054"/>
                    </a:xfrm>
                    <a:prstGeom prst="rect">
                      <a:avLst/>
                    </a:prstGeom>
                  </pic:spPr>
                </pic:pic>
              </a:graphicData>
            </a:graphic>
          </wp:inline>
        </w:drawing>
      </w:r>
    </w:p>
    <w:p w14:paraId="75A6DE5D" w14:textId="53DB1E1E" w:rsidR="00A36CD4" w:rsidRDefault="00A36CD4" w:rsidP="00A36CD4">
      <w:pPr>
        <w:pStyle w:val="Antrat"/>
        <w:jc w:val="center"/>
      </w:pPr>
      <w:r>
        <w:t xml:space="preserve">Komentarų langas pav. </w:t>
      </w:r>
      <w:fldSimple w:instr=" SEQ pav. \* ARABIC ">
        <w:r w:rsidR="00F04B0B">
          <w:rPr>
            <w:noProof/>
          </w:rPr>
          <w:t>83</w:t>
        </w:r>
      </w:fldSimple>
    </w:p>
    <w:p w14:paraId="7535DF49" w14:textId="77777777" w:rsidR="00A36CD4" w:rsidRDefault="00A36CD4" w:rsidP="00A36CD4"/>
    <w:p w14:paraId="0AFDD290" w14:textId="77777777" w:rsidR="00A36CD4" w:rsidRDefault="00A36CD4" w:rsidP="00A36CD4">
      <w:pPr>
        <w:keepNext/>
        <w:jc w:val="center"/>
      </w:pPr>
      <w:r w:rsidRPr="00A36CD4">
        <w:rPr>
          <w:noProof/>
        </w:rPr>
        <w:drawing>
          <wp:inline distT="0" distB="0" distL="0" distR="0" wp14:anchorId="5AF74F94" wp14:editId="55C00FD4">
            <wp:extent cx="2715004" cy="1028844"/>
            <wp:effectExtent l="0" t="0" r="0" b="0"/>
            <wp:docPr id="1090365940" name="Paveikslėlis 1" descr="Paveikslėlis, kuriame yra tekstas, Šriftas, baltas, ekrano kopij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5940" name="Paveikslėlis 1" descr="Paveikslėlis, kuriame yra tekstas, Šriftas, baltas, ekrano kopija&#10;&#10;Automatiškai sugeneruotas aprašymas"/>
                    <pic:cNvPicPr/>
                  </pic:nvPicPr>
                  <pic:blipFill>
                    <a:blip r:embed="rId110"/>
                    <a:stretch>
                      <a:fillRect/>
                    </a:stretch>
                  </pic:blipFill>
                  <pic:spPr>
                    <a:xfrm>
                      <a:off x="0" y="0"/>
                      <a:ext cx="2715004" cy="1028844"/>
                    </a:xfrm>
                    <a:prstGeom prst="rect">
                      <a:avLst/>
                    </a:prstGeom>
                  </pic:spPr>
                </pic:pic>
              </a:graphicData>
            </a:graphic>
          </wp:inline>
        </w:drawing>
      </w:r>
    </w:p>
    <w:p w14:paraId="2BD4AFB3" w14:textId="6BFAE7CC" w:rsidR="00A36CD4" w:rsidRDefault="00A36CD4" w:rsidP="00A36CD4">
      <w:pPr>
        <w:pStyle w:val="Antrat"/>
        <w:jc w:val="center"/>
      </w:pPr>
      <w:r>
        <w:t xml:space="preserve">Patiktuko, klaidos pranešimas pav. </w:t>
      </w:r>
      <w:fldSimple w:instr=" SEQ pav. \* ARABIC ">
        <w:r w:rsidR="00F04B0B">
          <w:rPr>
            <w:noProof/>
          </w:rPr>
          <w:t>84</w:t>
        </w:r>
      </w:fldSimple>
    </w:p>
    <w:p w14:paraId="6621B818" w14:textId="77777777" w:rsidR="00A36CD4" w:rsidRDefault="00A36CD4" w:rsidP="00A36CD4">
      <w:pPr>
        <w:keepNext/>
      </w:pPr>
      <w:r w:rsidRPr="00A36CD4">
        <w:rPr>
          <w:noProof/>
        </w:rPr>
        <w:lastRenderedPageBreak/>
        <w:drawing>
          <wp:inline distT="0" distB="0" distL="0" distR="0" wp14:anchorId="0262B053" wp14:editId="135BC5C0">
            <wp:extent cx="5274310" cy="2439670"/>
            <wp:effectExtent l="0" t="0" r="2540" b="0"/>
            <wp:docPr id="1397736469" name="Paveikslėlis 1" descr="Paveikslėlis, kuriame yra tekstas, programinė įranga, Kompiuterio piktograma, Operacinė siste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6469" name="Paveikslėlis 1" descr="Paveikslėlis, kuriame yra tekstas, programinė įranga, Kompiuterio piktograma, Operacinė sistema&#10;&#10;Automatiškai sugeneruotas aprašymas"/>
                    <pic:cNvPicPr/>
                  </pic:nvPicPr>
                  <pic:blipFill>
                    <a:blip r:embed="rId111"/>
                    <a:stretch>
                      <a:fillRect/>
                    </a:stretch>
                  </pic:blipFill>
                  <pic:spPr>
                    <a:xfrm>
                      <a:off x="0" y="0"/>
                      <a:ext cx="5274310" cy="2439670"/>
                    </a:xfrm>
                    <a:prstGeom prst="rect">
                      <a:avLst/>
                    </a:prstGeom>
                  </pic:spPr>
                </pic:pic>
              </a:graphicData>
            </a:graphic>
          </wp:inline>
        </w:drawing>
      </w:r>
    </w:p>
    <w:p w14:paraId="24163AEB" w14:textId="678AC205" w:rsidR="00A36CD4" w:rsidRDefault="00A36CD4" w:rsidP="00A36CD4">
      <w:pPr>
        <w:pStyle w:val="Antrat"/>
        <w:jc w:val="center"/>
      </w:pPr>
      <w:r>
        <w:t xml:space="preserve">Forumas, kai prisijungi kaip admin pav. </w:t>
      </w:r>
      <w:fldSimple w:instr=" SEQ pav. \* ARABIC ">
        <w:r w:rsidR="00F04B0B">
          <w:rPr>
            <w:noProof/>
          </w:rPr>
          <w:t>85</w:t>
        </w:r>
      </w:fldSimple>
    </w:p>
    <w:p w14:paraId="7326BC5E" w14:textId="77777777" w:rsidR="00A36CD4" w:rsidRPr="00A36CD4" w:rsidRDefault="00A36CD4" w:rsidP="00A36CD4"/>
    <w:p w14:paraId="1F06B1F2" w14:textId="556B5FC3" w:rsidR="00A36CD4" w:rsidRDefault="00A36CD4" w:rsidP="00A36CD4">
      <w:r>
        <w:t>Kai prisijungi kaip admin naudotojas, gali matyti visų skelbimų panaikinimo mygtukus ir juos paspaudus gali panaikinti norimus skelbimus.</w:t>
      </w:r>
    </w:p>
    <w:p w14:paraId="77D23E09" w14:textId="77777777" w:rsidR="00A36CD4" w:rsidRDefault="00A36CD4" w:rsidP="00A36CD4"/>
    <w:p w14:paraId="1443C930" w14:textId="77777777" w:rsidR="00A36CD4" w:rsidRDefault="00A36CD4" w:rsidP="00A36CD4">
      <w:pPr>
        <w:keepNext/>
      </w:pPr>
      <w:r w:rsidRPr="00A36CD4">
        <w:rPr>
          <w:noProof/>
        </w:rPr>
        <w:drawing>
          <wp:inline distT="0" distB="0" distL="0" distR="0" wp14:anchorId="5757356C" wp14:editId="0376F5DE">
            <wp:extent cx="5274310" cy="1106170"/>
            <wp:effectExtent l="0" t="0" r="2540" b="0"/>
            <wp:docPr id="1636467341" name="Paveikslėlis 1" descr="Paveikslėlis, kuriame yra tekstas, ekrano kopija, linija, Šrif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7341" name="Paveikslėlis 1" descr="Paveikslėlis, kuriame yra tekstas, ekrano kopija, linija, Šriftas&#10;&#10;Automatiškai sugeneruotas aprašymas"/>
                    <pic:cNvPicPr/>
                  </pic:nvPicPr>
                  <pic:blipFill>
                    <a:blip r:embed="rId112"/>
                    <a:stretch>
                      <a:fillRect/>
                    </a:stretch>
                  </pic:blipFill>
                  <pic:spPr>
                    <a:xfrm>
                      <a:off x="0" y="0"/>
                      <a:ext cx="5274310" cy="1106170"/>
                    </a:xfrm>
                    <a:prstGeom prst="rect">
                      <a:avLst/>
                    </a:prstGeom>
                  </pic:spPr>
                </pic:pic>
              </a:graphicData>
            </a:graphic>
          </wp:inline>
        </w:drawing>
      </w:r>
    </w:p>
    <w:p w14:paraId="3C93A93D" w14:textId="4DEC3FF7" w:rsidR="00A36CD4" w:rsidRDefault="00A36CD4" w:rsidP="00A36CD4">
      <w:pPr>
        <w:pStyle w:val="Antrat"/>
        <w:jc w:val="center"/>
      </w:pPr>
      <w:r>
        <w:t xml:space="preserve">Naujo skelbimo sukūrimo langas pav. </w:t>
      </w:r>
      <w:fldSimple w:instr=" SEQ pav. \* ARABIC ">
        <w:r w:rsidR="00F04B0B">
          <w:rPr>
            <w:noProof/>
          </w:rPr>
          <w:t>86</w:t>
        </w:r>
      </w:fldSimple>
    </w:p>
    <w:p w14:paraId="5DBE07D6" w14:textId="77777777" w:rsidR="00A36CD4" w:rsidRDefault="00A36CD4" w:rsidP="00A36CD4"/>
    <w:p w14:paraId="775B4D70" w14:textId="09C5476D" w:rsidR="00A36CD4" w:rsidRDefault="00A36CD4" w:rsidP="00A36CD4">
      <w:r>
        <w:t>Kaip pasnaudi mygtuką, „Create Post“, atsidaro naujo skelbimo kūrimo langas. Jame kaip matote yra titulo vieta, teksto vieta ir galima pasirinkti vieną iš parduotuvėje esančių prekių, apie kurią bus kuriamas skelbimas. Skelbimo negali atlikti, tol kol nebus užpildyti visi laukai.</w:t>
      </w:r>
    </w:p>
    <w:p w14:paraId="425A6F45" w14:textId="77777777" w:rsidR="00F14600" w:rsidRDefault="00F14600" w:rsidP="00A36CD4"/>
    <w:p w14:paraId="132B9BE3" w14:textId="1DAF10F9" w:rsidR="00F14600" w:rsidRDefault="00F14600" w:rsidP="00A36CD4">
      <w:r>
        <w:t>Kas s</w:t>
      </w:r>
      <w:r w:rsidR="00FF73C2">
        <w:t>a</w:t>
      </w:r>
      <w:r>
        <w:t xml:space="preserve">vaitę, </w:t>
      </w:r>
      <w:r w:rsidR="00FF73C2">
        <w:t>svetainė apskaičiuoja kiekvieno naudotojo surinktus taškus tai savaitei. Nusiunčia email laišką su gautais teiškais. Juos atnaujina ir prideda į DB.</w:t>
      </w:r>
    </w:p>
    <w:p w14:paraId="41BA7E4A" w14:textId="77777777" w:rsidR="00F14600" w:rsidRPr="00A36CD4" w:rsidRDefault="00F14600" w:rsidP="00A36CD4"/>
    <w:p w14:paraId="208234EE" w14:textId="490EF992" w:rsidR="00445878" w:rsidRDefault="00E867C5" w:rsidP="00066F80">
      <w:pPr>
        <w:pStyle w:val="Antrat1"/>
        <w:numPr>
          <w:ilvl w:val="0"/>
          <w:numId w:val="0"/>
        </w:numPr>
        <w:ind w:left="153" w:hanging="153"/>
      </w:pPr>
      <w:bookmarkStart w:id="33" w:name="_Toc523687934"/>
      <w:bookmarkStart w:id="34" w:name="_Toc81813495"/>
      <w:r w:rsidRPr="00C434B6">
        <w:t>Išvados</w:t>
      </w:r>
      <w:bookmarkEnd w:id="33"/>
      <w:bookmarkEnd w:id="34"/>
    </w:p>
    <w:p w14:paraId="168045B6" w14:textId="77777777" w:rsidR="00AF1A38" w:rsidRPr="00AF1A38" w:rsidRDefault="00445878" w:rsidP="00AF1A38">
      <w:pPr>
        <w:pStyle w:val="Sraopastraipa"/>
        <w:numPr>
          <w:ilvl w:val="0"/>
          <w:numId w:val="33"/>
        </w:numPr>
        <w:rPr>
          <w:rFonts w:asciiTheme="minorHAnsi" w:hAnsiTheme="minorHAnsi" w:cstheme="minorHAnsi"/>
        </w:rPr>
      </w:pPr>
      <w:r w:rsidRPr="00AF1A38">
        <w:rPr>
          <w:rFonts w:asciiTheme="minorHAnsi" w:hAnsiTheme="minorHAnsi" w:cstheme="minorHAnsi"/>
        </w:rPr>
        <w:t xml:space="preserve">Pasirinktas MVC sistemos realizavimo variantas, nes jis yra paprastas, aiškus ir su juo jau turėjome patirties praeituose universiteto projektuose. </w:t>
      </w:r>
    </w:p>
    <w:p w14:paraId="1E4BCD8C" w14:textId="79784872" w:rsidR="00445878" w:rsidRPr="00C434B6" w:rsidRDefault="00445878" w:rsidP="00445878">
      <w:pPr>
        <w:rPr>
          <w:rFonts w:asciiTheme="minorHAnsi" w:hAnsiTheme="minorHAnsi" w:cstheme="minorHAnsi"/>
        </w:rPr>
      </w:pPr>
      <w:r w:rsidRPr="00445878">
        <w:rPr>
          <w:rFonts w:asciiTheme="minorHAnsi" w:hAnsiTheme="minorHAnsi" w:cstheme="minorHAnsi"/>
        </w:rPr>
        <w:t xml:space="preserve">Ateityje būtų naudinga sistemą patobulinti, kadangi laiškus reikia siųsti rankiniu būdu administratoriui. Tačiau taip buvo suprojektuota, todėl taip ir atlikom. Sistema skirta klientų ir </w:t>
      </w:r>
      <w:r>
        <w:rPr>
          <w:rFonts w:asciiTheme="minorHAnsi" w:hAnsiTheme="minorHAnsi" w:cstheme="minorHAnsi"/>
        </w:rPr>
        <w:t>administratorių</w:t>
      </w:r>
      <w:r w:rsidRPr="00445878">
        <w:rPr>
          <w:rFonts w:asciiTheme="minorHAnsi" w:hAnsiTheme="minorHAnsi" w:cstheme="minorHAnsi"/>
        </w:rPr>
        <w:t xml:space="preserve"> vartotojų tipams, nes </w:t>
      </w:r>
      <w:r>
        <w:rPr>
          <w:rFonts w:asciiTheme="minorHAnsi" w:hAnsiTheme="minorHAnsi" w:cstheme="minorHAnsi"/>
        </w:rPr>
        <w:t>sistemos veikimą galime dalinti į šias dvi dalis</w:t>
      </w:r>
      <w:r w:rsidRPr="00445878">
        <w:rPr>
          <w:rFonts w:asciiTheme="minorHAnsi" w:hAnsiTheme="minorHAnsi" w:cstheme="minorHAnsi"/>
        </w:rPr>
        <w:t xml:space="preserve">. Sistema yra suskirstyta į </w:t>
      </w:r>
      <w:r>
        <w:rPr>
          <w:rFonts w:asciiTheme="minorHAnsi" w:hAnsiTheme="minorHAnsi" w:cstheme="minorHAnsi"/>
        </w:rPr>
        <w:t xml:space="preserve">klientų dalies valdymo , prekių krepšelio valdymo , prekių valdymo , forumo </w:t>
      </w:r>
      <w:r w:rsidRPr="00445878">
        <w:rPr>
          <w:rFonts w:asciiTheme="minorHAnsi" w:hAnsiTheme="minorHAnsi" w:cstheme="minorHAnsi"/>
        </w:rPr>
        <w:t>posistemes, nes manome, jog tai yra pagrindinės funkcijos, kurias turi galėti atlikti kiekviena sveikatos įstaiga.</w:t>
      </w:r>
    </w:p>
    <w:p w14:paraId="6E316745" w14:textId="77777777" w:rsidR="00E867C5" w:rsidRPr="00C434B6" w:rsidRDefault="00E867C5" w:rsidP="00A830F8">
      <w:pPr>
        <w:pStyle w:val="Antrat1"/>
        <w:numPr>
          <w:ilvl w:val="0"/>
          <w:numId w:val="0"/>
        </w:numPr>
        <w:ind w:left="153" w:hanging="153"/>
      </w:pPr>
      <w:bookmarkStart w:id="35" w:name="_Toc523687935"/>
      <w:bookmarkStart w:id="36" w:name="_Toc81813496"/>
      <w:r w:rsidRPr="00C434B6">
        <w:t>Literatūra</w:t>
      </w:r>
      <w:bookmarkEnd w:id="35"/>
      <w:bookmarkEnd w:id="36"/>
    </w:p>
    <w:p w14:paraId="7853C14B" w14:textId="77777777" w:rsidR="00C95FF9" w:rsidRPr="00C434B6" w:rsidRDefault="00C95FF9" w:rsidP="002E5A0E">
      <w:pPr>
        <w:ind w:firstLine="426"/>
        <w:jc w:val="both"/>
        <w:rPr>
          <w:rFonts w:asciiTheme="minorHAnsi" w:hAnsiTheme="minorHAnsi" w:cstheme="minorHAnsi"/>
        </w:rPr>
      </w:pPr>
      <w:r w:rsidRPr="00C434B6">
        <w:rPr>
          <w:rFonts w:asciiTheme="minorHAnsi" w:hAnsiTheme="minorHAnsi" w:cstheme="minorHAnsi"/>
        </w:rPr>
        <w:t>Pateikiama darbo metu naudota literatūra (jei tokia buvo naudotasi).</w:t>
      </w:r>
    </w:p>
    <w:p w14:paraId="402B4492" w14:textId="77777777" w:rsidR="004A29D8" w:rsidRPr="00C434B6" w:rsidRDefault="004A29D8">
      <w:pPr>
        <w:rPr>
          <w:rFonts w:asciiTheme="minorHAnsi" w:hAnsiTheme="minorHAnsi" w:cstheme="minorHAnsi"/>
          <w:b/>
          <w:bCs/>
          <w:sz w:val="28"/>
        </w:rPr>
      </w:pPr>
      <w:bookmarkStart w:id="37" w:name="_Toc523687936"/>
      <w:r w:rsidRPr="00C434B6">
        <w:br w:type="page"/>
      </w:r>
    </w:p>
    <w:p w14:paraId="56F26549" w14:textId="77777777" w:rsidR="00E867C5" w:rsidRPr="00C434B6" w:rsidRDefault="00E867C5" w:rsidP="00230576">
      <w:pPr>
        <w:pStyle w:val="Antrat1"/>
        <w:numPr>
          <w:ilvl w:val="0"/>
          <w:numId w:val="0"/>
        </w:numPr>
      </w:pPr>
      <w:bookmarkStart w:id="38" w:name="_Toc81813497"/>
      <w:r w:rsidRPr="00C434B6">
        <w:lastRenderedPageBreak/>
        <w:t>Priedai</w:t>
      </w:r>
      <w:bookmarkEnd w:id="37"/>
      <w:bookmarkEnd w:id="38"/>
    </w:p>
    <w:p w14:paraId="2C248FF7" w14:textId="77777777" w:rsidR="00E867C5" w:rsidRPr="00C434B6" w:rsidRDefault="00F92841" w:rsidP="002E5A0E">
      <w:pPr>
        <w:ind w:firstLine="426"/>
        <w:jc w:val="both"/>
        <w:rPr>
          <w:rFonts w:asciiTheme="minorHAnsi" w:hAnsiTheme="minorHAnsi" w:cstheme="minorHAnsi"/>
        </w:rPr>
      </w:pPr>
      <w:bookmarkStart w:id="39" w:name="OLE_LINK1"/>
      <w:bookmarkStart w:id="40" w:name="OLE_LINK2"/>
      <w:r w:rsidRPr="00C434B6">
        <w:rPr>
          <w:rFonts w:asciiTheme="minorHAnsi" w:hAnsiTheme="minorHAnsi" w:cstheme="minorHAnsi"/>
        </w:rPr>
        <w:t xml:space="preserve">Priedai dedami tik tada, kai jų reikia. </w:t>
      </w:r>
      <w:r w:rsidR="002E5A0E" w:rsidRPr="00C434B6">
        <w:rPr>
          <w:rFonts w:asciiTheme="minorHAnsi" w:hAnsiTheme="minorHAnsi" w:cstheme="minorHAnsi"/>
        </w:rPr>
        <w:t>Siūloma n</w:t>
      </w:r>
      <w:r w:rsidRPr="00C434B6">
        <w:rPr>
          <w:rFonts w:asciiTheme="minorHAnsi" w:hAnsiTheme="minorHAnsi" w:cstheme="minorHAnsi"/>
        </w:rPr>
        <w:t>epersisten</w:t>
      </w:r>
      <w:r w:rsidR="002E5A0E" w:rsidRPr="00C434B6">
        <w:rPr>
          <w:rFonts w:asciiTheme="minorHAnsi" w:hAnsiTheme="minorHAnsi" w:cstheme="minorHAnsi"/>
        </w:rPr>
        <w:t>gti</w:t>
      </w:r>
      <w:r w:rsidRPr="00C434B6">
        <w:rPr>
          <w:rFonts w:asciiTheme="minorHAnsi" w:hAnsiTheme="minorHAnsi" w:cstheme="minorHAnsi"/>
        </w:rPr>
        <w:t xml:space="preserve"> ir nepridė</w:t>
      </w:r>
      <w:r w:rsidR="002E5A0E" w:rsidRPr="00C434B6">
        <w:rPr>
          <w:rFonts w:asciiTheme="minorHAnsi" w:hAnsiTheme="minorHAnsi" w:cstheme="minorHAnsi"/>
        </w:rPr>
        <w:t>ti</w:t>
      </w:r>
      <w:r w:rsidRPr="00C434B6">
        <w:rPr>
          <w:rFonts w:asciiTheme="minorHAnsi" w:hAnsiTheme="minorHAnsi" w:cstheme="minorHAnsi"/>
        </w:rPr>
        <w:t xml:space="preserve"> to, kas visiškai nenaudinga. Jeigu priedas įdėtas čia, vadinasi jis bent kartą turi būti paminėtas darbo tekste (principas tas pats,  kaip ir su literatūros citavimu).</w:t>
      </w:r>
      <w:bookmarkEnd w:id="39"/>
      <w:bookmarkEnd w:id="40"/>
    </w:p>
    <w:sectPr w:rsidR="00E867C5" w:rsidRPr="00C434B6" w:rsidSect="00642D1C">
      <w:footerReference w:type="default" r:id="rId113"/>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73333" w14:textId="77777777" w:rsidR="00D058D0" w:rsidRDefault="00D058D0" w:rsidP="00642D1C">
      <w:r>
        <w:separator/>
      </w:r>
    </w:p>
  </w:endnote>
  <w:endnote w:type="continuationSeparator" w:id="0">
    <w:p w14:paraId="6EEB9CE2" w14:textId="77777777" w:rsidR="00D058D0" w:rsidRDefault="00D058D0"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BA"/>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32AA" w14:textId="77777777" w:rsidR="00F41840" w:rsidRDefault="00F41840">
    <w:pPr>
      <w:pStyle w:val="Porat"/>
      <w:jc w:val="right"/>
    </w:pPr>
    <w:r>
      <w:fldChar w:fldCharType="begin"/>
    </w:r>
    <w:r>
      <w:instrText xml:space="preserve"> PAGE   \* MERGEFORMAT </w:instrText>
    </w:r>
    <w:r>
      <w:fldChar w:fldCharType="separate"/>
    </w:r>
    <w:r w:rsidR="00951096">
      <w:rPr>
        <w:noProof/>
      </w:rPr>
      <w:t>47</w:t>
    </w:r>
    <w:r>
      <w:rPr>
        <w:noProof/>
      </w:rPr>
      <w:fldChar w:fldCharType="end"/>
    </w:r>
  </w:p>
  <w:p w14:paraId="37BE58BC" w14:textId="77777777" w:rsidR="00F41840" w:rsidRDefault="00F41840">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55596" w14:textId="77777777" w:rsidR="00D058D0" w:rsidRDefault="00D058D0" w:rsidP="00642D1C">
      <w:r>
        <w:separator/>
      </w:r>
    </w:p>
  </w:footnote>
  <w:footnote w:type="continuationSeparator" w:id="0">
    <w:p w14:paraId="4EE92394" w14:textId="77777777" w:rsidR="00D058D0" w:rsidRDefault="00D058D0"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3913"/>
    <w:multiLevelType w:val="hybridMultilevel"/>
    <w:tmpl w:val="9ED27B3E"/>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4AD1502"/>
    <w:multiLevelType w:val="multilevel"/>
    <w:tmpl w:val="2D4C2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63D07"/>
    <w:multiLevelType w:val="hybridMultilevel"/>
    <w:tmpl w:val="0CCC2E4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B5A3A60"/>
    <w:multiLevelType w:val="multilevel"/>
    <w:tmpl w:val="694C17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57B6D"/>
    <w:multiLevelType w:val="multilevel"/>
    <w:tmpl w:val="3510210A"/>
    <w:lvl w:ilvl="0">
      <w:start w:val="1"/>
      <w:numFmt w:val="decimal"/>
      <w:pStyle w:val="Antrat1"/>
      <w:lvlText w:val="%1."/>
      <w:lvlJc w:val="left"/>
      <w:pPr>
        <w:tabs>
          <w:tab w:val="num" w:pos="360"/>
        </w:tabs>
        <w:ind w:left="153" w:hanging="153"/>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trat2"/>
      <w:lvlText w:val="%1.%2."/>
      <w:lvlJc w:val="left"/>
      <w:pPr>
        <w:tabs>
          <w:tab w:val="num" w:pos="927"/>
        </w:tabs>
        <w:ind w:left="567" w:firstLine="0"/>
      </w:pPr>
      <w:rPr>
        <w:rFonts w:asciiTheme="minorHAnsi" w:hAnsiTheme="minorHAnsi" w:cstheme="minorHAnsi" w:hint="default"/>
        <w:b/>
        <w:i w:val="0"/>
        <w:sz w:val="24"/>
      </w:rPr>
    </w:lvl>
    <w:lvl w:ilvl="2">
      <w:start w:val="1"/>
      <w:numFmt w:val="decimal"/>
      <w:pStyle w:val="Antrat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5" w15:restartNumberingAfterBreak="0">
    <w:nsid w:val="0CE67DB2"/>
    <w:multiLevelType w:val="hybridMultilevel"/>
    <w:tmpl w:val="46DE0582"/>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18EC5C95"/>
    <w:multiLevelType w:val="hybridMultilevel"/>
    <w:tmpl w:val="ADE82CFC"/>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7" w15:restartNumberingAfterBreak="0">
    <w:nsid w:val="1D696975"/>
    <w:multiLevelType w:val="hybridMultilevel"/>
    <w:tmpl w:val="8EFCC174"/>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8" w15:restartNumberingAfterBreak="0">
    <w:nsid w:val="31913CAD"/>
    <w:multiLevelType w:val="hybridMultilevel"/>
    <w:tmpl w:val="006C7ED2"/>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7BB5113"/>
    <w:multiLevelType w:val="hybridMultilevel"/>
    <w:tmpl w:val="F6F0192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10" w15:restartNumberingAfterBreak="0">
    <w:nsid w:val="381F433B"/>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50341B2A"/>
    <w:multiLevelType w:val="hybridMultilevel"/>
    <w:tmpl w:val="AD88B19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60D51130"/>
    <w:multiLevelType w:val="hybridMultilevel"/>
    <w:tmpl w:val="1B32CD2A"/>
    <w:lvl w:ilvl="0" w:tplc="FFFFFFFF">
      <w:start w:val="1"/>
      <w:numFmt w:val="bullet"/>
      <w:lvlText w:val=""/>
      <w:lvlJc w:val="left"/>
      <w:pPr>
        <w:tabs>
          <w:tab w:val="num" w:pos="284"/>
        </w:tabs>
        <w:ind w:left="113" w:hanging="113"/>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67EF0642"/>
    <w:multiLevelType w:val="hybridMultilevel"/>
    <w:tmpl w:val="768EAA3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418404118">
    <w:abstractNumId w:val="4"/>
  </w:num>
  <w:num w:numId="2" w16cid:durableId="10588255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96351986">
    <w:abstractNumId w:val="11"/>
  </w:num>
  <w:num w:numId="4" w16cid:durableId="636296511">
    <w:abstractNumId w:val="13"/>
  </w:num>
  <w:num w:numId="5" w16cid:durableId="102559837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64143960">
    <w:abstractNumId w:val="4"/>
  </w:num>
  <w:num w:numId="7" w16cid:durableId="1661539434">
    <w:abstractNumId w:val="4"/>
  </w:num>
  <w:num w:numId="8" w16cid:durableId="537011669">
    <w:abstractNumId w:val="4"/>
  </w:num>
  <w:num w:numId="9" w16cid:durableId="313336629">
    <w:abstractNumId w:val="4"/>
  </w:num>
  <w:num w:numId="10" w16cid:durableId="1398438753">
    <w:abstractNumId w:val="4"/>
  </w:num>
  <w:num w:numId="11" w16cid:durableId="2013146097">
    <w:abstractNumId w:val="4"/>
  </w:num>
  <w:num w:numId="12" w16cid:durableId="1900742656">
    <w:abstractNumId w:val="6"/>
  </w:num>
  <w:num w:numId="13" w16cid:durableId="1563324689">
    <w:abstractNumId w:val="7"/>
  </w:num>
  <w:num w:numId="14" w16cid:durableId="1730610472">
    <w:abstractNumId w:val="8"/>
  </w:num>
  <w:num w:numId="15" w16cid:durableId="1761026405">
    <w:abstractNumId w:val="4"/>
  </w:num>
  <w:num w:numId="16" w16cid:durableId="2057199891">
    <w:abstractNumId w:val="4"/>
  </w:num>
  <w:num w:numId="17" w16cid:durableId="1251818174">
    <w:abstractNumId w:val="4"/>
  </w:num>
  <w:num w:numId="18" w16cid:durableId="137112811">
    <w:abstractNumId w:val="4"/>
  </w:num>
  <w:num w:numId="19" w16cid:durableId="1196116205">
    <w:abstractNumId w:val="4"/>
  </w:num>
  <w:num w:numId="20" w16cid:durableId="595985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9494848">
    <w:abstractNumId w:val="4"/>
  </w:num>
  <w:num w:numId="22" w16cid:durableId="1140658906">
    <w:abstractNumId w:val="2"/>
  </w:num>
  <w:num w:numId="23" w16cid:durableId="663123172">
    <w:abstractNumId w:val="1"/>
  </w:num>
  <w:num w:numId="24" w16cid:durableId="544410102">
    <w:abstractNumId w:val="3"/>
  </w:num>
  <w:num w:numId="25" w16cid:durableId="1470588755">
    <w:abstractNumId w:val="3"/>
  </w:num>
  <w:num w:numId="26" w16cid:durableId="923883694">
    <w:abstractNumId w:val="3"/>
  </w:num>
  <w:num w:numId="27" w16cid:durableId="300036681">
    <w:abstractNumId w:val="3"/>
  </w:num>
  <w:num w:numId="28" w16cid:durableId="1379088689">
    <w:abstractNumId w:val="0"/>
  </w:num>
  <w:num w:numId="29" w16cid:durableId="701978491">
    <w:abstractNumId w:val="12"/>
  </w:num>
  <w:num w:numId="30" w16cid:durableId="2626189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62116619">
    <w:abstractNumId w:val="15"/>
  </w:num>
  <w:num w:numId="32" w16cid:durableId="1857035940">
    <w:abstractNumId w:val="5"/>
  </w:num>
  <w:num w:numId="33" w16cid:durableId="18024602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sTQwNTEzNTKxNDdQ0lEKTi0uzszPAykwqgUAo19uSCwAAAA="/>
  </w:docVars>
  <w:rsids>
    <w:rsidRoot w:val="003E7C79"/>
    <w:rsid w:val="00011F0A"/>
    <w:rsid w:val="000125DF"/>
    <w:rsid w:val="0001307E"/>
    <w:rsid w:val="0002372C"/>
    <w:rsid w:val="00023A74"/>
    <w:rsid w:val="00031BE2"/>
    <w:rsid w:val="00042D3B"/>
    <w:rsid w:val="000470B3"/>
    <w:rsid w:val="00057045"/>
    <w:rsid w:val="00066F80"/>
    <w:rsid w:val="00097742"/>
    <w:rsid w:val="000A1D63"/>
    <w:rsid w:val="000A3EDB"/>
    <w:rsid w:val="000B0D52"/>
    <w:rsid w:val="000C2F68"/>
    <w:rsid w:val="000C402B"/>
    <w:rsid w:val="000F132D"/>
    <w:rsid w:val="000F7A06"/>
    <w:rsid w:val="00103214"/>
    <w:rsid w:val="001150BC"/>
    <w:rsid w:val="00125698"/>
    <w:rsid w:val="001261E7"/>
    <w:rsid w:val="00153995"/>
    <w:rsid w:val="00162465"/>
    <w:rsid w:val="00170006"/>
    <w:rsid w:val="00173CEA"/>
    <w:rsid w:val="00184F29"/>
    <w:rsid w:val="001A1670"/>
    <w:rsid w:val="001A7D26"/>
    <w:rsid w:val="001C1816"/>
    <w:rsid w:val="001D0972"/>
    <w:rsid w:val="001D51F3"/>
    <w:rsid w:val="001E254C"/>
    <w:rsid w:val="001E395A"/>
    <w:rsid w:val="001E63F7"/>
    <w:rsid w:val="00207E6C"/>
    <w:rsid w:val="00210351"/>
    <w:rsid w:val="002157FC"/>
    <w:rsid w:val="002169E4"/>
    <w:rsid w:val="0022012F"/>
    <w:rsid w:val="00222510"/>
    <w:rsid w:val="00222BC4"/>
    <w:rsid w:val="00225B7C"/>
    <w:rsid w:val="00230576"/>
    <w:rsid w:val="00235334"/>
    <w:rsid w:val="002550E4"/>
    <w:rsid w:val="00276A61"/>
    <w:rsid w:val="002807AC"/>
    <w:rsid w:val="00286105"/>
    <w:rsid w:val="002918AC"/>
    <w:rsid w:val="00292EDA"/>
    <w:rsid w:val="002B2624"/>
    <w:rsid w:val="002C38B1"/>
    <w:rsid w:val="002D385C"/>
    <w:rsid w:val="002D503D"/>
    <w:rsid w:val="002D7E81"/>
    <w:rsid w:val="002E5A0E"/>
    <w:rsid w:val="00303573"/>
    <w:rsid w:val="00305024"/>
    <w:rsid w:val="0030709A"/>
    <w:rsid w:val="00311D65"/>
    <w:rsid w:val="00317CD2"/>
    <w:rsid w:val="00320E08"/>
    <w:rsid w:val="003239AD"/>
    <w:rsid w:val="0033757A"/>
    <w:rsid w:val="003519C4"/>
    <w:rsid w:val="003554A0"/>
    <w:rsid w:val="00363D6F"/>
    <w:rsid w:val="00367449"/>
    <w:rsid w:val="00372E24"/>
    <w:rsid w:val="00375E7C"/>
    <w:rsid w:val="0039331F"/>
    <w:rsid w:val="003956CA"/>
    <w:rsid w:val="003A235F"/>
    <w:rsid w:val="003B4827"/>
    <w:rsid w:val="003B7FC7"/>
    <w:rsid w:val="003C2918"/>
    <w:rsid w:val="003C5E98"/>
    <w:rsid w:val="003D782A"/>
    <w:rsid w:val="003E240A"/>
    <w:rsid w:val="003E68DE"/>
    <w:rsid w:val="003E7C79"/>
    <w:rsid w:val="004006BA"/>
    <w:rsid w:val="00417A57"/>
    <w:rsid w:val="00421DE8"/>
    <w:rsid w:val="00433861"/>
    <w:rsid w:val="0044378E"/>
    <w:rsid w:val="004450C9"/>
    <w:rsid w:val="00445878"/>
    <w:rsid w:val="00446E7C"/>
    <w:rsid w:val="0045057E"/>
    <w:rsid w:val="00453C21"/>
    <w:rsid w:val="0045551D"/>
    <w:rsid w:val="00463DF9"/>
    <w:rsid w:val="00491187"/>
    <w:rsid w:val="0049193B"/>
    <w:rsid w:val="004A29D8"/>
    <w:rsid w:val="004B301C"/>
    <w:rsid w:val="004B4E82"/>
    <w:rsid w:val="004D5B55"/>
    <w:rsid w:val="004F4D7A"/>
    <w:rsid w:val="004F7EAC"/>
    <w:rsid w:val="005001DF"/>
    <w:rsid w:val="00507889"/>
    <w:rsid w:val="00515D74"/>
    <w:rsid w:val="005201FA"/>
    <w:rsid w:val="005433A6"/>
    <w:rsid w:val="0055171B"/>
    <w:rsid w:val="00563AC1"/>
    <w:rsid w:val="00563EF8"/>
    <w:rsid w:val="00565B4B"/>
    <w:rsid w:val="00567E8A"/>
    <w:rsid w:val="00580D71"/>
    <w:rsid w:val="00590ADF"/>
    <w:rsid w:val="005C15CF"/>
    <w:rsid w:val="005C22B7"/>
    <w:rsid w:val="005C75C6"/>
    <w:rsid w:val="005E7439"/>
    <w:rsid w:val="00614D8A"/>
    <w:rsid w:val="006268B3"/>
    <w:rsid w:val="0063496C"/>
    <w:rsid w:val="00642D1C"/>
    <w:rsid w:val="00645FD1"/>
    <w:rsid w:val="00650BB5"/>
    <w:rsid w:val="00661C98"/>
    <w:rsid w:val="00662067"/>
    <w:rsid w:val="0068458F"/>
    <w:rsid w:val="00694DF5"/>
    <w:rsid w:val="006B4597"/>
    <w:rsid w:val="006C5726"/>
    <w:rsid w:val="006D4471"/>
    <w:rsid w:val="006F22E9"/>
    <w:rsid w:val="006F52F0"/>
    <w:rsid w:val="006F7459"/>
    <w:rsid w:val="006F7751"/>
    <w:rsid w:val="00700B60"/>
    <w:rsid w:val="00701AE5"/>
    <w:rsid w:val="00701F40"/>
    <w:rsid w:val="00736AF2"/>
    <w:rsid w:val="0076061D"/>
    <w:rsid w:val="00780968"/>
    <w:rsid w:val="00782DF7"/>
    <w:rsid w:val="00783BDE"/>
    <w:rsid w:val="007A3154"/>
    <w:rsid w:val="007A34E2"/>
    <w:rsid w:val="007B28A6"/>
    <w:rsid w:val="007C4E80"/>
    <w:rsid w:val="007D0234"/>
    <w:rsid w:val="007D0A4D"/>
    <w:rsid w:val="007D5182"/>
    <w:rsid w:val="007F71FC"/>
    <w:rsid w:val="008011A3"/>
    <w:rsid w:val="0080545B"/>
    <w:rsid w:val="00814B78"/>
    <w:rsid w:val="00816CC2"/>
    <w:rsid w:val="00816CE8"/>
    <w:rsid w:val="0085386D"/>
    <w:rsid w:val="0086235F"/>
    <w:rsid w:val="00862711"/>
    <w:rsid w:val="008631D6"/>
    <w:rsid w:val="00863781"/>
    <w:rsid w:val="00873096"/>
    <w:rsid w:val="008D2169"/>
    <w:rsid w:val="008D42F9"/>
    <w:rsid w:val="008D5688"/>
    <w:rsid w:val="008E04F2"/>
    <w:rsid w:val="008E38B0"/>
    <w:rsid w:val="008E566D"/>
    <w:rsid w:val="00903757"/>
    <w:rsid w:val="00904459"/>
    <w:rsid w:val="00905466"/>
    <w:rsid w:val="00910D74"/>
    <w:rsid w:val="0091164D"/>
    <w:rsid w:val="00916C18"/>
    <w:rsid w:val="0094754F"/>
    <w:rsid w:val="00951096"/>
    <w:rsid w:val="0096084E"/>
    <w:rsid w:val="00964563"/>
    <w:rsid w:val="009677F4"/>
    <w:rsid w:val="00973A24"/>
    <w:rsid w:val="0098170A"/>
    <w:rsid w:val="00990EDD"/>
    <w:rsid w:val="009B5CB8"/>
    <w:rsid w:val="009C38D1"/>
    <w:rsid w:val="009C535C"/>
    <w:rsid w:val="009C6F7D"/>
    <w:rsid w:val="009F2310"/>
    <w:rsid w:val="009F45FA"/>
    <w:rsid w:val="00A025F0"/>
    <w:rsid w:val="00A1262D"/>
    <w:rsid w:val="00A13A9A"/>
    <w:rsid w:val="00A13BA0"/>
    <w:rsid w:val="00A20533"/>
    <w:rsid w:val="00A264A1"/>
    <w:rsid w:val="00A271F7"/>
    <w:rsid w:val="00A33878"/>
    <w:rsid w:val="00A36CD4"/>
    <w:rsid w:val="00A41B87"/>
    <w:rsid w:val="00A46418"/>
    <w:rsid w:val="00A542F9"/>
    <w:rsid w:val="00A602A0"/>
    <w:rsid w:val="00A61AA2"/>
    <w:rsid w:val="00A679C4"/>
    <w:rsid w:val="00A830F8"/>
    <w:rsid w:val="00AB3DEF"/>
    <w:rsid w:val="00AB4142"/>
    <w:rsid w:val="00AD5059"/>
    <w:rsid w:val="00AF1A38"/>
    <w:rsid w:val="00AF57C4"/>
    <w:rsid w:val="00B03149"/>
    <w:rsid w:val="00B04B06"/>
    <w:rsid w:val="00B07375"/>
    <w:rsid w:val="00B20FA2"/>
    <w:rsid w:val="00B34088"/>
    <w:rsid w:val="00B34FE1"/>
    <w:rsid w:val="00B600EB"/>
    <w:rsid w:val="00B634C1"/>
    <w:rsid w:val="00B64C52"/>
    <w:rsid w:val="00B85B37"/>
    <w:rsid w:val="00B946DD"/>
    <w:rsid w:val="00B9522C"/>
    <w:rsid w:val="00B9610E"/>
    <w:rsid w:val="00BA691E"/>
    <w:rsid w:val="00BB365D"/>
    <w:rsid w:val="00BB693F"/>
    <w:rsid w:val="00BD0DDB"/>
    <w:rsid w:val="00BD3DE2"/>
    <w:rsid w:val="00BE5583"/>
    <w:rsid w:val="00BF02A5"/>
    <w:rsid w:val="00BF3185"/>
    <w:rsid w:val="00C11145"/>
    <w:rsid w:val="00C1276F"/>
    <w:rsid w:val="00C133FD"/>
    <w:rsid w:val="00C1723D"/>
    <w:rsid w:val="00C34754"/>
    <w:rsid w:val="00C3683C"/>
    <w:rsid w:val="00C42A29"/>
    <w:rsid w:val="00C4332D"/>
    <w:rsid w:val="00C434B6"/>
    <w:rsid w:val="00C72AF9"/>
    <w:rsid w:val="00C73EE7"/>
    <w:rsid w:val="00C80EB0"/>
    <w:rsid w:val="00C8689F"/>
    <w:rsid w:val="00C95FF9"/>
    <w:rsid w:val="00C9741F"/>
    <w:rsid w:val="00CA0809"/>
    <w:rsid w:val="00CB294C"/>
    <w:rsid w:val="00CD2D8F"/>
    <w:rsid w:val="00CE622E"/>
    <w:rsid w:val="00CF525A"/>
    <w:rsid w:val="00D058D0"/>
    <w:rsid w:val="00D07CF8"/>
    <w:rsid w:val="00D14D23"/>
    <w:rsid w:val="00D24A60"/>
    <w:rsid w:val="00D477FB"/>
    <w:rsid w:val="00D6140B"/>
    <w:rsid w:val="00D61446"/>
    <w:rsid w:val="00D631EE"/>
    <w:rsid w:val="00D64FE9"/>
    <w:rsid w:val="00D7173C"/>
    <w:rsid w:val="00DA070A"/>
    <w:rsid w:val="00DA3E92"/>
    <w:rsid w:val="00DB5FF6"/>
    <w:rsid w:val="00DE5729"/>
    <w:rsid w:val="00DF026D"/>
    <w:rsid w:val="00E04182"/>
    <w:rsid w:val="00E04873"/>
    <w:rsid w:val="00E2463E"/>
    <w:rsid w:val="00E25C25"/>
    <w:rsid w:val="00E520FE"/>
    <w:rsid w:val="00E707E5"/>
    <w:rsid w:val="00E713E6"/>
    <w:rsid w:val="00E86634"/>
    <w:rsid w:val="00E867C5"/>
    <w:rsid w:val="00E90F8A"/>
    <w:rsid w:val="00E91CA9"/>
    <w:rsid w:val="00E95A52"/>
    <w:rsid w:val="00E979D6"/>
    <w:rsid w:val="00EB0307"/>
    <w:rsid w:val="00EB0E0A"/>
    <w:rsid w:val="00EB3277"/>
    <w:rsid w:val="00EC5C3A"/>
    <w:rsid w:val="00ED00B0"/>
    <w:rsid w:val="00ED7229"/>
    <w:rsid w:val="00EF6053"/>
    <w:rsid w:val="00EF6711"/>
    <w:rsid w:val="00F04B0B"/>
    <w:rsid w:val="00F11693"/>
    <w:rsid w:val="00F14600"/>
    <w:rsid w:val="00F30161"/>
    <w:rsid w:val="00F32126"/>
    <w:rsid w:val="00F37C65"/>
    <w:rsid w:val="00F4028A"/>
    <w:rsid w:val="00F41840"/>
    <w:rsid w:val="00F457A4"/>
    <w:rsid w:val="00F47722"/>
    <w:rsid w:val="00F61570"/>
    <w:rsid w:val="00F65B50"/>
    <w:rsid w:val="00F67670"/>
    <w:rsid w:val="00F9032F"/>
    <w:rsid w:val="00F92841"/>
    <w:rsid w:val="00F9514D"/>
    <w:rsid w:val="00FA3A67"/>
    <w:rsid w:val="00FA583F"/>
    <w:rsid w:val="00FB1FB5"/>
    <w:rsid w:val="00FC4E36"/>
    <w:rsid w:val="00FD728C"/>
    <w:rsid w:val="00FF00C5"/>
    <w:rsid w:val="00FF73C2"/>
    <w:rsid w:val="00FF7B7F"/>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36DE6"/>
  <w15:docId w15:val="{702B287A-34A1-4E88-A25F-35022687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prastasis">
    <w:name w:val="Normal"/>
    <w:qFormat/>
    <w:rsid w:val="002C38B1"/>
  </w:style>
  <w:style w:type="paragraph" w:styleId="Antrat1">
    <w:name w:val="heading 1"/>
    <w:basedOn w:val="prastasis"/>
    <w:next w:val="prastasis"/>
    <w:qFormat/>
    <w:rsid w:val="00230576"/>
    <w:pPr>
      <w:keepNext/>
      <w:numPr>
        <w:numId w:val="1"/>
      </w:numPr>
      <w:outlineLvl w:val="0"/>
    </w:pPr>
    <w:rPr>
      <w:rFonts w:asciiTheme="minorHAnsi" w:hAnsiTheme="minorHAnsi" w:cstheme="minorHAnsi"/>
      <w:b/>
      <w:bCs/>
      <w:sz w:val="28"/>
    </w:rPr>
  </w:style>
  <w:style w:type="paragraph" w:styleId="Antrat2">
    <w:name w:val="heading 2"/>
    <w:basedOn w:val="prastasis"/>
    <w:next w:val="prastasis"/>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Antrat3">
    <w:name w:val="heading 3"/>
    <w:basedOn w:val="prastasis"/>
    <w:next w:val="prastasis"/>
    <w:qFormat/>
    <w:rsid w:val="00A61AA2"/>
    <w:pPr>
      <w:keepNext/>
      <w:numPr>
        <w:ilvl w:val="2"/>
        <w:numId w:val="1"/>
      </w:numPr>
      <w:spacing w:after="60"/>
      <w:outlineLvl w:val="2"/>
    </w:pPr>
    <w:rPr>
      <w:rFonts w:asciiTheme="minorHAnsi" w:hAnsiTheme="minorHAnsi" w:cs="Arial"/>
      <w:b/>
      <w:bCs/>
      <w:szCs w:val="26"/>
    </w:rPr>
  </w:style>
  <w:style w:type="paragraph" w:styleId="Antrat4">
    <w:name w:val="heading 4"/>
    <w:basedOn w:val="prastasis"/>
    <w:next w:val="prastasis"/>
    <w:qFormat/>
    <w:pPr>
      <w:keepNext/>
      <w:jc w:val="center"/>
      <w:outlineLvl w:val="3"/>
    </w:pPr>
    <w:rPr>
      <w:b/>
      <w:bCs/>
      <w:sz w:val="28"/>
    </w:rPr>
  </w:style>
  <w:style w:type="paragraph" w:styleId="Antrat5">
    <w:name w:val="heading 5"/>
    <w:basedOn w:val="prastasis"/>
    <w:next w:val="prastasis"/>
    <w:qFormat/>
    <w:pPr>
      <w:keepNext/>
      <w:jc w:val="center"/>
      <w:outlineLvl w:val="4"/>
    </w:pPr>
    <w:rPr>
      <w:sz w:val="28"/>
    </w:rPr>
  </w:style>
  <w:style w:type="paragraph" w:styleId="Antrat6">
    <w:name w:val="heading 6"/>
    <w:basedOn w:val="prastasis"/>
    <w:next w:val="prastasis"/>
    <w:qFormat/>
    <w:pPr>
      <w:keepNext/>
      <w:jc w:val="center"/>
      <w:outlineLvl w:val="5"/>
    </w:pPr>
    <w:rPr>
      <w:b/>
      <w:bCs/>
      <w:sz w:val="32"/>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Turinys1">
    <w:name w:val="toc 1"/>
    <w:basedOn w:val="prastasis"/>
    <w:next w:val="prastasis"/>
    <w:autoRedefine/>
    <w:semiHidden/>
  </w:style>
  <w:style w:type="paragraph" w:styleId="Turinys2">
    <w:name w:val="toc 2"/>
    <w:basedOn w:val="prastasis"/>
    <w:next w:val="prastasis"/>
    <w:autoRedefine/>
    <w:semiHidden/>
    <w:pPr>
      <w:ind w:left="240"/>
    </w:pPr>
  </w:style>
  <w:style w:type="paragraph" w:styleId="Turinys3">
    <w:name w:val="toc 3"/>
    <w:basedOn w:val="prastasis"/>
    <w:next w:val="prastasis"/>
    <w:autoRedefine/>
    <w:semiHidden/>
    <w:pPr>
      <w:ind w:left="480"/>
    </w:pPr>
  </w:style>
  <w:style w:type="paragraph" w:styleId="Turinys4">
    <w:name w:val="toc 4"/>
    <w:basedOn w:val="prastasis"/>
    <w:next w:val="prastasis"/>
    <w:autoRedefine/>
    <w:semiHidden/>
    <w:pPr>
      <w:ind w:left="720"/>
    </w:pPr>
  </w:style>
  <w:style w:type="paragraph" w:styleId="Turinys5">
    <w:name w:val="toc 5"/>
    <w:basedOn w:val="prastasis"/>
    <w:next w:val="prastasis"/>
    <w:autoRedefine/>
    <w:semiHidden/>
    <w:pPr>
      <w:ind w:left="960"/>
    </w:pPr>
  </w:style>
  <w:style w:type="paragraph" w:styleId="Turinys6">
    <w:name w:val="toc 6"/>
    <w:basedOn w:val="prastasis"/>
    <w:next w:val="prastasis"/>
    <w:autoRedefine/>
    <w:semiHidden/>
    <w:pPr>
      <w:ind w:left="1200"/>
    </w:pPr>
  </w:style>
  <w:style w:type="paragraph" w:styleId="Turinys7">
    <w:name w:val="toc 7"/>
    <w:basedOn w:val="prastasis"/>
    <w:next w:val="prastasis"/>
    <w:autoRedefine/>
    <w:semiHidden/>
    <w:pPr>
      <w:ind w:left="1440"/>
    </w:pPr>
  </w:style>
  <w:style w:type="paragraph" w:styleId="Turinys8">
    <w:name w:val="toc 8"/>
    <w:basedOn w:val="prastasis"/>
    <w:next w:val="prastasis"/>
    <w:autoRedefine/>
    <w:semiHidden/>
    <w:pPr>
      <w:ind w:left="1680"/>
    </w:pPr>
  </w:style>
  <w:style w:type="paragraph" w:styleId="Turinys9">
    <w:name w:val="toc 9"/>
    <w:basedOn w:val="prastasis"/>
    <w:next w:val="prastasis"/>
    <w:autoRedefine/>
    <w:semiHidden/>
    <w:pPr>
      <w:ind w:left="1920"/>
    </w:pPr>
  </w:style>
  <w:style w:type="character" w:styleId="Hipersaitas">
    <w:name w:val="Hyperlink"/>
    <w:uiPriority w:val="99"/>
    <w:rPr>
      <w:color w:val="0000FF"/>
      <w:u w:val="single"/>
    </w:rPr>
  </w:style>
  <w:style w:type="character" w:styleId="Perirtashipersaitas">
    <w:name w:val="FollowedHyperlink"/>
    <w:rPr>
      <w:color w:val="800080"/>
      <w:u w:val="single"/>
    </w:rPr>
  </w:style>
  <w:style w:type="paragraph" w:styleId="Pagrindinistekstas">
    <w:name w:val="Body Text"/>
    <w:basedOn w:val="prastasis"/>
    <w:pPr>
      <w:jc w:val="both"/>
    </w:pPr>
  </w:style>
  <w:style w:type="paragraph" w:customStyle="1" w:styleId="TextBody">
    <w:name w:val="TextBody"/>
    <w:basedOn w:val="Antrat2"/>
    <w:rPr>
      <w:b w:val="0"/>
      <w:bCs w:val="0"/>
    </w:rPr>
  </w:style>
  <w:style w:type="paragraph" w:styleId="Pagrindiniotekstotrauka">
    <w:name w:val="Body Text Indent"/>
    <w:basedOn w:val="prastasis"/>
    <w:pPr>
      <w:ind w:left="1134"/>
    </w:pPr>
  </w:style>
  <w:style w:type="paragraph" w:customStyle="1" w:styleId="Subtitle1">
    <w:name w:val="Subtitle1"/>
    <w:basedOn w:val="Sraas2"/>
    <w:pPr>
      <w:numPr>
        <w:ilvl w:val="1"/>
        <w:numId w:val="3"/>
      </w:numPr>
      <w:spacing w:before="240" w:line="360" w:lineRule="auto"/>
    </w:pPr>
    <w:rPr>
      <w:b/>
    </w:rPr>
  </w:style>
  <w:style w:type="paragraph" w:customStyle="1" w:styleId="pageTitle">
    <w:name w:val="pageTitle"/>
    <w:basedOn w:val="prastasis"/>
    <w:pPr>
      <w:numPr>
        <w:numId w:val="3"/>
      </w:numPr>
      <w:spacing w:before="120" w:after="120" w:line="360" w:lineRule="auto"/>
    </w:pPr>
    <w:rPr>
      <w:b/>
      <w:smallCaps/>
      <w:sz w:val="32"/>
      <w:szCs w:val="32"/>
      <w:lang w:val="en-GB"/>
    </w:rPr>
  </w:style>
  <w:style w:type="paragraph" w:customStyle="1" w:styleId="technineuzduotis1">
    <w:name w:val="technine uzduotis 1"/>
    <w:basedOn w:val="prastasis"/>
    <w:pPr>
      <w:framePr w:hSpace="180" w:wrap="around" w:vAnchor="page" w:hAnchor="margin" w:y="1135"/>
      <w:numPr>
        <w:numId w:val="4"/>
      </w:numPr>
      <w:spacing w:line="288" w:lineRule="auto"/>
      <w:jc w:val="both"/>
    </w:pPr>
    <w:rPr>
      <w:smallCaps/>
      <w:lang w:val="pt-BR"/>
    </w:rPr>
  </w:style>
  <w:style w:type="paragraph" w:customStyle="1" w:styleId="technineuzduotis2">
    <w:name w:val="technine uzduotis 2"/>
    <w:basedOn w:val="prastasis"/>
    <w:pPr>
      <w:framePr w:hSpace="180" w:wrap="around" w:vAnchor="page" w:hAnchor="margin" w:y="1135"/>
      <w:numPr>
        <w:ilvl w:val="1"/>
        <w:numId w:val="4"/>
      </w:numPr>
      <w:spacing w:line="288" w:lineRule="auto"/>
      <w:jc w:val="both"/>
    </w:pPr>
  </w:style>
  <w:style w:type="paragraph" w:styleId="Sraas2">
    <w:name w:val="List 2"/>
    <w:basedOn w:val="prastasis"/>
    <w:pPr>
      <w:ind w:left="566" w:hanging="283"/>
    </w:pPr>
  </w:style>
  <w:style w:type="table" w:styleId="Lentelstinklelis">
    <w:name w:val="Table Grid"/>
    <w:basedOn w:val="prastojilente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prastasis"/>
    <w:link w:val="TekstasChar"/>
    <w:autoRedefine/>
    <w:rsid w:val="00042D3B"/>
    <w:pPr>
      <w:keepNext/>
      <w:jc w:val="both"/>
    </w:pPr>
  </w:style>
  <w:style w:type="character" w:customStyle="1" w:styleId="CaptionPaveikslasCharChar">
    <w:name w:val="CaptionPaveikslas Char Char"/>
    <w:link w:val="CaptionPaveikslas"/>
    <w:rsid w:val="00EB3277"/>
    <w:rPr>
      <w:rFonts w:asciiTheme="minorHAnsi" w:hAnsiTheme="minorHAnsi"/>
      <w:b/>
      <w:bCs/>
      <w:sz w:val="22"/>
      <w:szCs w:val="22"/>
      <w:lang w:val="en-US"/>
    </w:rPr>
  </w:style>
  <w:style w:type="paragraph" w:customStyle="1" w:styleId="CaptionPaveikslas">
    <w:name w:val="CaptionPaveikslas"/>
    <w:basedOn w:val="Antrat"/>
    <w:link w:val="CaptionPaveikslasCharChar"/>
    <w:autoRedefine/>
    <w:rsid w:val="00EB3277"/>
    <w:pPr>
      <w:keepNext/>
      <w:spacing w:after="120" w:line="360" w:lineRule="auto"/>
      <w:jc w:val="center"/>
    </w:pPr>
    <w:rPr>
      <w:sz w:val="22"/>
      <w:szCs w:val="22"/>
      <w:lang w:val="en-US"/>
    </w:rPr>
  </w:style>
  <w:style w:type="paragraph" w:styleId="Antrat">
    <w:name w:val="caption"/>
    <w:basedOn w:val="prastasis"/>
    <w:next w:val="prastasis"/>
    <w:qFormat/>
    <w:rsid w:val="00A61AA2"/>
    <w:rPr>
      <w:rFonts w:asciiTheme="minorHAnsi" w:hAnsiTheme="minorHAnsi"/>
      <w:b/>
      <w:bCs/>
    </w:rPr>
  </w:style>
  <w:style w:type="paragraph" w:customStyle="1" w:styleId="LenTekstas">
    <w:name w:val="LenTekstas"/>
    <w:basedOn w:val="prastasis"/>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Antrat"/>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Antrats">
    <w:name w:val="header"/>
    <w:basedOn w:val="prastasis"/>
    <w:link w:val="AntratsDiagrama"/>
    <w:rsid w:val="00642D1C"/>
    <w:pPr>
      <w:tabs>
        <w:tab w:val="center" w:pos="4680"/>
        <w:tab w:val="right" w:pos="9360"/>
      </w:tabs>
    </w:pPr>
  </w:style>
  <w:style w:type="character" w:customStyle="1" w:styleId="AntratsDiagrama">
    <w:name w:val="Antraštės Diagrama"/>
    <w:link w:val="Antrats"/>
    <w:rsid w:val="00642D1C"/>
    <w:rPr>
      <w:sz w:val="24"/>
      <w:szCs w:val="24"/>
      <w:lang w:val="lt-LT"/>
    </w:rPr>
  </w:style>
  <w:style w:type="paragraph" w:styleId="Porat">
    <w:name w:val="footer"/>
    <w:basedOn w:val="prastasis"/>
    <w:link w:val="PoratDiagrama"/>
    <w:uiPriority w:val="99"/>
    <w:rsid w:val="00642D1C"/>
    <w:pPr>
      <w:tabs>
        <w:tab w:val="center" w:pos="4680"/>
        <w:tab w:val="right" w:pos="9360"/>
      </w:tabs>
    </w:pPr>
  </w:style>
  <w:style w:type="character" w:customStyle="1" w:styleId="PoratDiagrama">
    <w:name w:val="Poraštė Diagrama"/>
    <w:link w:val="Porat"/>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urinioantrat">
    <w:name w:val="TOC Heading"/>
    <w:basedOn w:val="Antrat1"/>
    <w:next w:val="prastasis"/>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faz">
    <w:name w:val="Emphasis"/>
    <w:basedOn w:val="Numatytasispastraiposriftas"/>
    <w:qFormat/>
    <w:rsid w:val="00A61AA2"/>
    <w:rPr>
      <w:rFonts w:asciiTheme="minorHAnsi" w:hAnsiTheme="minorHAnsi"/>
      <w:i/>
      <w:iCs/>
    </w:rPr>
  </w:style>
  <w:style w:type="table" w:customStyle="1" w:styleId="PlainTable21">
    <w:name w:val="Plain Table 21"/>
    <w:basedOn w:val="prastojilente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raopastraipa">
    <w:name w:val="List Paragraph"/>
    <w:basedOn w:val="prastasis"/>
    <w:uiPriority w:val="34"/>
    <w:qFormat/>
    <w:rsid w:val="005E7439"/>
    <w:pPr>
      <w:ind w:left="720"/>
      <w:contextualSpacing/>
    </w:pPr>
  </w:style>
  <w:style w:type="character" w:styleId="Vietosrezervavimoenklotekstas">
    <w:name w:val="Placeholder Text"/>
    <w:basedOn w:val="Numatytasispastraiposriftas"/>
    <w:uiPriority w:val="99"/>
    <w:semiHidden/>
    <w:rsid w:val="00E90F8A"/>
    <w:rPr>
      <w:color w:val="808080"/>
    </w:rPr>
  </w:style>
  <w:style w:type="paragraph" w:customStyle="1" w:styleId="messagelistitem-zz7v6g">
    <w:name w:val="messagelistitem-zz7v6g"/>
    <w:basedOn w:val="prastasis"/>
    <w:rsid w:val="002550E4"/>
    <w:pPr>
      <w:spacing w:before="100" w:beforeAutospacing="1" w:after="100" w:afterAutospacing="1"/>
    </w:pPr>
    <w:rPr>
      <w:rFonts w:ascii="Times New Roman" w:eastAsia="Times New Roman" w:hAnsi="Times New Roman"/>
      <w:sz w:val="24"/>
      <w:szCs w:val="24"/>
      <w:lang w:val="en-US" w:eastAsia="en-US"/>
    </w:rPr>
  </w:style>
  <w:style w:type="character" w:customStyle="1" w:styleId="latin24compacttimestamp-2pxubq">
    <w:name w:val="latin24compacttimestamp-2pxubq"/>
    <w:basedOn w:val="Numatytasispastraiposriftas"/>
    <w:rsid w:val="002550E4"/>
  </w:style>
  <w:style w:type="paragraph" w:styleId="HTMLiankstoformatuotas">
    <w:name w:val="HTML Preformatted"/>
    <w:basedOn w:val="prastasis"/>
    <w:link w:val="HTMLiankstoformatuotasDiagrama"/>
    <w:uiPriority w:val="99"/>
    <w:semiHidden/>
    <w:unhideWhenUsed/>
    <w:rsid w:val="00C12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rPr>
  </w:style>
  <w:style w:type="character" w:customStyle="1" w:styleId="HTMLiankstoformatuotasDiagrama">
    <w:name w:val="HTML iš anksto formatuotas Diagrama"/>
    <w:basedOn w:val="Numatytasispastraiposriftas"/>
    <w:link w:val="HTMLiankstoformatuotas"/>
    <w:uiPriority w:val="99"/>
    <w:semiHidden/>
    <w:rsid w:val="00C1276F"/>
    <w:rPr>
      <w:rFonts w:ascii="Courier New" w:eastAsiaTheme="minorHAnsi" w:hAnsi="Courier New" w:cs="Courier New"/>
    </w:rPr>
  </w:style>
  <w:style w:type="character" w:customStyle="1" w:styleId="contentpasted0">
    <w:name w:val="contentpasted0"/>
    <w:basedOn w:val="Numatytasispastraiposriftas"/>
    <w:rsid w:val="002918AC"/>
  </w:style>
  <w:style w:type="paragraph" w:styleId="Debesliotekstas">
    <w:name w:val="Balloon Text"/>
    <w:basedOn w:val="prastasis"/>
    <w:link w:val="DebesliotekstasDiagrama"/>
    <w:semiHidden/>
    <w:unhideWhenUsed/>
    <w:rsid w:val="0030709A"/>
    <w:rPr>
      <w:rFonts w:ascii="Tahoma" w:hAnsi="Tahoma" w:cs="Tahoma"/>
      <w:sz w:val="16"/>
      <w:szCs w:val="16"/>
    </w:rPr>
  </w:style>
  <w:style w:type="character" w:customStyle="1" w:styleId="DebesliotekstasDiagrama">
    <w:name w:val="Debesėlio tekstas Diagrama"/>
    <w:basedOn w:val="Numatytasispastraiposriftas"/>
    <w:link w:val="Debesliotekstas"/>
    <w:semiHidden/>
    <w:rsid w:val="0030709A"/>
    <w:rPr>
      <w:rFonts w:ascii="Tahoma" w:hAnsi="Tahoma" w:cs="Tahoma"/>
      <w:sz w:val="16"/>
      <w:szCs w:val="16"/>
    </w:rPr>
  </w:style>
  <w:style w:type="paragraph" w:styleId="Iliustracijsraas">
    <w:name w:val="table of figures"/>
    <w:basedOn w:val="prastasis"/>
    <w:next w:val="prastasis"/>
    <w:uiPriority w:val="99"/>
    <w:rsid w:val="00736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39562">
      <w:bodyDiv w:val="1"/>
      <w:marLeft w:val="0"/>
      <w:marRight w:val="0"/>
      <w:marTop w:val="0"/>
      <w:marBottom w:val="0"/>
      <w:divBdr>
        <w:top w:val="none" w:sz="0" w:space="0" w:color="auto"/>
        <w:left w:val="none" w:sz="0" w:space="0" w:color="auto"/>
        <w:bottom w:val="none" w:sz="0" w:space="0" w:color="auto"/>
        <w:right w:val="none" w:sz="0" w:space="0" w:color="auto"/>
      </w:divBdr>
    </w:div>
    <w:div w:id="597256484">
      <w:bodyDiv w:val="1"/>
      <w:marLeft w:val="0"/>
      <w:marRight w:val="0"/>
      <w:marTop w:val="0"/>
      <w:marBottom w:val="0"/>
      <w:divBdr>
        <w:top w:val="none" w:sz="0" w:space="0" w:color="auto"/>
        <w:left w:val="none" w:sz="0" w:space="0" w:color="auto"/>
        <w:bottom w:val="none" w:sz="0" w:space="0" w:color="auto"/>
        <w:right w:val="none" w:sz="0" w:space="0" w:color="auto"/>
      </w:divBdr>
    </w:div>
    <w:div w:id="812790500">
      <w:bodyDiv w:val="1"/>
      <w:marLeft w:val="0"/>
      <w:marRight w:val="0"/>
      <w:marTop w:val="0"/>
      <w:marBottom w:val="0"/>
      <w:divBdr>
        <w:top w:val="none" w:sz="0" w:space="0" w:color="auto"/>
        <w:left w:val="none" w:sz="0" w:space="0" w:color="auto"/>
        <w:bottom w:val="none" w:sz="0" w:space="0" w:color="auto"/>
        <w:right w:val="none" w:sz="0" w:space="0" w:color="auto"/>
      </w:divBdr>
    </w:div>
    <w:div w:id="901863821">
      <w:bodyDiv w:val="1"/>
      <w:marLeft w:val="0"/>
      <w:marRight w:val="0"/>
      <w:marTop w:val="0"/>
      <w:marBottom w:val="0"/>
      <w:divBdr>
        <w:top w:val="none" w:sz="0" w:space="0" w:color="auto"/>
        <w:left w:val="none" w:sz="0" w:space="0" w:color="auto"/>
        <w:bottom w:val="none" w:sz="0" w:space="0" w:color="auto"/>
        <w:right w:val="none" w:sz="0" w:space="0" w:color="auto"/>
      </w:divBdr>
    </w:div>
    <w:div w:id="1059674853">
      <w:bodyDiv w:val="1"/>
      <w:marLeft w:val="0"/>
      <w:marRight w:val="0"/>
      <w:marTop w:val="0"/>
      <w:marBottom w:val="0"/>
      <w:divBdr>
        <w:top w:val="none" w:sz="0" w:space="0" w:color="auto"/>
        <w:left w:val="none" w:sz="0" w:space="0" w:color="auto"/>
        <w:bottom w:val="none" w:sz="0" w:space="0" w:color="auto"/>
        <w:right w:val="none" w:sz="0" w:space="0" w:color="auto"/>
      </w:divBdr>
      <w:divsChild>
        <w:div w:id="769590274">
          <w:marLeft w:val="0"/>
          <w:marRight w:val="0"/>
          <w:marTop w:val="0"/>
          <w:marBottom w:val="0"/>
          <w:divBdr>
            <w:top w:val="none" w:sz="0" w:space="0" w:color="auto"/>
            <w:left w:val="none" w:sz="0" w:space="0" w:color="auto"/>
            <w:bottom w:val="none" w:sz="0" w:space="0" w:color="auto"/>
            <w:right w:val="none" w:sz="0" w:space="0" w:color="auto"/>
          </w:divBdr>
          <w:divsChild>
            <w:div w:id="719673932">
              <w:marLeft w:val="0"/>
              <w:marRight w:val="0"/>
              <w:marTop w:val="0"/>
              <w:marBottom w:val="0"/>
              <w:divBdr>
                <w:top w:val="none" w:sz="0" w:space="0" w:color="auto"/>
                <w:left w:val="none" w:sz="0" w:space="0" w:color="auto"/>
                <w:bottom w:val="none" w:sz="0" w:space="0" w:color="auto"/>
                <w:right w:val="none" w:sz="0" w:space="0" w:color="auto"/>
              </w:divBdr>
              <w:divsChild>
                <w:div w:id="410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9064">
          <w:marLeft w:val="0"/>
          <w:marRight w:val="0"/>
          <w:marTop w:val="0"/>
          <w:marBottom w:val="0"/>
          <w:divBdr>
            <w:top w:val="none" w:sz="0" w:space="0" w:color="auto"/>
            <w:left w:val="none" w:sz="0" w:space="0" w:color="auto"/>
            <w:bottom w:val="none" w:sz="0" w:space="0" w:color="auto"/>
            <w:right w:val="none" w:sz="0" w:space="0" w:color="auto"/>
          </w:divBdr>
          <w:divsChild>
            <w:div w:id="1318412413">
              <w:marLeft w:val="0"/>
              <w:marRight w:val="0"/>
              <w:marTop w:val="0"/>
              <w:marBottom w:val="0"/>
              <w:divBdr>
                <w:top w:val="none" w:sz="0" w:space="0" w:color="auto"/>
                <w:left w:val="none" w:sz="0" w:space="0" w:color="auto"/>
                <w:bottom w:val="none" w:sz="0" w:space="0" w:color="auto"/>
                <w:right w:val="none" w:sz="0" w:space="0" w:color="auto"/>
              </w:divBdr>
              <w:divsChild>
                <w:div w:id="9436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252742361">
      <w:bodyDiv w:val="1"/>
      <w:marLeft w:val="0"/>
      <w:marRight w:val="0"/>
      <w:marTop w:val="0"/>
      <w:marBottom w:val="0"/>
      <w:divBdr>
        <w:top w:val="none" w:sz="0" w:space="0" w:color="auto"/>
        <w:left w:val="none" w:sz="0" w:space="0" w:color="auto"/>
        <w:bottom w:val="none" w:sz="0" w:space="0" w:color="auto"/>
        <w:right w:val="none" w:sz="0" w:space="0" w:color="auto"/>
      </w:divBdr>
    </w:div>
    <w:div w:id="1303853160">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1626279616">
      <w:bodyDiv w:val="1"/>
      <w:marLeft w:val="0"/>
      <w:marRight w:val="0"/>
      <w:marTop w:val="0"/>
      <w:marBottom w:val="0"/>
      <w:divBdr>
        <w:top w:val="none" w:sz="0" w:space="0" w:color="auto"/>
        <w:left w:val="none" w:sz="0" w:space="0" w:color="auto"/>
        <w:bottom w:val="none" w:sz="0" w:space="0" w:color="auto"/>
        <w:right w:val="none" w:sz="0" w:space="0" w:color="auto"/>
      </w:divBdr>
    </w:div>
    <w:div w:id="1857231990">
      <w:bodyDiv w:val="1"/>
      <w:marLeft w:val="0"/>
      <w:marRight w:val="0"/>
      <w:marTop w:val="0"/>
      <w:marBottom w:val="0"/>
      <w:divBdr>
        <w:top w:val="none" w:sz="0" w:space="0" w:color="auto"/>
        <w:left w:val="none" w:sz="0" w:space="0" w:color="auto"/>
        <w:bottom w:val="none" w:sz="0" w:space="0" w:color="auto"/>
        <w:right w:val="none" w:sz="0" w:space="0" w:color="auto"/>
      </w:divBdr>
      <w:divsChild>
        <w:div w:id="1622808848">
          <w:marLeft w:val="0"/>
          <w:marRight w:val="0"/>
          <w:marTop w:val="0"/>
          <w:marBottom w:val="0"/>
          <w:divBdr>
            <w:top w:val="none" w:sz="0" w:space="0" w:color="auto"/>
            <w:left w:val="none" w:sz="0" w:space="0" w:color="auto"/>
            <w:bottom w:val="none" w:sz="0" w:space="0" w:color="auto"/>
            <w:right w:val="none" w:sz="0" w:space="0" w:color="auto"/>
          </w:divBdr>
          <w:divsChild>
            <w:div w:id="1853491133">
              <w:marLeft w:val="0"/>
              <w:marRight w:val="0"/>
              <w:marTop w:val="0"/>
              <w:marBottom w:val="0"/>
              <w:divBdr>
                <w:top w:val="none" w:sz="0" w:space="0" w:color="auto"/>
                <w:left w:val="none" w:sz="0" w:space="0" w:color="auto"/>
                <w:bottom w:val="none" w:sz="0" w:space="0" w:color="auto"/>
                <w:right w:val="none" w:sz="0" w:space="0" w:color="auto"/>
              </w:divBdr>
              <w:divsChild>
                <w:div w:id="16406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47453">
          <w:marLeft w:val="0"/>
          <w:marRight w:val="0"/>
          <w:marTop w:val="0"/>
          <w:marBottom w:val="0"/>
          <w:divBdr>
            <w:top w:val="none" w:sz="0" w:space="0" w:color="auto"/>
            <w:left w:val="none" w:sz="0" w:space="0" w:color="auto"/>
            <w:bottom w:val="none" w:sz="0" w:space="0" w:color="auto"/>
            <w:right w:val="none" w:sz="0" w:space="0" w:color="auto"/>
          </w:divBdr>
          <w:divsChild>
            <w:div w:id="1017194635">
              <w:marLeft w:val="0"/>
              <w:marRight w:val="0"/>
              <w:marTop w:val="0"/>
              <w:marBottom w:val="0"/>
              <w:divBdr>
                <w:top w:val="none" w:sz="0" w:space="0" w:color="auto"/>
                <w:left w:val="none" w:sz="0" w:space="0" w:color="auto"/>
                <w:bottom w:val="none" w:sz="0" w:space="0" w:color="auto"/>
                <w:right w:val="none" w:sz="0" w:space="0" w:color="auto"/>
              </w:divBdr>
              <w:divsChild>
                <w:div w:id="213767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5913">
          <w:marLeft w:val="0"/>
          <w:marRight w:val="0"/>
          <w:marTop w:val="0"/>
          <w:marBottom w:val="0"/>
          <w:divBdr>
            <w:top w:val="none" w:sz="0" w:space="0" w:color="auto"/>
            <w:left w:val="none" w:sz="0" w:space="0" w:color="auto"/>
            <w:bottom w:val="none" w:sz="0" w:space="0" w:color="auto"/>
            <w:right w:val="none" w:sz="0" w:space="0" w:color="auto"/>
          </w:divBdr>
          <w:divsChild>
            <w:div w:id="1347169402">
              <w:marLeft w:val="0"/>
              <w:marRight w:val="0"/>
              <w:marTop w:val="0"/>
              <w:marBottom w:val="0"/>
              <w:divBdr>
                <w:top w:val="none" w:sz="0" w:space="0" w:color="auto"/>
                <w:left w:val="none" w:sz="0" w:space="0" w:color="auto"/>
                <w:bottom w:val="none" w:sz="0" w:space="0" w:color="auto"/>
                <w:right w:val="none" w:sz="0" w:space="0" w:color="auto"/>
              </w:divBdr>
              <w:divsChild>
                <w:div w:id="14045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1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6DCFA03C-38FD-4640-BAB3-7EDCBF642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Template>
  <TotalTime>513</TotalTime>
  <Pages>57</Pages>
  <Words>30021</Words>
  <Characters>17113</Characters>
  <Application>Microsoft Office Word</Application>
  <DocSecurity>0</DocSecurity>
  <Lines>142</Lines>
  <Paragraphs>94</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KAUNO TECHNOLOGIJOS UNIVERSITETAS</vt:lpstr>
      <vt:lpstr>KAUNO TECHNOLOGIJOS UNIVERSITETAS</vt:lpstr>
    </vt:vector>
  </TitlesOfParts>
  <Company>WebITAS</Company>
  <LinksUpToDate>false</LinksUpToDate>
  <CharactersWithSpaces>47040</CharactersWithSpaces>
  <SharedDoc>false</SharedDoc>
  <HLinks>
    <vt:vector size="90" baseType="variant">
      <vt:variant>
        <vt:i4>1572918</vt:i4>
      </vt:variant>
      <vt:variant>
        <vt:i4>89</vt:i4>
      </vt:variant>
      <vt:variant>
        <vt:i4>0</vt:i4>
      </vt:variant>
      <vt:variant>
        <vt:i4>5</vt:i4>
      </vt:variant>
      <vt:variant>
        <vt:lpwstr/>
      </vt:variant>
      <vt:variant>
        <vt:lpwstr>_Toc342917658</vt:lpwstr>
      </vt:variant>
      <vt:variant>
        <vt:i4>1572918</vt:i4>
      </vt:variant>
      <vt:variant>
        <vt:i4>83</vt:i4>
      </vt:variant>
      <vt:variant>
        <vt:i4>0</vt:i4>
      </vt:variant>
      <vt:variant>
        <vt:i4>5</vt:i4>
      </vt:variant>
      <vt:variant>
        <vt:lpwstr/>
      </vt:variant>
      <vt:variant>
        <vt:lpwstr>_Toc342917657</vt:lpwstr>
      </vt:variant>
      <vt:variant>
        <vt:i4>1572918</vt:i4>
      </vt:variant>
      <vt:variant>
        <vt:i4>77</vt:i4>
      </vt:variant>
      <vt:variant>
        <vt:i4>0</vt:i4>
      </vt:variant>
      <vt:variant>
        <vt:i4>5</vt:i4>
      </vt:variant>
      <vt:variant>
        <vt:lpwstr/>
      </vt:variant>
      <vt:variant>
        <vt:lpwstr>_Toc342917656</vt:lpwstr>
      </vt:variant>
      <vt:variant>
        <vt:i4>1572918</vt:i4>
      </vt:variant>
      <vt:variant>
        <vt:i4>71</vt:i4>
      </vt:variant>
      <vt:variant>
        <vt:i4>0</vt:i4>
      </vt:variant>
      <vt:variant>
        <vt:i4>5</vt:i4>
      </vt:variant>
      <vt:variant>
        <vt:lpwstr/>
      </vt:variant>
      <vt:variant>
        <vt:lpwstr>_Toc342917655</vt:lpwstr>
      </vt:variant>
      <vt:variant>
        <vt:i4>1572918</vt:i4>
      </vt:variant>
      <vt:variant>
        <vt:i4>65</vt:i4>
      </vt:variant>
      <vt:variant>
        <vt:i4>0</vt:i4>
      </vt:variant>
      <vt:variant>
        <vt:i4>5</vt:i4>
      </vt:variant>
      <vt:variant>
        <vt:lpwstr/>
      </vt:variant>
      <vt:variant>
        <vt:lpwstr>_Toc342917654</vt:lpwstr>
      </vt:variant>
      <vt:variant>
        <vt:i4>1572918</vt:i4>
      </vt:variant>
      <vt:variant>
        <vt:i4>59</vt:i4>
      </vt:variant>
      <vt:variant>
        <vt:i4>0</vt:i4>
      </vt:variant>
      <vt:variant>
        <vt:i4>5</vt:i4>
      </vt:variant>
      <vt:variant>
        <vt:lpwstr/>
      </vt:variant>
      <vt:variant>
        <vt:lpwstr>_Toc342917653</vt:lpwstr>
      </vt:variant>
      <vt:variant>
        <vt:i4>1572918</vt:i4>
      </vt:variant>
      <vt:variant>
        <vt:i4>53</vt:i4>
      </vt:variant>
      <vt:variant>
        <vt:i4>0</vt:i4>
      </vt:variant>
      <vt:variant>
        <vt:i4>5</vt:i4>
      </vt:variant>
      <vt:variant>
        <vt:lpwstr/>
      </vt:variant>
      <vt:variant>
        <vt:lpwstr>_Toc342917652</vt:lpwstr>
      </vt:variant>
      <vt:variant>
        <vt:i4>1572918</vt:i4>
      </vt:variant>
      <vt:variant>
        <vt:i4>47</vt:i4>
      </vt:variant>
      <vt:variant>
        <vt:i4>0</vt:i4>
      </vt:variant>
      <vt:variant>
        <vt:i4>5</vt:i4>
      </vt:variant>
      <vt:variant>
        <vt:lpwstr/>
      </vt:variant>
      <vt:variant>
        <vt:lpwstr>_Toc342917651</vt:lpwstr>
      </vt:variant>
      <vt:variant>
        <vt:i4>1572918</vt:i4>
      </vt:variant>
      <vt:variant>
        <vt:i4>41</vt:i4>
      </vt:variant>
      <vt:variant>
        <vt:i4>0</vt:i4>
      </vt:variant>
      <vt:variant>
        <vt:i4>5</vt:i4>
      </vt:variant>
      <vt:variant>
        <vt:lpwstr/>
      </vt:variant>
      <vt:variant>
        <vt:lpwstr>_Toc342917650</vt:lpwstr>
      </vt:variant>
      <vt:variant>
        <vt:i4>1638454</vt:i4>
      </vt:variant>
      <vt:variant>
        <vt:i4>35</vt:i4>
      </vt:variant>
      <vt:variant>
        <vt:i4>0</vt:i4>
      </vt:variant>
      <vt:variant>
        <vt:i4>5</vt:i4>
      </vt:variant>
      <vt:variant>
        <vt:lpwstr/>
      </vt:variant>
      <vt:variant>
        <vt:lpwstr>_Toc342917649</vt:lpwstr>
      </vt:variant>
      <vt:variant>
        <vt:i4>1638454</vt:i4>
      </vt:variant>
      <vt:variant>
        <vt:i4>29</vt:i4>
      </vt:variant>
      <vt:variant>
        <vt:i4>0</vt:i4>
      </vt:variant>
      <vt:variant>
        <vt:i4>5</vt:i4>
      </vt:variant>
      <vt:variant>
        <vt:lpwstr/>
      </vt:variant>
      <vt:variant>
        <vt:lpwstr>_Toc342917648</vt:lpwstr>
      </vt:variant>
      <vt:variant>
        <vt:i4>1638454</vt:i4>
      </vt:variant>
      <vt:variant>
        <vt:i4>23</vt:i4>
      </vt:variant>
      <vt:variant>
        <vt:i4>0</vt:i4>
      </vt:variant>
      <vt:variant>
        <vt:i4>5</vt:i4>
      </vt:variant>
      <vt:variant>
        <vt:lpwstr/>
      </vt:variant>
      <vt:variant>
        <vt:lpwstr>_Toc342917647</vt:lpwstr>
      </vt:variant>
      <vt:variant>
        <vt:i4>1638454</vt:i4>
      </vt:variant>
      <vt:variant>
        <vt:i4>17</vt:i4>
      </vt:variant>
      <vt:variant>
        <vt:i4>0</vt:i4>
      </vt:variant>
      <vt:variant>
        <vt:i4>5</vt:i4>
      </vt:variant>
      <vt:variant>
        <vt:lpwstr/>
      </vt:variant>
      <vt:variant>
        <vt:lpwstr>_Toc342917646</vt:lpwstr>
      </vt:variant>
      <vt:variant>
        <vt:i4>1638454</vt:i4>
      </vt:variant>
      <vt:variant>
        <vt:i4>11</vt:i4>
      </vt:variant>
      <vt:variant>
        <vt:i4>0</vt:i4>
      </vt:variant>
      <vt:variant>
        <vt:i4>5</vt:i4>
      </vt:variant>
      <vt:variant>
        <vt:lpwstr/>
      </vt:variant>
      <vt:variant>
        <vt:lpwstr>_Toc342917645</vt:lpwstr>
      </vt:variant>
      <vt:variant>
        <vt:i4>1638454</vt:i4>
      </vt:variant>
      <vt:variant>
        <vt:i4>5</vt:i4>
      </vt:variant>
      <vt:variant>
        <vt:i4>0</vt:i4>
      </vt:variant>
      <vt:variant>
        <vt:i4>5</vt:i4>
      </vt:variant>
      <vt:variant>
        <vt:lpwstr/>
      </vt:variant>
      <vt:variant>
        <vt:lpwstr>_Toc342917644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subject/>
  <dc:creator>Eglė Mickevičiūtė</dc:creator>
  <cp:keywords/>
  <cp:lastModifiedBy>Nedas Liaudanskis</cp:lastModifiedBy>
  <cp:revision>48</cp:revision>
  <cp:lastPrinted>2005-04-19T06:53:00Z</cp:lastPrinted>
  <dcterms:created xsi:type="dcterms:W3CDTF">2023-10-10T09:13:00Z</dcterms:created>
  <dcterms:modified xsi:type="dcterms:W3CDTF">2023-12-19T11:36:00Z</dcterms:modified>
</cp:coreProperties>
</file>