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C6454" w14:textId="77777777" w:rsidR="00D560C9" w:rsidRPr="00844988" w:rsidRDefault="00D560C9" w:rsidP="004771C9">
      <w:pPr>
        <w:pStyle w:val="Vireliouraai"/>
      </w:pPr>
      <w:r w:rsidRPr="00844988">
        <w:t>KAUNO TECHNOLOGIJOS UNIVERSITETAS</w:t>
      </w:r>
    </w:p>
    <w:p w14:paraId="5E01CAF2" w14:textId="44A7352F" w:rsidR="00D560C9" w:rsidRPr="00844988" w:rsidRDefault="002138C4" w:rsidP="004771C9">
      <w:pPr>
        <w:pStyle w:val="Vireliouraai"/>
      </w:pPr>
      <w:r>
        <w:t xml:space="preserve">INFORMATIKOS </w:t>
      </w:r>
      <w:r w:rsidR="00404E84">
        <w:t>FAKULTETAS</w:t>
      </w:r>
    </w:p>
    <w:p w14:paraId="05D39D6E" w14:textId="77777777" w:rsidR="00D560C9" w:rsidRPr="00844988" w:rsidRDefault="00D560C9" w:rsidP="004771C9">
      <w:pPr>
        <w:pStyle w:val="Vireliouraai"/>
      </w:pPr>
    </w:p>
    <w:p w14:paraId="224B2D93" w14:textId="77777777" w:rsidR="00D560C9" w:rsidRPr="00844988" w:rsidRDefault="00D560C9" w:rsidP="004771C9">
      <w:pPr>
        <w:pStyle w:val="Vireliouraai"/>
      </w:pPr>
    </w:p>
    <w:p w14:paraId="3920251D" w14:textId="77777777" w:rsidR="00D560C9" w:rsidRPr="00844988" w:rsidRDefault="00D560C9" w:rsidP="004771C9">
      <w:pPr>
        <w:pStyle w:val="Vireliouraai"/>
      </w:pPr>
    </w:p>
    <w:p w14:paraId="213C92AB" w14:textId="77777777" w:rsidR="00D560C9" w:rsidRPr="00844988" w:rsidRDefault="00D560C9" w:rsidP="004771C9">
      <w:pPr>
        <w:pStyle w:val="Vireliouraai"/>
      </w:pPr>
    </w:p>
    <w:p w14:paraId="2BD36863" w14:textId="77777777" w:rsidR="00D560C9" w:rsidRPr="00844988" w:rsidRDefault="00D560C9" w:rsidP="004771C9">
      <w:pPr>
        <w:pStyle w:val="Vireliouraai"/>
      </w:pPr>
    </w:p>
    <w:p w14:paraId="685875A1" w14:textId="77777777" w:rsidR="00D560C9" w:rsidRPr="00844988" w:rsidRDefault="00D560C9" w:rsidP="004771C9">
      <w:pPr>
        <w:pStyle w:val="Vireliouraai"/>
      </w:pPr>
    </w:p>
    <w:p w14:paraId="24A58F43" w14:textId="77777777" w:rsidR="004C3D88" w:rsidRPr="00844988" w:rsidRDefault="004C3D88" w:rsidP="004771C9">
      <w:pPr>
        <w:pStyle w:val="Vireliouraai"/>
      </w:pPr>
    </w:p>
    <w:p w14:paraId="7E75B4C9" w14:textId="77777777" w:rsidR="004C3D88" w:rsidRPr="00844988" w:rsidRDefault="004C3D88" w:rsidP="004771C9">
      <w:pPr>
        <w:pStyle w:val="Vireliouraai"/>
      </w:pPr>
    </w:p>
    <w:p w14:paraId="04A56CBF" w14:textId="77777777" w:rsidR="00D560C9" w:rsidRPr="00844988" w:rsidRDefault="00D560C9" w:rsidP="004771C9">
      <w:pPr>
        <w:pStyle w:val="Vireliouraai"/>
      </w:pPr>
    </w:p>
    <w:p w14:paraId="59499A40" w14:textId="77777777" w:rsidR="00D560C9" w:rsidRPr="00844988" w:rsidRDefault="00D560C9" w:rsidP="004771C9">
      <w:pPr>
        <w:pStyle w:val="Vireliouraai"/>
      </w:pPr>
    </w:p>
    <w:p w14:paraId="77AF724C" w14:textId="77777777" w:rsidR="00D560C9" w:rsidRPr="00844988" w:rsidRDefault="00D560C9" w:rsidP="004771C9">
      <w:pPr>
        <w:pStyle w:val="Vireliouraai"/>
      </w:pPr>
    </w:p>
    <w:p w14:paraId="20C0C0C7" w14:textId="77777777" w:rsidR="004C3D88" w:rsidRPr="00844988" w:rsidRDefault="00B93D28" w:rsidP="004771C9">
      <w:pPr>
        <w:pStyle w:val="Ataskaitospavadinimas"/>
      </w:pPr>
      <w:r>
        <w:t>Programavimo kalbų teorija</w:t>
      </w:r>
      <w:r w:rsidR="00CD083D">
        <w:t xml:space="preserve"> (</w:t>
      </w:r>
      <w:r w:rsidR="00CD083D" w:rsidRPr="00CD083D">
        <w:t>P175B124</w:t>
      </w:r>
      <w:r w:rsidR="00CD083D">
        <w:t>)</w:t>
      </w:r>
    </w:p>
    <w:p w14:paraId="1DB04CD0" w14:textId="77777777" w:rsidR="00D560C9" w:rsidRPr="00844988" w:rsidRDefault="004C3D88" w:rsidP="004771C9">
      <w:pPr>
        <w:pStyle w:val="Ataskaita"/>
      </w:pPr>
      <w:r w:rsidRPr="00844988">
        <w:t>L</w:t>
      </w:r>
      <w:r w:rsidR="00CD083D">
        <w:t>aboratorinių darbų</w:t>
      </w:r>
      <w:r w:rsidR="00D560C9" w:rsidRPr="00844988">
        <w:t xml:space="preserve"> ataskaita</w:t>
      </w:r>
    </w:p>
    <w:p w14:paraId="0F7F9C16" w14:textId="77777777" w:rsidR="00D560C9" w:rsidRPr="00844988" w:rsidRDefault="00D560C9" w:rsidP="004771C9">
      <w:pPr>
        <w:pStyle w:val="Vireliouraai"/>
      </w:pPr>
    </w:p>
    <w:p w14:paraId="2D93A746" w14:textId="77777777" w:rsidR="00D560C9" w:rsidRPr="00844988" w:rsidRDefault="00D560C9" w:rsidP="004771C9">
      <w:pPr>
        <w:pStyle w:val="Vireliouraai"/>
      </w:pPr>
    </w:p>
    <w:p w14:paraId="1484F383" w14:textId="77777777" w:rsidR="00D560C9" w:rsidRPr="00844988" w:rsidRDefault="00D560C9" w:rsidP="004771C9">
      <w:pPr>
        <w:pStyle w:val="Vireliouraai"/>
      </w:pPr>
    </w:p>
    <w:p w14:paraId="4B7E9C37" w14:textId="77777777" w:rsidR="00D560C9" w:rsidRPr="00844988" w:rsidRDefault="00D560C9" w:rsidP="004771C9">
      <w:pPr>
        <w:pStyle w:val="Vireliouraai"/>
      </w:pPr>
    </w:p>
    <w:p w14:paraId="533BC997" w14:textId="77777777" w:rsidR="00D560C9" w:rsidRPr="00844988" w:rsidRDefault="00D560C9" w:rsidP="004771C9">
      <w:pPr>
        <w:pStyle w:val="Vireliouraai"/>
      </w:pPr>
    </w:p>
    <w:p w14:paraId="37B17701" w14:textId="77777777" w:rsidR="00D560C9" w:rsidRPr="00844988" w:rsidRDefault="00D560C9" w:rsidP="004771C9">
      <w:pPr>
        <w:pStyle w:val="Vireliouraai"/>
      </w:pPr>
    </w:p>
    <w:p w14:paraId="2E2F3057" w14:textId="77777777" w:rsidR="004771C9" w:rsidRDefault="004771C9" w:rsidP="00EB5168">
      <w:pPr>
        <w:pStyle w:val="Autorius"/>
      </w:pPr>
      <w:r>
        <w:t xml:space="preserve">Atliko: </w:t>
      </w:r>
    </w:p>
    <w:p w14:paraId="635E3E50" w14:textId="32D6300D" w:rsidR="004771C9" w:rsidRDefault="004771C9" w:rsidP="00EB5168">
      <w:pPr>
        <w:pStyle w:val="Autorius"/>
      </w:pPr>
      <w:r>
        <w:tab/>
      </w:r>
      <w:r w:rsidR="002138C4">
        <w:t>IFF-1/9</w:t>
      </w:r>
      <w:r w:rsidR="00AE7C8B">
        <w:t xml:space="preserve"> </w:t>
      </w:r>
      <w:r>
        <w:t xml:space="preserve">gr. </w:t>
      </w:r>
      <w:r w:rsidR="00AE7C8B">
        <w:t>studentas</w:t>
      </w:r>
    </w:p>
    <w:p w14:paraId="3189728F" w14:textId="1E64CCE3" w:rsidR="00D560C9" w:rsidRPr="00844988" w:rsidRDefault="004771C9" w:rsidP="00EB5168">
      <w:pPr>
        <w:pStyle w:val="Autorius"/>
      </w:pPr>
      <w:r>
        <w:tab/>
      </w:r>
      <w:r w:rsidR="002138C4">
        <w:t>Nedas Liaudanskis</w:t>
      </w:r>
    </w:p>
    <w:p w14:paraId="00FC9638" w14:textId="091ECFB7" w:rsidR="00D560C9" w:rsidRPr="0052026C" w:rsidRDefault="00CD58DB" w:rsidP="00EB5168">
      <w:pPr>
        <w:pStyle w:val="Autorius"/>
      </w:pPr>
      <w:r>
        <w:tab/>
      </w:r>
      <w:r w:rsidR="00844988" w:rsidRPr="00844988">
        <w:fldChar w:fldCharType="begin"/>
      </w:r>
      <w:r w:rsidR="00844988" w:rsidRPr="00844988">
        <w:instrText xml:space="preserve"> TIME \@ "yyyy 'm.' MMMM d 'd.'" </w:instrText>
      </w:r>
      <w:r w:rsidR="00844988" w:rsidRPr="00844988">
        <w:fldChar w:fldCharType="separate"/>
      </w:r>
      <w:r w:rsidR="000448B2">
        <w:rPr>
          <w:noProof/>
        </w:rPr>
        <w:t>2023 m. vasario 14 d.</w:t>
      </w:r>
      <w:r w:rsidR="00844988" w:rsidRPr="00844988">
        <w:fldChar w:fldCharType="end"/>
      </w:r>
    </w:p>
    <w:p w14:paraId="751B93A5" w14:textId="77777777" w:rsidR="004771C9" w:rsidRDefault="00D560C9" w:rsidP="00EB5168">
      <w:pPr>
        <w:pStyle w:val="Autorius"/>
      </w:pPr>
      <w:r w:rsidRPr="0052026C">
        <w:t>Priėmė:</w:t>
      </w:r>
    </w:p>
    <w:p w14:paraId="3DFC0EB7" w14:textId="548F6D7E" w:rsidR="00D560C9" w:rsidRPr="0052026C" w:rsidRDefault="004771C9" w:rsidP="00EB5168">
      <w:pPr>
        <w:pStyle w:val="Autorius"/>
      </w:pPr>
      <w:r>
        <w:tab/>
      </w:r>
      <w:r w:rsidR="00B70578">
        <w:t>Lekt. Guogis Evaldas</w:t>
      </w:r>
    </w:p>
    <w:p w14:paraId="09CD458C" w14:textId="2F9B3C92" w:rsidR="00CD58DB" w:rsidRPr="00844988" w:rsidRDefault="00CD58DB" w:rsidP="004771C9">
      <w:pPr>
        <w:pStyle w:val="Vireliouraai"/>
      </w:pPr>
    </w:p>
    <w:p w14:paraId="22F1AEC7" w14:textId="77777777" w:rsidR="00D560C9" w:rsidRPr="00844988" w:rsidRDefault="00D560C9" w:rsidP="004771C9">
      <w:pPr>
        <w:pStyle w:val="Vireliouraai"/>
      </w:pPr>
    </w:p>
    <w:p w14:paraId="2CCAD47F" w14:textId="77777777" w:rsidR="00D560C9" w:rsidRPr="00844988" w:rsidRDefault="00D560C9" w:rsidP="004771C9">
      <w:pPr>
        <w:pStyle w:val="Vireliouraai"/>
      </w:pPr>
    </w:p>
    <w:p w14:paraId="7C46DB8F" w14:textId="77777777" w:rsidR="00CD58DB" w:rsidRDefault="00CD58DB" w:rsidP="004771C9">
      <w:pPr>
        <w:pStyle w:val="Vireliouraai"/>
      </w:pPr>
    </w:p>
    <w:p w14:paraId="4561EB78" w14:textId="77777777" w:rsidR="00CD58DB" w:rsidRDefault="00CD58DB" w:rsidP="004771C9">
      <w:pPr>
        <w:pStyle w:val="Vireliouraai"/>
      </w:pPr>
    </w:p>
    <w:p w14:paraId="5893316F" w14:textId="77777777" w:rsidR="00CD58DB" w:rsidRDefault="00CD58DB" w:rsidP="004771C9">
      <w:pPr>
        <w:pStyle w:val="Vireliouraai"/>
      </w:pPr>
    </w:p>
    <w:p w14:paraId="21DC5D2C" w14:textId="77777777" w:rsidR="0052026C" w:rsidRPr="00844988" w:rsidRDefault="0052026C" w:rsidP="004771C9">
      <w:pPr>
        <w:pStyle w:val="Vireliouraai"/>
      </w:pPr>
    </w:p>
    <w:p w14:paraId="1DEF1F67" w14:textId="6328BB60" w:rsidR="0052026C" w:rsidRDefault="00D560C9" w:rsidP="00CD083D">
      <w:pPr>
        <w:pStyle w:val="Vireliouraai"/>
        <w:ind w:firstLine="0"/>
      </w:pPr>
      <w:r w:rsidRPr="00844988">
        <w:t>KAUNAS 20</w:t>
      </w:r>
      <w:r w:rsidR="002138C4">
        <w:t>23</w:t>
      </w:r>
    </w:p>
    <w:p w14:paraId="799471A7" w14:textId="77777777" w:rsidR="0052026C" w:rsidRDefault="0052026C" w:rsidP="0015714D">
      <w:pPr>
        <w:sectPr w:rsidR="0052026C" w:rsidSect="00322B4F">
          <w:footerReference w:type="even" r:id="rId8"/>
          <w:footerReference w:type="default" r:id="rId9"/>
          <w:headerReference w:type="first" r:id="rId10"/>
          <w:pgSz w:w="11906" w:h="16838"/>
          <w:pgMar w:top="851" w:right="567" w:bottom="851" w:left="1418" w:header="567" w:footer="567" w:gutter="0"/>
          <w:cols w:space="720"/>
          <w:titlePg/>
        </w:sectPr>
      </w:pPr>
    </w:p>
    <w:p w14:paraId="4ED91F8F" w14:textId="77777777" w:rsidR="00D560C9" w:rsidRPr="0015714D" w:rsidRDefault="00D560C9" w:rsidP="00816B92">
      <w:pPr>
        <w:pStyle w:val="Vireliouraai"/>
        <w:ind w:firstLine="0"/>
      </w:pPr>
      <w:r w:rsidRPr="00844988">
        <w:lastRenderedPageBreak/>
        <w:t>TURINYS</w:t>
      </w:r>
    </w:p>
    <w:p w14:paraId="7A9C8F95" w14:textId="77777777" w:rsidR="00D560C9" w:rsidRDefault="00D560C9" w:rsidP="0052026C"/>
    <w:sdt>
      <w:sdtPr>
        <w:rPr>
          <w:rFonts w:ascii="Times New Roman" w:eastAsia="Times New Roman" w:hAnsi="Times New Roman" w:cs="Times New Roman"/>
          <w:color w:val="auto"/>
          <w:sz w:val="22"/>
          <w:szCs w:val="20"/>
          <w:lang w:eastAsia="en-US"/>
        </w:rPr>
        <w:id w:val="-8434023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00F908" w14:textId="42FE8D8C" w:rsidR="00B839AC" w:rsidRDefault="00B839AC">
          <w:pPr>
            <w:pStyle w:val="Turinioantrat"/>
          </w:pPr>
        </w:p>
        <w:p w14:paraId="05CA3BB5" w14:textId="77CCBBE1" w:rsidR="00B839AC" w:rsidRDefault="00B839AC">
          <w:pPr>
            <w:pStyle w:val="Turiny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lt-L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294835" w:history="1">
            <w:r w:rsidRPr="00DA56BA">
              <w:rPr>
                <w:rStyle w:val="Hipersaitas"/>
                <w:noProof/>
              </w:rPr>
              <w:t>C++ arba Ruby(L1)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_Toc127294835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142D4" w14:textId="623F93E0" w:rsidR="00B839AC" w:rsidRDefault="00000000">
          <w:pPr>
            <w:pStyle w:val="Turinys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lt-LT"/>
            </w:rPr>
          </w:pPr>
          <w:hyperlink w:anchor="_Toc127294836" w:history="1">
            <w:r w:rsidR="00B839AC" w:rsidRPr="00DA56BA">
              <w:rPr>
                <w:rStyle w:val="Hipersaitas"/>
                <w:noProof/>
              </w:rPr>
              <w:t>1.1.</w:t>
            </w:r>
            <w:r w:rsidR="00B839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lt-LT"/>
              </w:rPr>
              <w:tab/>
            </w:r>
            <w:r w:rsidR="00B839AC" w:rsidRPr="00DA56BA">
              <w:rPr>
                <w:rStyle w:val="Hipersaitas"/>
                <w:noProof/>
              </w:rPr>
              <w:t>Darbo užduotis</w:t>
            </w:r>
            <w:r w:rsidR="00B839AC">
              <w:rPr>
                <w:noProof/>
                <w:webHidden/>
              </w:rPr>
              <w:tab/>
            </w:r>
            <w:r w:rsidR="00B839AC">
              <w:rPr>
                <w:noProof/>
                <w:webHidden/>
              </w:rPr>
              <w:fldChar w:fldCharType="begin"/>
            </w:r>
            <w:r w:rsidR="00B839AC">
              <w:rPr>
                <w:noProof/>
                <w:webHidden/>
              </w:rPr>
              <w:instrText xml:space="preserve"> PAGEREF _Toc127294836 \h </w:instrText>
            </w:r>
            <w:r w:rsidR="00B839AC">
              <w:rPr>
                <w:noProof/>
                <w:webHidden/>
              </w:rPr>
            </w:r>
            <w:r w:rsidR="00B839AC">
              <w:rPr>
                <w:noProof/>
                <w:webHidden/>
              </w:rPr>
              <w:fldChar w:fldCharType="separate"/>
            </w:r>
            <w:r w:rsidR="00B839AC">
              <w:rPr>
                <w:noProof/>
                <w:webHidden/>
              </w:rPr>
              <w:t>3</w:t>
            </w:r>
            <w:r w:rsidR="00B839AC">
              <w:rPr>
                <w:noProof/>
                <w:webHidden/>
              </w:rPr>
              <w:fldChar w:fldCharType="end"/>
            </w:r>
          </w:hyperlink>
        </w:p>
        <w:p w14:paraId="404DA212" w14:textId="09355349" w:rsidR="00B839AC" w:rsidRDefault="00000000">
          <w:pPr>
            <w:pStyle w:val="Turinys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lt-LT"/>
            </w:rPr>
          </w:pPr>
          <w:hyperlink w:anchor="_Toc127294837" w:history="1">
            <w:r w:rsidR="00B839AC" w:rsidRPr="00DA56BA">
              <w:rPr>
                <w:rStyle w:val="Hipersaitas"/>
                <w:noProof/>
              </w:rPr>
              <w:t>1.2.</w:t>
            </w:r>
            <w:r w:rsidR="00B839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lt-LT"/>
              </w:rPr>
              <w:tab/>
            </w:r>
            <w:r w:rsidR="00B839AC" w:rsidRPr="00DA56BA">
              <w:rPr>
                <w:rStyle w:val="Hipersaitas"/>
                <w:noProof/>
              </w:rPr>
              <w:t>Programos tekstas:</w:t>
            </w:r>
            <w:r w:rsidR="00B839AC">
              <w:rPr>
                <w:noProof/>
                <w:webHidden/>
              </w:rPr>
              <w:tab/>
            </w:r>
            <w:r w:rsidR="00B839AC">
              <w:rPr>
                <w:noProof/>
                <w:webHidden/>
              </w:rPr>
              <w:fldChar w:fldCharType="begin"/>
            </w:r>
            <w:r w:rsidR="00B839AC">
              <w:rPr>
                <w:noProof/>
                <w:webHidden/>
              </w:rPr>
              <w:instrText xml:space="preserve"> PAGEREF _Toc127294837 \h </w:instrText>
            </w:r>
            <w:r w:rsidR="00B839AC">
              <w:rPr>
                <w:noProof/>
                <w:webHidden/>
              </w:rPr>
            </w:r>
            <w:r w:rsidR="00B839AC">
              <w:rPr>
                <w:noProof/>
                <w:webHidden/>
              </w:rPr>
              <w:fldChar w:fldCharType="separate"/>
            </w:r>
            <w:r w:rsidR="00B839AC">
              <w:rPr>
                <w:noProof/>
                <w:webHidden/>
              </w:rPr>
              <w:t>4</w:t>
            </w:r>
            <w:r w:rsidR="00B839AC">
              <w:rPr>
                <w:noProof/>
                <w:webHidden/>
              </w:rPr>
              <w:fldChar w:fldCharType="end"/>
            </w:r>
          </w:hyperlink>
        </w:p>
        <w:p w14:paraId="7D4F6B52" w14:textId="356DE423" w:rsidR="00B839AC" w:rsidRDefault="00000000">
          <w:pPr>
            <w:pStyle w:val="Turinys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lt-LT"/>
            </w:rPr>
          </w:pPr>
          <w:hyperlink w:anchor="_Toc127294838" w:history="1">
            <w:r w:rsidR="00B839AC" w:rsidRPr="00DA56BA">
              <w:rPr>
                <w:rStyle w:val="Hipersaitas"/>
                <w:noProof/>
                <w:lang w:eastAsia="lt-LT"/>
              </w:rPr>
              <w:t>1.3.</w:t>
            </w:r>
            <w:r w:rsidR="00B839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lt-LT"/>
              </w:rPr>
              <w:tab/>
            </w:r>
            <w:r w:rsidR="00B839AC" w:rsidRPr="00DA56BA">
              <w:rPr>
                <w:rStyle w:val="Hipersaitas"/>
                <w:noProof/>
                <w:lang w:eastAsia="lt-LT"/>
              </w:rPr>
              <w:t>Pradiniai duomenys ir rezultatai:</w:t>
            </w:r>
            <w:r w:rsidR="00B839AC">
              <w:rPr>
                <w:noProof/>
                <w:webHidden/>
              </w:rPr>
              <w:tab/>
            </w:r>
            <w:r w:rsidR="00B839AC">
              <w:rPr>
                <w:noProof/>
                <w:webHidden/>
              </w:rPr>
              <w:fldChar w:fldCharType="begin"/>
            </w:r>
            <w:r w:rsidR="00B839AC">
              <w:rPr>
                <w:noProof/>
                <w:webHidden/>
              </w:rPr>
              <w:instrText xml:space="preserve"> PAGEREF _Toc127294838 \h </w:instrText>
            </w:r>
            <w:r w:rsidR="00B839AC">
              <w:rPr>
                <w:noProof/>
                <w:webHidden/>
              </w:rPr>
            </w:r>
            <w:r w:rsidR="00B839AC">
              <w:rPr>
                <w:noProof/>
                <w:webHidden/>
              </w:rPr>
              <w:fldChar w:fldCharType="separate"/>
            </w:r>
            <w:r w:rsidR="00B839AC">
              <w:rPr>
                <w:noProof/>
                <w:webHidden/>
              </w:rPr>
              <w:t>8</w:t>
            </w:r>
            <w:r w:rsidR="00B839AC">
              <w:rPr>
                <w:noProof/>
                <w:webHidden/>
              </w:rPr>
              <w:fldChar w:fldCharType="end"/>
            </w:r>
          </w:hyperlink>
        </w:p>
        <w:p w14:paraId="225E7A54" w14:textId="53D5D314" w:rsidR="00B839AC" w:rsidRDefault="00B839AC">
          <w:r>
            <w:rPr>
              <w:b/>
              <w:bCs/>
            </w:rPr>
            <w:fldChar w:fldCharType="end"/>
          </w:r>
        </w:p>
      </w:sdtContent>
    </w:sdt>
    <w:p w14:paraId="633570D5" w14:textId="5B43903A" w:rsidR="00D560C9" w:rsidRPr="0015714D" w:rsidRDefault="00D560C9" w:rsidP="00EA7E22">
      <w:pPr>
        <w:ind w:firstLine="0"/>
      </w:pPr>
    </w:p>
    <w:p w14:paraId="429CC6D5" w14:textId="77777777" w:rsidR="002138C4" w:rsidRDefault="002138C4">
      <w:pPr>
        <w:ind w:firstLine="0"/>
        <w:jc w:val="left"/>
        <w:rPr>
          <w:rFonts w:ascii="Arial" w:hAnsi="Arial"/>
          <w:b/>
          <w:snapToGrid w:val="0"/>
          <w:kern w:val="28"/>
          <w:sz w:val="28"/>
        </w:rPr>
      </w:pPr>
      <w:r>
        <w:br w:type="page"/>
      </w:r>
    </w:p>
    <w:p w14:paraId="14368196" w14:textId="40095F60" w:rsidR="00990D35" w:rsidRPr="002138C4" w:rsidRDefault="00AB08E6" w:rsidP="00B93D28">
      <w:pPr>
        <w:pStyle w:val="Antrat1"/>
        <w:numPr>
          <w:ilvl w:val="0"/>
          <w:numId w:val="0"/>
        </w:numPr>
        <w:rPr>
          <w:sz w:val="48"/>
          <w:szCs w:val="48"/>
        </w:rPr>
      </w:pPr>
      <w:bookmarkStart w:id="0" w:name="_Toc127294835"/>
      <w:r w:rsidRPr="002138C4">
        <w:rPr>
          <w:sz w:val="48"/>
          <w:szCs w:val="48"/>
        </w:rPr>
        <w:lastRenderedPageBreak/>
        <w:t>C++ arba Ruby(L1)</w:t>
      </w:r>
      <w:bookmarkEnd w:id="0"/>
    </w:p>
    <w:p w14:paraId="3C4588DF" w14:textId="0237B44A" w:rsidR="00AB08E6" w:rsidRPr="002138C4" w:rsidRDefault="00AB08E6" w:rsidP="00B839AC">
      <w:pPr>
        <w:pStyle w:val="Antrat2"/>
      </w:pPr>
      <w:bookmarkStart w:id="1" w:name="_Toc127294836"/>
      <w:r w:rsidRPr="002138C4">
        <w:t>Darbo užduotis</w:t>
      </w:r>
      <w:bookmarkEnd w:id="1"/>
    </w:p>
    <w:p w14:paraId="2E0C31A8" w14:textId="54D3521A" w:rsidR="00AB08E6" w:rsidRDefault="00AB08E6" w:rsidP="00AB08E6">
      <w:r>
        <w:t>619 – Numerically Speaking</w:t>
      </w:r>
    </w:p>
    <w:p w14:paraId="4A01A11C" w14:textId="456E97A5" w:rsidR="00AB08E6" w:rsidRDefault="00AB08E6" w:rsidP="00AB08E6">
      <w:r w:rsidRPr="00AB08E6">
        <w:rPr>
          <w:noProof/>
        </w:rPr>
        <w:drawing>
          <wp:inline distT="0" distB="0" distL="0" distR="0" wp14:anchorId="09DFF58D" wp14:editId="36C1D755">
            <wp:extent cx="5191635" cy="6463056"/>
            <wp:effectExtent l="0" t="0" r="9525" b="0"/>
            <wp:docPr id="1" name="Paveikslėlis 1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veikslėlis 1" descr="Paveikslėlis, kuriame yra žinutė&#10;&#10;Automatiškai sugeneruotas aprašyma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5384" cy="646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D3A71" w14:textId="202E14DD" w:rsidR="002138C4" w:rsidRPr="002138C4" w:rsidRDefault="002138C4">
      <w:pPr>
        <w:ind w:firstLine="0"/>
        <w:jc w:val="left"/>
        <w:rPr>
          <w:sz w:val="28"/>
          <w:szCs w:val="28"/>
        </w:rPr>
      </w:pPr>
      <w:r w:rsidRPr="002138C4">
        <w:rPr>
          <w:sz w:val="28"/>
          <w:szCs w:val="28"/>
        </w:rPr>
        <w:t xml:space="preserve">Užduoties pilnai įvykdyti nepavyko, nes nesugebėjau perskaityti kintamųjų arba su jais atlikti skaičiavimų, kurie buvo didesni nei </w:t>
      </w:r>
      <w:r w:rsidRPr="002138C4">
        <w:rPr>
          <w:color w:val="000000"/>
          <w:sz w:val="28"/>
          <w:szCs w:val="28"/>
          <w:lang w:eastAsia="lt-LT"/>
        </w:rPr>
        <w:t xml:space="preserve"> </w:t>
      </w:r>
      <w:r w:rsidRPr="002138C4">
        <w:rPr>
          <w:color w:val="0000FF"/>
          <w:sz w:val="28"/>
          <w:szCs w:val="28"/>
          <w:lang w:eastAsia="lt-LT"/>
        </w:rPr>
        <w:t>unsigned</w:t>
      </w:r>
      <w:r w:rsidRPr="002138C4">
        <w:rPr>
          <w:color w:val="000000"/>
          <w:sz w:val="28"/>
          <w:szCs w:val="28"/>
          <w:lang w:eastAsia="lt-LT"/>
        </w:rPr>
        <w:t xml:space="preserve"> </w:t>
      </w:r>
      <w:r w:rsidRPr="002138C4">
        <w:rPr>
          <w:color w:val="0000FF"/>
          <w:sz w:val="28"/>
          <w:szCs w:val="28"/>
          <w:lang w:eastAsia="lt-LT"/>
        </w:rPr>
        <w:t>long</w:t>
      </w:r>
      <w:r w:rsidRPr="002138C4">
        <w:rPr>
          <w:color w:val="000000"/>
          <w:sz w:val="28"/>
          <w:szCs w:val="28"/>
          <w:lang w:eastAsia="lt-LT"/>
        </w:rPr>
        <w:t xml:space="preserve"> </w:t>
      </w:r>
      <w:r w:rsidRPr="002138C4">
        <w:rPr>
          <w:color w:val="0000FF"/>
          <w:sz w:val="28"/>
          <w:szCs w:val="28"/>
          <w:lang w:eastAsia="lt-LT"/>
        </w:rPr>
        <w:t>long</w:t>
      </w:r>
      <w:r w:rsidRPr="002138C4">
        <w:rPr>
          <w:color w:val="000000"/>
          <w:sz w:val="28"/>
          <w:szCs w:val="28"/>
          <w:lang w:eastAsia="lt-LT"/>
        </w:rPr>
        <w:t xml:space="preserve"> </w:t>
      </w:r>
      <w:r w:rsidRPr="002138C4">
        <w:rPr>
          <w:color w:val="0000FF"/>
          <w:sz w:val="28"/>
          <w:szCs w:val="28"/>
          <w:lang w:eastAsia="lt-LT"/>
        </w:rPr>
        <w:t xml:space="preserve">int </w:t>
      </w:r>
      <w:r w:rsidRPr="002138C4">
        <w:rPr>
          <w:color w:val="000000" w:themeColor="text1"/>
          <w:sz w:val="28"/>
          <w:szCs w:val="28"/>
          <w:lang w:eastAsia="lt-LT"/>
        </w:rPr>
        <w:t>tipo</w:t>
      </w:r>
      <w:r w:rsidRPr="002138C4">
        <w:rPr>
          <w:sz w:val="28"/>
          <w:szCs w:val="28"/>
        </w:rPr>
        <w:t xml:space="preserve"> kintamasis. Todėl skaitydamas failus uždėjau skaičių limitą ir raidžių limitą (19 skaičių ir  13 raidžių).</w:t>
      </w:r>
      <w:r>
        <w:rPr>
          <w:sz w:val="28"/>
          <w:szCs w:val="28"/>
        </w:rPr>
        <w:t xml:space="preserve"> Tikiuosi tai nėra labai didelė problema.</w:t>
      </w:r>
    </w:p>
    <w:p w14:paraId="28F28F7F" w14:textId="1EDADD01" w:rsidR="002138C4" w:rsidRDefault="002138C4">
      <w:pPr>
        <w:ind w:firstLine="0"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3EBC5E85" w14:textId="2D36C364" w:rsidR="00AB08E6" w:rsidRPr="002138C4" w:rsidRDefault="00AB08E6" w:rsidP="00B839AC">
      <w:pPr>
        <w:pStyle w:val="Antrat2"/>
      </w:pPr>
      <w:bookmarkStart w:id="2" w:name="_Toc127294837"/>
      <w:r w:rsidRPr="002138C4">
        <w:lastRenderedPageBreak/>
        <w:t>Programos tekstas:</w:t>
      </w:r>
      <w:bookmarkEnd w:id="2"/>
    </w:p>
    <w:p w14:paraId="31E2B975" w14:textId="77777777" w:rsidR="00AB08E6" w:rsidRDefault="00AB08E6" w:rsidP="00AB08E6"/>
    <w:p w14:paraId="43EDDEC7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lt-LT"/>
        </w:rPr>
        <w:t>// Lab1.cpp : This file contains the 'main' function. Program execution begins and ends there.</w:t>
      </w:r>
    </w:p>
    <w:p w14:paraId="178862D8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lt-LT"/>
        </w:rPr>
        <w:t>//</w:t>
      </w:r>
    </w:p>
    <w:p w14:paraId="6644B72F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</w:p>
    <w:p w14:paraId="7534612F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808080"/>
          <w:sz w:val="19"/>
          <w:szCs w:val="19"/>
          <w:lang w:eastAsia="lt-LT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lt-LT"/>
        </w:rPr>
        <w:t>&lt;iostream&gt;</w:t>
      </w:r>
    </w:p>
    <w:p w14:paraId="7581437A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808080"/>
          <w:sz w:val="19"/>
          <w:szCs w:val="19"/>
          <w:lang w:eastAsia="lt-LT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lt-LT"/>
        </w:rPr>
        <w:t>&lt;fstream&gt;</w:t>
      </w:r>
    </w:p>
    <w:p w14:paraId="7B06A5D0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808080"/>
          <w:sz w:val="19"/>
          <w:szCs w:val="19"/>
          <w:lang w:eastAsia="lt-LT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lt-LT"/>
        </w:rPr>
        <w:t>&lt;list&gt;</w:t>
      </w:r>
    </w:p>
    <w:p w14:paraId="49141E90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808080"/>
          <w:sz w:val="19"/>
          <w:szCs w:val="19"/>
          <w:lang w:eastAsia="lt-LT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lt-LT"/>
        </w:rPr>
        <w:t>&lt;iterator&gt;</w:t>
      </w:r>
    </w:p>
    <w:p w14:paraId="23E559D9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808080"/>
          <w:sz w:val="19"/>
          <w:szCs w:val="19"/>
          <w:lang w:eastAsia="lt-LT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lt-LT"/>
        </w:rPr>
        <w:t>&lt;array&gt;</w:t>
      </w:r>
    </w:p>
    <w:p w14:paraId="30B4A403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808080"/>
          <w:sz w:val="19"/>
          <w:szCs w:val="19"/>
          <w:lang w:eastAsia="lt-LT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lt-LT"/>
        </w:rPr>
        <w:t>&lt;iterator&gt;</w:t>
      </w:r>
    </w:p>
    <w:p w14:paraId="1D04DA30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808080"/>
          <w:sz w:val="19"/>
          <w:szCs w:val="19"/>
          <w:lang w:eastAsia="lt-LT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lt-LT"/>
        </w:rPr>
        <w:t>&lt;string&gt;</w:t>
      </w:r>
    </w:p>
    <w:p w14:paraId="5E3327C5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808080"/>
          <w:sz w:val="19"/>
          <w:szCs w:val="19"/>
          <w:lang w:eastAsia="lt-LT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lt-LT"/>
        </w:rPr>
        <w:t>&lt;vector&gt;</w:t>
      </w:r>
    </w:p>
    <w:p w14:paraId="6B89A394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808080"/>
          <w:sz w:val="19"/>
          <w:szCs w:val="19"/>
          <w:lang w:eastAsia="lt-LT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lt-LT"/>
        </w:rPr>
        <w:t>&lt;chrono&gt;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</w:t>
      </w:r>
    </w:p>
    <w:p w14:paraId="1A555E01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808080"/>
          <w:sz w:val="19"/>
          <w:szCs w:val="19"/>
          <w:lang w:eastAsia="lt-LT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lt-LT"/>
        </w:rPr>
        <w:t>&lt;sstream&gt;</w:t>
      </w:r>
    </w:p>
    <w:p w14:paraId="5803FBF1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std;</w:t>
      </w:r>
    </w:p>
    <w:p w14:paraId="2BE53381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</w:p>
    <w:p w14:paraId="12F5A55F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lt-LT"/>
        </w:rPr>
        <w:t>&lt;summary&gt;</w:t>
      </w:r>
    </w:p>
    <w:p w14:paraId="74D5E841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>/// An object Class that defines the word, its numerical meaning and holds the output string.</w:t>
      </w:r>
    </w:p>
    <w:p w14:paraId="4D3BEF09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lt-LT"/>
        </w:rPr>
        <w:t>&lt;/summary&gt;</w:t>
      </w:r>
    </w:p>
    <w:p w14:paraId="0F4E1BFE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lt-LT"/>
        </w:rPr>
        <w:t>NumericalData</w:t>
      </w:r>
    </w:p>
    <w:p w14:paraId="42948C15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>{</w:t>
      </w:r>
    </w:p>
    <w:p w14:paraId="57CECCEE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>:</w:t>
      </w:r>
    </w:p>
    <w:p w14:paraId="3398B55B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</w:p>
    <w:p w14:paraId="0472374F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lt-LT"/>
        </w:rPr>
        <w:t>&lt;summary&gt;</w:t>
      </w:r>
    </w:p>
    <w:p w14:paraId="2CC07D9C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>/// String type variable that has the word</w:t>
      </w:r>
    </w:p>
    <w:p w14:paraId="6F9F8E14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lt-LT"/>
        </w:rPr>
        <w:t>&lt;/summary&gt;</w:t>
      </w:r>
    </w:p>
    <w:p w14:paraId="571A8F3F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Word;</w:t>
      </w:r>
    </w:p>
    <w:p w14:paraId="30F65900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lt-LT"/>
        </w:rPr>
        <w:t>&lt;summary&gt;</w:t>
      </w:r>
    </w:p>
    <w:p w14:paraId="75C12B2A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>/// Int type variable that holds the numarical form of the word</w:t>
      </w:r>
    </w:p>
    <w:p w14:paraId="0EA1E61E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lt-LT"/>
        </w:rPr>
        <w:t>&lt;/summary&gt;</w:t>
      </w:r>
    </w:p>
    <w:p w14:paraId="7405CA1D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Number;</w:t>
      </w:r>
    </w:p>
    <w:p w14:paraId="1D27A3BD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lt-LT"/>
        </w:rPr>
        <w:t>&lt;summary&gt;</w:t>
      </w:r>
    </w:p>
    <w:p w14:paraId="14C13E0A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>/// Output string</w:t>
      </w:r>
    </w:p>
    <w:p w14:paraId="5475B7D5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lt-LT"/>
        </w:rPr>
        <w:t>&lt;/summary&gt;</w:t>
      </w:r>
    </w:p>
    <w:p w14:paraId="431A5B0B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OutPut;</w:t>
      </w:r>
    </w:p>
    <w:p w14:paraId="652387B7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</w:p>
    <w:p w14:paraId="1F1A65B4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lt-LT"/>
        </w:rPr>
        <w:t>&lt;summary&gt;</w:t>
      </w:r>
    </w:p>
    <w:p w14:paraId="52BC6549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>/// Function that Converts the given word into numbers using the method given in the exercise</w:t>
      </w:r>
    </w:p>
    <w:p w14:paraId="20867285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StringToNumbers()</w:t>
      </w:r>
    </w:p>
    <w:p w14:paraId="60E4195A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{</w:t>
      </w:r>
    </w:p>
    <w:p w14:paraId="29AD8503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Numb = 0;</w:t>
      </w:r>
    </w:p>
    <w:p w14:paraId="00D48C7A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x = 1;</w:t>
      </w:r>
    </w:p>
    <w:p w14:paraId="751DC343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</w:p>
    <w:p w14:paraId="11D8E239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i = Word.length() - 1; i &gt;= 0; i--)</w:t>
      </w:r>
    </w:p>
    <w:p w14:paraId="486B4D8B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{</w:t>
      </w:r>
    </w:p>
    <w:p w14:paraId="578AA71C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    Numb += (Word</w:t>
      </w:r>
      <w:r>
        <w:rPr>
          <w:rFonts w:ascii="Cascadia Mono" w:hAnsi="Cascadia Mono" w:cs="Cascadia Mono"/>
          <w:color w:val="008080"/>
          <w:sz w:val="19"/>
          <w:szCs w:val="19"/>
          <w:lang w:eastAsia="lt-LT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eastAsia="lt-LT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  <w:lang w:eastAsia="lt-LT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+ 1) * x;</w:t>
      </w:r>
    </w:p>
    <w:p w14:paraId="7D39C04C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    x = x * 26;</w:t>
      </w:r>
    </w:p>
    <w:p w14:paraId="2B932FBA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}</w:t>
      </w:r>
    </w:p>
    <w:p w14:paraId="489ABFD2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>-&gt;Number = Numb;</w:t>
      </w:r>
    </w:p>
    <w:p w14:paraId="73BDBF8A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}</w:t>
      </w:r>
    </w:p>
    <w:p w14:paraId="516A12AF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</w:p>
    <w:p w14:paraId="6D5B9FA9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lt-LT"/>
        </w:rPr>
        <w:t>&lt;summary&gt;</w:t>
      </w:r>
    </w:p>
    <w:p w14:paraId="6F08F94C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>/// Function that converts numbers(int type variables) into string type words, using the method given in the exercise</w:t>
      </w:r>
    </w:p>
    <w:p w14:paraId="4650CFD2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lt-LT"/>
        </w:rPr>
        <w:t>&lt;/summary&gt;</w:t>
      </w:r>
    </w:p>
    <w:p w14:paraId="254184D5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NumbersToString()</w:t>
      </w:r>
    </w:p>
    <w:p w14:paraId="5D91952D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{</w:t>
      </w:r>
    </w:p>
    <w:p w14:paraId="3514C939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line = </w:t>
      </w:r>
      <w:r>
        <w:rPr>
          <w:rFonts w:ascii="Cascadia Mono" w:hAnsi="Cascadia Mono" w:cs="Cascadia Mono"/>
          <w:color w:val="A31515"/>
          <w:sz w:val="19"/>
          <w:szCs w:val="19"/>
          <w:lang w:eastAsia="lt-LT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>;</w:t>
      </w:r>
    </w:p>
    <w:p w14:paraId="79785C6E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Saved = Number;</w:t>
      </w:r>
    </w:p>
    <w:p w14:paraId="197EE82A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(Number != 0)</w:t>
      </w:r>
    </w:p>
    <w:p w14:paraId="349D6501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{</w:t>
      </w:r>
    </w:p>
    <w:p w14:paraId="1538B7B9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    line </w:t>
      </w:r>
      <w:r>
        <w:rPr>
          <w:rFonts w:ascii="Cascadia Mono" w:hAnsi="Cascadia Mono" w:cs="Cascadia Mono"/>
          <w:color w:val="008080"/>
          <w:sz w:val="19"/>
          <w:szCs w:val="19"/>
          <w:lang w:eastAsia="lt-LT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>)(</w:t>
      </w:r>
      <w:r>
        <w:rPr>
          <w:rFonts w:ascii="Cascadia Mono" w:hAnsi="Cascadia Mono" w:cs="Cascadia Mono"/>
          <w:color w:val="A31515"/>
          <w:sz w:val="19"/>
          <w:szCs w:val="19"/>
          <w:lang w:eastAsia="lt-LT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+ (Number - 1) % 26);</w:t>
      </w:r>
    </w:p>
    <w:p w14:paraId="3BECFE50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>-&gt;Number = (Number - 1) / 26;</w:t>
      </w:r>
    </w:p>
    <w:p w14:paraId="0DE50F31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lastRenderedPageBreak/>
        <w:t xml:space="preserve">        }</w:t>
      </w:r>
    </w:p>
    <w:p w14:paraId="27849342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reverse(line.begin(), line.end());</w:t>
      </w:r>
    </w:p>
    <w:p w14:paraId="24121741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-&gt;Word </w:t>
      </w:r>
      <w:r>
        <w:rPr>
          <w:rFonts w:ascii="Cascadia Mono" w:hAnsi="Cascadia Mono" w:cs="Cascadia Mono"/>
          <w:color w:val="008080"/>
          <w:sz w:val="19"/>
          <w:szCs w:val="19"/>
          <w:lang w:eastAsia="lt-LT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line;</w:t>
      </w:r>
    </w:p>
    <w:p w14:paraId="6512EF01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>-&gt;Number = Saved;</w:t>
      </w:r>
    </w:p>
    <w:p w14:paraId="2267E3C3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}</w:t>
      </w:r>
    </w:p>
    <w:p w14:paraId="069986FC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lt-LT"/>
        </w:rPr>
        <w:t>&lt;summary&gt;</w:t>
      </w:r>
    </w:p>
    <w:p w14:paraId="4ADC2E8A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>/// Converts an integer into the required output string</w:t>
      </w:r>
    </w:p>
    <w:p w14:paraId="7BF2386C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lt-LT"/>
        </w:rPr>
        <w:t>&lt;/summary&gt;</w:t>
      </w:r>
    </w:p>
    <w:p w14:paraId="166B94B4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ForOutPut()</w:t>
      </w:r>
    </w:p>
    <w:p w14:paraId="38346E78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{</w:t>
      </w:r>
    </w:p>
    <w:p w14:paraId="4E7ECA75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Out = to_string(Number);</w:t>
      </w:r>
    </w:p>
    <w:p w14:paraId="7129D4AD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count = 0;</w:t>
      </w:r>
    </w:p>
    <w:p w14:paraId="6CD0D972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i = Out.length() - 1; i &gt;= 0; i--)</w:t>
      </w:r>
    </w:p>
    <w:p w14:paraId="2332DA22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{</w:t>
      </w:r>
    </w:p>
    <w:p w14:paraId="70E71D98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    count++;</w:t>
      </w:r>
    </w:p>
    <w:p w14:paraId="6D6748DA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(count % 3 == 0 &amp;&amp; i != 0)</w:t>
      </w:r>
    </w:p>
    <w:p w14:paraId="2E62BE1F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    {</w:t>
      </w:r>
    </w:p>
    <w:p w14:paraId="1D246688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        Out.insert(i, </w:t>
      </w:r>
      <w:r>
        <w:rPr>
          <w:rFonts w:ascii="Cascadia Mono" w:hAnsi="Cascadia Mono" w:cs="Cascadia Mono"/>
          <w:color w:val="A31515"/>
          <w:sz w:val="19"/>
          <w:szCs w:val="19"/>
          <w:lang w:eastAsia="lt-LT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>);</w:t>
      </w:r>
    </w:p>
    <w:p w14:paraId="187E3CE3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    }</w:t>
      </w:r>
    </w:p>
    <w:p w14:paraId="3DF27CE6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}</w:t>
      </w:r>
    </w:p>
    <w:p w14:paraId="1AAE5262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</w:p>
    <w:p w14:paraId="2C9B3060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-&gt;OutPut </w:t>
      </w:r>
      <w:r>
        <w:rPr>
          <w:rFonts w:ascii="Cascadia Mono" w:hAnsi="Cascadia Mono" w:cs="Cascadia Mono"/>
          <w:color w:val="008080"/>
          <w:sz w:val="19"/>
          <w:szCs w:val="19"/>
          <w:lang w:eastAsia="lt-LT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Out;</w:t>
      </w:r>
    </w:p>
    <w:p w14:paraId="589BA43F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}</w:t>
      </w:r>
    </w:p>
    <w:p w14:paraId="65F8E8C4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</w:p>
    <w:p w14:paraId="190685EA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>:</w:t>
      </w:r>
    </w:p>
    <w:p w14:paraId="2A4C2C43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lt-LT"/>
        </w:rPr>
        <w:t>&lt;summary&gt;</w:t>
      </w:r>
    </w:p>
    <w:p w14:paraId="474AE067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>/// Constructor used for receiving only the number ar the given option</w:t>
      </w:r>
    </w:p>
    <w:p w14:paraId="1E8FB5FF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lt-LT"/>
        </w:rPr>
        <w:t>&lt;/summary&gt;</w:t>
      </w:r>
    </w:p>
    <w:p w14:paraId="0A45C4AB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lt-LT"/>
        </w:rPr>
        <w:t>&lt;param name="Num"&gt;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 xml:space="preserve"> long long int type value that show the number that will be neede to decrypt </w:t>
      </w:r>
      <w:r>
        <w:rPr>
          <w:rFonts w:ascii="Cascadia Mono" w:hAnsi="Cascadia Mono" w:cs="Cascadia Mono"/>
          <w:color w:val="A9A9A9"/>
          <w:sz w:val="19"/>
          <w:szCs w:val="19"/>
          <w:lang w:eastAsia="lt-LT"/>
        </w:rPr>
        <w:t>&lt;/param&gt;</w:t>
      </w:r>
    </w:p>
    <w:p w14:paraId="31967D1C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NumericalData(</w:t>
      </w: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eastAsia="lt-LT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>)</w:t>
      </w:r>
    </w:p>
    <w:p w14:paraId="754A5C5B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{</w:t>
      </w:r>
    </w:p>
    <w:p w14:paraId="40C6104F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Word </w:t>
      </w:r>
      <w:r>
        <w:rPr>
          <w:rFonts w:ascii="Cascadia Mono" w:hAnsi="Cascadia Mono" w:cs="Cascadia Mono"/>
          <w:color w:val="008080"/>
          <w:sz w:val="19"/>
          <w:szCs w:val="19"/>
          <w:lang w:eastAsia="lt-LT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lt-LT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>;</w:t>
      </w:r>
    </w:p>
    <w:p w14:paraId="096C8D48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Number = </w:t>
      </w:r>
      <w:r>
        <w:rPr>
          <w:rFonts w:ascii="Cascadia Mono" w:hAnsi="Cascadia Mono" w:cs="Cascadia Mono"/>
          <w:color w:val="808080"/>
          <w:sz w:val="19"/>
          <w:szCs w:val="19"/>
          <w:lang w:eastAsia="lt-LT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>;</w:t>
      </w:r>
    </w:p>
    <w:p w14:paraId="2474A9D2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OutPut </w:t>
      </w:r>
      <w:r>
        <w:rPr>
          <w:rFonts w:ascii="Cascadia Mono" w:hAnsi="Cascadia Mono" w:cs="Cascadia Mono"/>
          <w:color w:val="008080"/>
          <w:sz w:val="19"/>
          <w:szCs w:val="19"/>
          <w:lang w:eastAsia="lt-LT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lt-LT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>;</w:t>
      </w:r>
    </w:p>
    <w:p w14:paraId="2AA3ACA4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}</w:t>
      </w:r>
    </w:p>
    <w:p w14:paraId="6422D0C4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</w:p>
    <w:p w14:paraId="26AFCA18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lt-LT"/>
        </w:rPr>
        <w:t>&lt;summary&gt;</w:t>
      </w:r>
    </w:p>
    <w:p w14:paraId="40E8BADC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>/// Constructor used for receiving string type variable as the given option (the given word)</w:t>
      </w:r>
    </w:p>
    <w:p w14:paraId="3B554FFB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lt-LT"/>
        </w:rPr>
        <w:t>&lt;/summary&gt;</w:t>
      </w:r>
    </w:p>
    <w:p w14:paraId="52EA23A7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lt-LT"/>
        </w:rPr>
        <w:t>&lt;param name="word"&gt;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 xml:space="preserve"> The string object that is the word that will be turned into numerical values </w:t>
      </w:r>
      <w:r>
        <w:rPr>
          <w:rFonts w:ascii="Cascadia Mono" w:hAnsi="Cascadia Mono" w:cs="Cascadia Mono"/>
          <w:color w:val="A9A9A9"/>
          <w:sz w:val="19"/>
          <w:szCs w:val="19"/>
          <w:lang w:eastAsia="lt-LT"/>
        </w:rPr>
        <w:t>&lt;/param&gt;</w:t>
      </w:r>
    </w:p>
    <w:p w14:paraId="7B66A4D7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NumericalData(</w:t>
      </w:r>
      <w:r>
        <w:rPr>
          <w:rFonts w:ascii="Cascadia Mono" w:hAnsi="Cascadia Mono" w:cs="Cascadia Mono"/>
          <w:color w:val="2B91AF"/>
          <w:sz w:val="19"/>
          <w:szCs w:val="19"/>
          <w:lang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eastAsia="lt-LT"/>
        </w:rPr>
        <w:t>word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>)</w:t>
      </w:r>
    </w:p>
    <w:p w14:paraId="2BCED0E1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{</w:t>
      </w:r>
    </w:p>
    <w:p w14:paraId="38301C7C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</w:t>
      </w:r>
    </w:p>
    <w:p w14:paraId="28C1853C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Word </w:t>
      </w:r>
      <w:r>
        <w:rPr>
          <w:rFonts w:ascii="Cascadia Mono" w:hAnsi="Cascadia Mono" w:cs="Cascadia Mono"/>
          <w:color w:val="008080"/>
          <w:sz w:val="19"/>
          <w:szCs w:val="19"/>
          <w:lang w:eastAsia="lt-LT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eastAsia="lt-LT"/>
        </w:rPr>
        <w:t>word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>;</w:t>
      </w:r>
    </w:p>
    <w:p w14:paraId="23210D84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Number = 0;</w:t>
      </w:r>
    </w:p>
    <w:p w14:paraId="461035B4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OutPut </w:t>
      </w:r>
      <w:r>
        <w:rPr>
          <w:rFonts w:ascii="Cascadia Mono" w:hAnsi="Cascadia Mono" w:cs="Cascadia Mono"/>
          <w:color w:val="008080"/>
          <w:sz w:val="19"/>
          <w:szCs w:val="19"/>
          <w:lang w:eastAsia="lt-LT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lt-LT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>;</w:t>
      </w:r>
    </w:p>
    <w:p w14:paraId="76E90F6E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}</w:t>
      </w:r>
    </w:p>
    <w:p w14:paraId="6601F561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</w:p>
    <w:p w14:paraId="742F8558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lt-LT"/>
        </w:rPr>
        <w:t>&lt;summary&gt;</w:t>
      </w:r>
    </w:p>
    <w:p w14:paraId="5E1B6B84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>/// The method used to calculate the remaining values of all the words and numerical numbers that are in this object</w:t>
      </w:r>
    </w:p>
    <w:p w14:paraId="5CF88C2E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lt-LT"/>
        </w:rPr>
        <w:t>&lt;/summary&gt;</w:t>
      </w:r>
    </w:p>
    <w:p w14:paraId="4626A9C3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CalculateValues()</w:t>
      </w:r>
    </w:p>
    <w:p w14:paraId="544B6AA4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{</w:t>
      </w:r>
    </w:p>
    <w:p w14:paraId="6C46F662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(Word </w:t>
      </w:r>
      <w:r>
        <w:rPr>
          <w:rFonts w:ascii="Cascadia Mono" w:hAnsi="Cascadia Mono" w:cs="Cascadia Mono"/>
          <w:color w:val="008080"/>
          <w:sz w:val="19"/>
          <w:szCs w:val="19"/>
          <w:lang w:eastAsia="lt-LT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lt-LT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>)</w:t>
      </w:r>
    </w:p>
    <w:p w14:paraId="79670183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{</w:t>
      </w:r>
    </w:p>
    <w:p w14:paraId="7FB1FECA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    </w:t>
      </w:r>
    </w:p>
    <w:p w14:paraId="6A88837E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    NumbersToString();</w:t>
      </w:r>
    </w:p>
    <w:p w14:paraId="12295936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    </w:t>
      </w:r>
    </w:p>
    <w:p w14:paraId="57501753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    ForOutPut();</w:t>
      </w:r>
    </w:p>
    <w:p w14:paraId="369BB986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}</w:t>
      </w:r>
    </w:p>
    <w:p w14:paraId="0F291283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else</w:t>
      </w:r>
    </w:p>
    <w:p w14:paraId="35B7F459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{</w:t>
      </w:r>
    </w:p>
    <w:p w14:paraId="6D25BC1E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</w:p>
    <w:p w14:paraId="5BAEB72B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    StringToNumbers();</w:t>
      </w:r>
    </w:p>
    <w:p w14:paraId="58B5D897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</w:p>
    <w:p w14:paraId="53430F3E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    ForOutPut();</w:t>
      </w:r>
    </w:p>
    <w:p w14:paraId="4EAC9710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}</w:t>
      </w:r>
    </w:p>
    <w:p w14:paraId="4E2C1CF9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}</w:t>
      </w:r>
    </w:p>
    <w:p w14:paraId="0D606656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</w:p>
    <w:p w14:paraId="4642979B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lt-LT"/>
        </w:rPr>
        <w:t>&lt;summary&gt;</w:t>
      </w:r>
    </w:p>
    <w:p w14:paraId="03BEEF27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>/// Returns the starting string (used for output)</w:t>
      </w:r>
    </w:p>
    <w:p w14:paraId="4EE9567A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lt-LT"/>
        </w:rPr>
        <w:t>&lt;/summary&gt;</w:t>
      </w:r>
    </w:p>
    <w:p w14:paraId="68A75FB5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lt-LT"/>
        </w:rPr>
        <w:t>&lt;returns&gt;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 xml:space="preserve"> starting string(word) </w:t>
      </w:r>
      <w:r>
        <w:rPr>
          <w:rFonts w:ascii="Cascadia Mono" w:hAnsi="Cascadia Mono" w:cs="Cascadia Mono"/>
          <w:color w:val="A9A9A9"/>
          <w:sz w:val="19"/>
          <w:szCs w:val="19"/>
          <w:lang w:eastAsia="lt-LT"/>
        </w:rPr>
        <w:t>&lt;/returns&gt;</w:t>
      </w:r>
    </w:p>
    <w:p w14:paraId="780F9757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ReturnStartingString()</w:t>
      </w:r>
    </w:p>
    <w:p w14:paraId="092DD6BA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{</w:t>
      </w:r>
    </w:p>
    <w:p w14:paraId="3E934342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Word;</w:t>
      </w:r>
    </w:p>
    <w:p w14:paraId="328822D4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}</w:t>
      </w:r>
    </w:p>
    <w:p w14:paraId="2BACEF6A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lt-LT"/>
        </w:rPr>
        <w:t>&lt;summary&gt;</w:t>
      </w:r>
    </w:p>
    <w:p w14:paraId="24698B87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>/// Returns the output string</w:t>
      </w:r>
    </w:p>
    <w:p w14:paraId="001A819B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lt-LT"/>
        </w:rPr>
        <w:t>&lt;/summary&gt;</w:t>
      </w:r>
    </w:p>
    <w:p w14:paraId="13EAB655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lt-LT"/>
        </w:rPr>
        <w:t>&lt;returns&gt;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 xml:space="preserve"> The output string </w:t>
      </w:r>
      <w:r>
        <w:rPr>
          <w:rFonts w:ascii="Cascadia Mono" w:hAnsi="Cascadia Mono" w:cs="Cascadia Mono"/>
          <w:color w:val="A9A9A9"/>
          <w:sz w:val="19"/>
          <w:szCs w:val="19"/>
          <w:lang w:eastAsia="lt-LT"/>
        </w:rPr>
        <w:t>&lt;/returns&gt;</w:t>
      </w:r>
    </w:p>
    <w:p w14:paraId="2E619600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ReturnOutput()</w:t>
      </w:r>
    </w:p>
    <w:p w14:paraId="70C44BE7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{</w:t>
      </w:r>
    </w:p>
    <w:p w14:paraId="35A0E164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OutPut;</w:t>
      </w:r>
    </w:p>
    <w:p w14:paraId="77F3988F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}</w:t>
      </w:r>
    </w:p>
    <w:p w14:paraId="5730A0FB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</w:p>
    <w:p w14:paraId="7F9CA0E9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>};</w:t>
      </w:r>
    </w:p>
    <w:p w14:paraId="36D601C8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</w:p>
    <w:p w14:paraId="4B0F284D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lt-LT"/>
        </w:rPr>
        <w:t>&lt;summary&gt;</w:t>
      </w:r>
    </w:p>
    <w:p w14:paraId="1F89F93A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>/// A not finished class that was used to test a way to store bigger integer numbers</w:t>
      </w:r>
    </w:p>
    <w:p w14:paraId="0B2AE517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lt-LT"/>
        </w:rPr>
        <w:t>&lt;/summary&gt;</w:t>
      </w:r>
    </w:p>
    <w:p w14:paraId="07A34D9E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lt-LT"/>
        </w:rPr>
        <w:t>Utils</w:t>
      </w:r>
    </w:p>
    <w:p w14:paraId="1EE56AF6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>{</w:t>
      </w:r>
    </w:p>
    <w:p w14:paraId="62451A8F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>* GetBiggerInteger(</w:t>
      </w:r>
      <w:r>
        <w:rPr>
          <w:rFonts w:ascii="Cascadia Mono" w:hAnsi="Cascadia Mono" w:cs="Cascadia Mono"/>
          <w:color w:val="2B91AF"/>
          <w:sz w:val="19"/>
          <w:szCs w:val="19"/>
          <w:lang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eastAsia="lt-LT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>)</w:t>
      </w:r>
    </w:p>
    <w:p w14:paraId="1018CCD3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{</w:t>
      </w:r>
    </w:p>
    <w:p w14:paraId="22766B35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x = </w:t>
      </w:r>
      <w:r>
        <w:rPr>
          <w:rFonts w:ascii="Cascadia Mono" w:hAnsi="Cascadia Mono" w:cs="Cascadia Mono"/>
          <w:color w:val="808080"/>
          <w:sz w:val="19"/>
          <w:szCs w:val="19"/>
          <w:lang w:eastAsia="lt-LT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>.size();</w:t>
      </w:r>
    </w:p>
    <w:p w14:paraId="33FB9EB4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* Integer = </w:t>
      </w: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eastAsia="lt-LT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>.size()];</w:t>
      </w:r>
    </w:p>
    <w:p w14:paraId="5704400C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a = 0;</w:t>
      </w:r>
    </w:p>
    <w:p w14:paraId="5919F256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(a != x)</w:t>
      </w:r>
    </w:p>
    <w:p w14:paraId="5372AF3F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{</w:t>
      </w:r>
    </w:p>
    <w:p w14:paraId="71B9F434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    Integer[a] = </w:t>
      </w:r>
      <w:r>
        <w:rPr>
          <w:rFonts w:ascii="Cascadia Mono" w:hAnsi="Cascadia Mono" w:cs="Cascadia Mono"/>
          <w:color w:val="808080"/>
          <w:sz w:val="19"/>
          <w:szCs w:val="19"/>
          <w:lang w:eastAsia="lt-LT"/>
        </w:rPr>
        <w:t>str</w:t>
      </w:r>
      <w:r>
        <w:rPr>
          <w:rFonts w:ascii="Cascadia Mono" w:hAnsi="Cascadia Mono" w:cs="Cascadia Mono"/>
          <w:color w:val="008080"/>
          <w:sz w:val="19"/>
          <w:szCs w:val="19"/>
          <w:lang w:eastAsia="lt-LT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>a</w:t>
      </w:r>
      <w:r>
        <w:rPr>
          <w:rFonts w:ascii="Cascadia Mono" w:hAnsi="Cascadia Mono" w:cs="Cascadia Mono"/>
          <w:color w:val="008080"/>
          <w:sz w:val="19"/>
          <w:szCs w:val="19"/>
          <w:lang w:eastAsia="lt-LT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  <w:lang w:eastAsia="lt-LT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>;</w:t>
      </w:r>
    </w:p>
    <w:p w14:paraId="05DA5373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    a++;</w:t>
      </w:r>
    </w:p>
    <w:p w14:paraId="23C00D44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}</w:t>
      </w:r>
    </w:p>
    <w:p w14:paraId="19C99CCF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Integer;</w:t>
      </w:r>
    </w:p>
    <w:p w14:paraId="66916007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</w:p>
    <w:p w14:paraId="721DDA89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}</w:t>
      </w:r>
    </w:p>
    <w:p w14:paraId="7E55AC7B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>};</w:t>
      </w:r>
    </w:p>
    <w:p w14:paraId="37C6EE7C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</w:p>
    <w:p w14:paraId="65B7D201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lt-LT"/>
        </w:rPr>
        <w:t>&lt;summary&gt;</w:t>
      </w:r>
    </w:p>
    <w:p w14:paraId="58004ABA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>/// A cointainer that holds the NumericalData objects</w:t>
      </w:r>
    </w:p>
    <w:p w14:paraId="1E3F9DA9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lt-LT"/>
        </w:rPr>
        <w:t>&lt;/summary&gt;</w:t>
      </w:r>
    </w:p>
    <w:p w14:paraId="099018F1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lt-LT"/>
        </w:rPr>
        <w:t>NumericalDataContainer</w:t>
      </w:r>
    </w:p>
    <w:p w14:paraId="78198008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>{</w:t>
      </w:r>
    </w:p>
    <w:p w14:paraId="0551B2BD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>:</w:t>
      </w:r>
    </w:p>
    <w:p w14:paraId="2A42ABA4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lt-LT"/>
        </w:rPr>
        <w:t>&lt;summary&gt;</w:t>
      </w:r>
    </w:p>
    <w:p w14:paraId="5ABF8825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>/// NumericalData object vector</w:t>
      </w:r>
    </w:p>
    <w:p w14:paraId="00D6DDEB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lt-LT"/>
        </w:rPr>
        <w:t>&lt;/summary&gt;</w:t>
      </w:r>
    </w:p>
    <w:p w14:paraId="4E0C381E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eastAsia="lt-LT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eastAsia="lt-LT"/>
        </w:rPr>
        <w:t>NumericalData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>&gt; AllData;</w:t>
      </w:r>
    </w:p>
    <w:p w14:paraId="45D1B622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</w:p>
    <w:p w14:paraId="1945167D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>:</w:t>
      </w:r>
    </w:p>
    <w:p w14:paraId="0A7C6E9D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</w:p>
    <w:p w14:paraId="62AC2F29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lt-LT"/>
        </w:rPr>
        <w:t>&lt;summary&gt;</w:t>
      </w:r>
    </w:p>
    <w:p w14:paraId="029A2598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>/// Constructor used in this class, creates an empty vector</w:t>
      </w:r>
    </w:p>
    <w:p w14:paraId="6EA0E8B2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lt-LT"/>
        </w:rPr>
        <w:t>&lt;/summary&gt;</w:t>
      </w:r>
    </w:p>
    <w:p w14:paraId="2E0BE283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NumericalDataContainer()</w:t>
      </w:r>
    </w:p>
    <w:p w14:paraId="18FD9116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{</w:t>
      </w:r>
    </w:p>
    <w:p w14:paraId="52B3B622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AllData </w:t>
      </w:r>
      <w:r>
        <w:rPr>
          <w:rFonts w:ascii="Cascadia Mono" w:hAnsi="Cascadia Mono" w:cs="Cascadia Mono"/>
          <w:color w:val="008080"/>
          <w:sz w:val="19"/>
          <w:szCs w:val="19"/>
          <w:lang w:eastAsia="lt-LT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{};</w:t>
      </w:r>
    </w:p>
    <w:p w14:paraId="535F1895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}</w:t>
      </w:r>
    </w:p>
    <w:p w14:paraId="023EEAFE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</w:p>
    <w:p w14:paraId="42C9C41A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lt-LT"/>
        </w:rPr>
        <w:t>&lt;summary&gt;</w:t>
      </w:r>
    </w:p>
    <w:p w14:paraId="5174EB45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>/// A method used to add data to the container</w:t>
      </w:r>
    </w:p>
    <w:p w14:paraId="0D728E09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lt-LT"/>
        </w:rPr>
        <w:t>&lt;/summary&gt;</w:t>
      </w:r>
    </w:p>
    <w:p w14:paraId="7EBFAC2F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lastRenderedPageBreak/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lt-LT"/>
        </w:rPr>
        <w:t>&lt;param name="data"&gt;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 xml:space="preserve"> NumericalData object tjat needs t be added to the container </w:t>
      </w:r>
      <w:r>
        <w:rPr>
          <w:rFonts w:ascii="Cascadia Mono" w:hAnsi="Cascadia Mono" w:cs="Cascadia Mono"/>
          <w:color w:val="A9A9A9"/>
          <w:sz w:val="19"/>
          <w:szCs w:val="19"/>
          <w:lang w:eastAsia="lt-LT"/>
        </w:rPr>
        <w:t>&lt;/param&gt;</w:t>
      </w:r>
    </w:p>
    <w:p w14:paraId="1A3D7AC4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AddData(</w:t>
      </w:r>
      <w:r>
        <w:rPr>
          <w:rFonts w:ascii="Cascadia Mono" w:hAnsi="Cascadia Mono" w:cs="Cascadia Mono"/>
          <w:color w:val="2B91AF"/>
          <w:sz w:val="19"/>
          <w:szCs w:val="19"/>
          <w:lang w:eastAsia="lt-LT"/>
        </w:rPr>
        <w:t>NumericalData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eastAsia="lt-LT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>)</w:t>
      </w:r>
    </w:p>
    <w:p w14:paraId="439B7610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{</w:t>
      </w:r>
    </w:p>
    <w:p w14:paraId="3E0D1AE1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AllData.push_back(</w:t>
      </w:r>
      <w:r>
        <w:rPr>
          <w:rFonts w:ascii="Cascadia Mono" w:hAnsi="Cascadia Mono" w:cs="Cascadia Mono"/>
          <w:color w:val="808080"/>
          <w:sz w:val="19"/>
          <w:szCs w:val="19"/>
          <w:lang w:eastAsia="lt-LT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>);</w:t>
      </w:r>
    </w:p>
    <w:p w14:paraId="17CD0621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}</w:t>
      </w:r>
    </w:p>
    <w:p w14:paraId="2F70D20B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</w:p>
    <w:p w14:paraId="1636B05D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lt-LT"/>
        </w:rPr>
        <w:t>&lt;summary&gt;</w:t>
      </w:r>
    </w:p>
    <w:p w14:paraId="4B189462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>/// Return the Numericaldata object that was stored in this containers index</w:t>
      </w:r>
    </w:p>
    <w:p w14:paraId="09016113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lt-LT"/>
        </w:rPr>
        <w:t>&lt;/summary&gt;</w:t>
      </w:r>
    </w:p>
    <w:p w14:paraId="14F5D7D8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lt-LT"/>
        </w:rPr>
        <w:t>&lt;param name="index"&gt;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 xml:space="preserve"> Index of the object we want to get </w:t>
      </w:r>
      <w:r>
        <w:rPr>
          <w:rFonts w:ascii="Cascadia Mono" w:hAnsi="Cascadia Mono" w:cs="Cascadia Mono"/>
          <w:color w:val="A9A9A9"/>
          <w:sz w:val="19"/>
          <w:szCs w:val="19"/>
          <w:lang w:eastAsia="lt-LT"/>
        </w:rPr>
        <w:t>&lt;/param&gt;</w:t>
      </w:r>
    </w:p>
    <w:p w14:paraId="366626F3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lt-LT"/>
        </w:rPr>
        <w:t>&lt;returns&gt;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 xml:space="preserve"> NumericalData object that matches the given index </w:t>
      </w:r>
      <w:r>
        <w:rPr>
          <w:rFonts w:ascii="Cascadia Mono" w:hAnsi="Cascadia Mono" w:cs="Cascadia Mono"/>
          <w:color w:val="A9A9A9"/>
          <w:sz w:val="19"/>
          <w:szCs w:val="19"/>
          <w:lang w:eastAsia="lt-LT"/>
        </w:rPr>
        <w:t>&lt;/returns&gt;</w:t>
      </w:r>
    </w:p>
    <w:p w14:paraId="07F11BF0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eastAsia="lt-LT"/>
        </w:rPr>
        <w:t>NumericalData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ReturnDataByIndex(</w:t>
      </w: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eastAsia="lt-LT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>)</w:t>
      </w:r>
    </w:p>
    <w:p w14:paraId="47C969A1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{</w:t>
      </w:r>
    </w:p>
    <w:p w14:paraId="14E61C1C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AllData.at(</w:t>
      </w:r>
      <w:r>
        <w:rPr>
          <w:rFonts w:ascii="Cascadia Mono" w:hAnsi="Cascadia Mono" w:cs="Cascadia Mono"/>
          <w:color w:val="808080"/>
          <w:sz w:val="19"/>
          <w:szCs w:val="19"/>
          <w:lang w:eastAsia="lt-LT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>);</w:t>
      </w:r>
    </w:p>
    <w:p w14:paraId="5AD110BF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}</w:t>
      </w:r>
    </w:p>
    <w:p w14:paraId="217C6088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</w:p>
    <w:p w14:paraId="3B8FFF86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lt-LT"/>
        </w:rPr>
        <w:t>&lt;summary&gt;</w:t>
      </w:r>
    </w:p>
    <w:p w14:paraId="1E4A8169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>/// Returns how many objects are stored inside the container</w:t>
      </w:r>
    </w:p>
    <w:p w14:paraId="2B5368CB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lt-LT"/>
        </w:rPr>
        <w:t>&lt;/summary&gt;</w:t>
      </w:r>
    </w:p>
    <w:p w14:paraId="39E810CF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lt-LT"/>
        </w:rPr>
        <w:t>&lt;returns&gt;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 xml:space="preserve"> How many objects are stored inside the container </w:t>
      </w:r>
      <w:r>
        <w:rPr>
          <w:rFonts w:ascii="Cascadia Mono" w:hAnsi="Cascadia Mono" w:cs="Cascadia Mono"/>
          <w:color w:val="A9A9A9"/>
          <w:sz w:val="19"/>
          <w:szCs w:val="19"/>
          <w:lang w:eastAsia="lt-LT"/>
        </w:rPr>
        <w:t>&lt;/returns&gt;</w:t>
      </w:r>
    </w:p>
    <w:p w14:paraId="16D99F9B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Count()</w:t>
      </w:r>
    </w:p>
    <w:p w14:paraId="35CCBEF2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{</w:t>
      </w:r>
    </w:p>
    <w:p w14:paraId="0AC62841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AllData.size();</w:t>
      </w:r>
    </w:p>
    <w:p w14:paraId="6F02ED06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}</w:t>
      </w:r>
    </w:p>
    <w:p w14:paraId="5E4BEDD9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</w:p>
    <w:p w14:paraId="21F0829D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lt-LT"/>
        </w:rPr>
        <w:t>&lt;summary&gt;</w:t>
      </w:r>
    </w:p>
    <w:p w14:paraId="22CF8047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>/// A method used to calculate all NumericalData's missing values(results)</w:t>
      </w:r>
    </w:p>
    <w:p w14:paraId="0D78E2F6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lt-LT"/>
        </w:rPr>
        <w:t>&lt;/summary&gt;</w:t>
      </w:r>
    </w:p>
    <w:p w14:paraId="71A7AF90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CalculateData()</w:t>
      </w:r>
    </w:p>
    <w:p w14:paraId="490709FE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{</w:t>
      </w:r>
    </w:p>
    <w:p w14:paraId="2E1737A8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count = 0;</w:t>
      </w:r>
    </w:p>
    <w:p w14:paraId="4BBEEE77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eastAsia="lt-LT"/>
        </w:rPr>
        <w:t>NumericalData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Data : AllData)</w:t>
      </w:r>
    </w:p>
    <w:p w14:paraId="76CF1B2D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{</w:t>
      </w:r>
    </w:p>
    <w:p w14:paraId="02528649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    Data.CalculateValues();</w:t>
      </w:r>
    </w:p>
    <w:p w14:paraId="32F65897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    AllData.at(count) </w:t>
      </w:r>
      <w:r>
        <w:rPr>
          <w:rFonts w:ascii="Cascadia Mono" w:hAnsi="Cascadia Mono" w:cs="Cascadia Mono"/>
          <w:color w:val="008080"/>
          <w:sz w:val="19"/>
          <w:szCs w:val="19"/>
          <w:lang w:eastAsia="lt-LT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Data;</w:t>
      </w:r>
    </w:p>
    <w:p w14:paraId="2FB169EE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    count++;</w:t>
      </w:r>
    </w:p>
    <w:p w14:paraId="4439AE78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}</w:t>
      </w:r>
    </w:p>
    <w:p w14:paraId="73E717B8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}</w:t>
      </w:r>
    </w:p>
    <w:p w14:paraId="0385DDCA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>};</w:t>
      </w:r>
    </w:p>
    <w:p w14:paraId="419A503F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</w:p>
    <w:p w14:paraId="58054DC3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lt-LT"/>
        </w:rPr>
        <w:t>&lt;summary&gt;</w:t>
      </w:r>
    </w:p>
    <w:p w14:paraId="5E85199D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>/// A class used for  reading data from the ttxt file and printing results into the console</w:t>
      </w:r>
    </w:p>
    <w:p w14:paraId="33348BD4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lt-LT"/>
        </w:rPr>
        <w:t>&lt;/summary&gt;</w:t>
      </w:r>
    </w:p>
    <w:p w14:paraId="01E51E29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lt-LT"/>
        </w:rPr>
        <w:t>InOut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{</w:t>
      </w:r>
    </w:p>
    <w:p w14:paraId="4DC2ABB6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</w:p>
    <w:p w14:paraId="40425463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>:</w:t>
      </w:r>
    </w:p>
    <w:p w14:paraId="4BAC40B1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</w:p>
    <w:p w14:paraId="2A3AA144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lt-LT"/>
        </w:rPr>
        <w:t>&lt;summary&gt;</w:t>
      </w:r>
    </w:p>
    <w:p w14:paraId="264974D0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>/// Constructor</w:t>
      </w:r>
    </w:p>
    <w:p w14:paraId="6B13117F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lt-LT"/>
        </w:rPr>
        <w:t>&lt;/summary&gt;</w:t>
      </w:r>
    </w:p>
    <w:p w14:paraId="55932F58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InOut() {</w:t>
      </w:r>
    </w:p>
    <w:p w14:paraId="0A8C26B4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</w:p>
    <w:p w14:paraId="3DB571CD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};</w:t>
      </w:r>
    </w:p>
    <w:p w14:paraId="74DB97F7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</w:p>
    <w:p w14:paraId="2761DE69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lt-LT"/>
        </w:rPr>
        <w:t>&lt;summary&gt;</w:t>
      </w:r>
    </w:p>
    <w:p w14:paraId="709E2966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>/// A static method that returns a container full of NumericalData objects, that are read from the txt file</w:t>
      </w:r>
    </w:p>
    <w:p w14:paraId="7EA7244A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lt-LT"/>
        </w:rPr>
        <w:t>&lt;/summary&gt;</w:t>
      </w:r>
    </w:p>
    <w:p w14:paraId="6D281CFF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lt-LT"/>
        </w:rPr>
        <w:t>&lt;param name="File"&gt;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 xml:space="preserve"> Name of the file where the data is beeing stored at </w:t>
      </w:r>
      <w:r>
        <w:rPr>
          <w:rFonts w:ascii="Cascadia Mono" w:hAnsi="Cascadia Mono" w:cs="Cascadia Mono"/>
          <w:color w:val="A9A9A9"/>
          <w:sz w:val="19"/>
          <w:szCs w:val="19"/>
          <w:lang w:eastAsia="lt-LT"/>
        </w:rPr>
        <w:t>&lt;/param&gt;</w:t>
      </w:r>
    </w:p>
    <w:p w14:paraId="36ED550E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lt-LT"/>
        </w:rPr>
        <w:t>&lt;returns&gt;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 xml:space="preserve"> NumericalDataContainer object that is a container for all NumericalData objects in this project </w:t>
      </w:r>
      <w:r>
        <w:rPr>
          <w:rFonts w:ascii="Cascadia Mono" w:hAnsi="Cascadia Mono" w:cs="Cascadia Mono"/>
          <w:color w:val="A9A9A9"/>
          <w:sz w:val="19"/>
          <w:szCs w:val="19"/>
          <w:lang w:eastAsia="lt-LT"/>
        </w:rPr>
        <w:t>&lt;/returns&gt;</w:t>
      </w:r>
    </w:p>
    <w:p w14:paraId="49E4BBA6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lt-LT"/>
        </w:rPr>
        <w:t>NumericalDataContainer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ReadFile(</w:t>
      </w:r>
      <w:r>
        <w:rPr>
          <w:rFonts w:ascii="Cascadia Mono" w:hAnsi="Cascadia Mono" w:cs="Cascadia Mono"/>
          <w:color w:val="2B91AF"/>
          <w:sz w:val="19"/>
          <w:szCs w:val="19"/>
          <w:lang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eastAsia="lt-LT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>)</w:t>
      </w:r>
    </w:p>
    <w:p w14:paraId="66FFA6AB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{</w:t>
      </w:r>
    </w:p>
    <w:p w14:paraId="78A9E661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eastAsia="lt-LT"/>
        </w:rPr>
        <w:t>NumericalDataContainer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AllData;</w:t>
      </w:r>
    </w:p>
    <w:p w14:paraId="28F80589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eastAsia="lt-LT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myFile;</w:t>
      </w:r>
    </w:p>
    <w:p w14:paraId="4DF91AA2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myFile.open(</w:t>
      </w:r>
      <w:r>
        <w:rPr>
          <w:rFonts w:ascii="Cascadia Mono" w:hAnsi="Cascadia Mono" w:cs="Cascadia Mono"/>
          <w:color w:val="808080"/>
          <w:sz w:val="19"/>
          <w:szCs w:val="19"/>
          <w:lang w:eastAsia="lt-LT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>);</w:t>
      </w:r>
    </w:p>
    <w:p w14:paraId="687F85BA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(myFile.is_open())</w:t>
      </w:r>
    </w:p>
    <w:p w14:paraId="7F3A1858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{</w:t>
      </w:r>
    </w:p>
    <w:p w14:paraId="72C4D7C2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    </w:t>
      </w:r>
    </w:p>
    <w:p w14:paraId="04962DFC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lang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line;</w:t>
      </w:r>
    </w:p>
    <w:p w14:paraId="106EBD72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(getline(myFile, line))</w:t>
      </w:r>
    </w:p>
    <w:p w14:paraId="036667EE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    {</w:t>
      </w:r>
    </w:p>
    <w:p w14:paraId="0AADBAB4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        </w:t>
      </w:r>
    </w:p>
    <w:p w14:paraId="45E0496E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</w:p>
    <w:p w14:paraId="486DEA16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</w:p>
    <w:p w14:paraId="3BBA21C3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(isdigit(line</w:t>
      </w:r>
      <w:r>
        <w:rPr>
          <w:rFonts w:ascii="Cascadia Mono" w:hAnsi="Cascadia Mono" w:cs="Cascadia Mono"/>
          <w:color w:val="008080"/>
          <w:sz w:val="19"/>
          <w:szCs w:val="19"/>
          <w:lang w:eastAsia="lt-LT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>1</w:t>
      </w:r>
      <w:r>
        <w:rPr>
          <w:rFonts w:ascii="Cascadia Mono" w:hAnsi="Cascadia Mono" w:cs="Cascadia Mono"/>
          <w:color w:val="008080"/>
          <w:sz w:val="19"/>
          <w:szCs w:val="19"/>
          <w:lang w:eastAsia="lt-LT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>))</w:t>
      </w:r>
    </w:p>
    <w:p w14:paraId="6EAE1286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        {</w:t>
      </w:r>
    </w:p>
    <w:p w14:paraId="270992F8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(line.length() &lt;= 19)</w:t>
      </w:r>
    </w:p>
    <w:p w14:paraId="35580A56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            {</w:t>
      </w:r>
    </w:p>
    <w:p w14:paraId="0D9161B5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digit = stoll(line);</w:t>
      </w:r>
    </w:p>
    <w:p w14:paraId="1D5E15C7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</w:p>
    <w:p w14:paraId="3D762F89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                </w:t>
      </w:r>
      <w:r>
        <w:rPr>
          <w:rFonts w:ascii="Cascadia Mono" w:hAnsi="Cascadia Mono" w:cs="Cascadia Mono"/>
          <w:color w:val="2B91AF"/>
          <w:sz w:val="19"/>
          <w:szCs w:val="19"/>
          <w:lang w:eastAsia="lt-LT"/>
        </w:rPr>
        <w:t>NumericalData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Data(digit);</w:t>
      </w:r>
    </w:p>
    <w:p w14:paraId="7A0A761B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                AllData.AddData(Data);</w:t>
      </w:r>
    </w:p>
    <w:p w14:paraId="7E61D3C1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            }</w:t>
      </w:r>
    </w:p>
    <w:p w14:paraId="0A058D53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else</w:t>
      </w:r>
    </w:p>
    <w:p w14:paraId="120B6686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            {</w:t>
      </w:r>
    </w:p>
    <w:p w14:paraId="5A68CD16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                cout </w:t>
      </w:r>
      <w:r>
        <w:rPr>
          <w:rFonts w:ascii="Cascadia Mono" w:hAnsi="Cascadia Mono" w:cs="Cascadia Mono"/>
          <w:color w:val="008080"/>
          <w:sz w:val="19"/>
          <w:szCs w:val="19"/>
          <w:lang w:eastAsia="lt-LT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lt-LT"/>
        </w:rPr>
        <w:t>"Number: "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eastAsia="lt-LT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line </w:t>
      </w:r>
      <w:r>
        <w:rPr>
          <w:rFonts w:ascii="Cascadia Mono" w:hAnsi="Cascadia Mono" w:cs="Cascadia Mono"/>
          <w:color w:val="008080"/>
          <w:sz w:val="19"/>
          <w:szCs w:val="19"/>
          <w:lang w:eastAsia="lt-LT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lt-LT"/>
        </w:rPr>
        <w:t>" Was longer then the max length of 19 digits, so the calculations couldn't be done."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eastAsia="lt-LT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endl;</w:t>
      </w:r>
    </w:p>
    <w:p w14:paraId="0190BDDB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            }</w:t>
      </w:r>
    </w:p>
    <w:p w14:paraId="28D02D83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            </w:t>
      </w:r>
    </w:p>
    <w:p w14:paraId="556EC1D9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        }</w:t>
      </w:r>
    </w:p>
    <w:p w14:paraId="150F7D36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else</w:t>
      </w:r>
    </w:p>
    <w:p w14:paraId="0E433479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        {</w:t>
      </w:r>
    </w:p>
    <w:p w14:paraId="4340ADBE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(line.length() &lt;= 13)</w:t>
      </w:r>
    </w:p>
    <w:p w14:paraId="23563D2C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            {</w:t>
      </w:r>
    </w:p>
    <w:p w14:paraId="3E759115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                </w:t>
      </w:r>
      <w:r>
        <w:rPr>
          <w:rFonts w:ascii="Cascadia Mono" w:hAnsi="Cascadia Mono" w:cs="Cascadia Mono"/>
          <w:color w:val="2B91AF"/>
          <w:sz w:val="19"/>
          <w:szCs w:val="19"/>
          <w:lang w:eastAsia="lt-LT"/>
        </w:rPr>
        <w:t>NumericalData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Data(line);</w:t>
      </w:r>
    </w:p>
    <w:p w14:paraId="3F4BB323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</w:p>
    <w:p w14:paraId="56241DC1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                AllData.AddData(Data);</w:t>
      </w:r>
    </w:p>
    <w:p w14:paraId="42965F5D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</w:t>
      </w:r>
    </w:p>
    <w:p w14:paraId="1DD53BFE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            }</w:t>
      </w:r>
    </w:p>
    <w:p w14:paraId="186B4483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else</w:t>
      </w:r>
    </w:p>
    <w:p w14:paraId="663002C5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            {</w:t>
      </w:r>
    </w:p>
    <w:p w14:paraId="5AE72DB6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                cout </w:t>
      </w:r>
      <w:r>
        <w:rPr>
          <w:rFonts w:ascii="Cascadia Mono" w:hAnsi="Cascadia Mono" w:cs="Cascadia Mono"/>
          <w:color w:val="008080"/>
          <w:sz w:val="19"/>
          <w:szCs w:val="19"/>
          <w:lang w:eastAsia="lt-LT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lt-LT"/>
        </w:rPr>
        <w:t>"Line: "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eastAsia="lt-LT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line </w:t>
      </w:r>
      <w:r>
        <w:rPr>
          <w:rFonts w:ascii="Cascadia Mono" w:hAnsi="Cascadia Mono" w:cs="Cascadia Mono"/>
          <w:color w:val="008080"/>
          <w:sz w:val="19"/>
          <w:szCs w:val="19"/>
          <w:lang w:eastAsia="lt-LT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lt-LT"/>
        </w:rPr>
        <w:t>" Was longer then the max length of a string type objects (13 letters), so calculations couldn't be done."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eastAsia="lt-LT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endl;</w:t>
      </w:r>
    </w:p>
    <w:p w14:paraId="71D17967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            }</w:t>
      </w:r>
    </w:p>
    <w:p w14:paraId="0C2B5FE7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            </w:t>
      </w:r>
    </w:p>
    <w:p w14:paraId="770AE194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        }</w:t>
      </w:r>
    </w:p>
    <w:p w14:paraId="777CE199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</w:p>
    <w:p w14:paraId="0CE7AE16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    }</w:t>
      </w:r>
    </w:p>
    <w:p w14:paraId="2F0E2D14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}</w:t>
      </w:r>
    </w:p>
    <w:p w14:paraId="4DE41CC0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myFile.close();</w:t>
      </w:r>
    </w:p>
    <w:p w14:paraId="432FCC57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AllData;</w:t>
      </w:r>
    </w:p>
    <w:p w14:paraId="1BBEF03D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}</w:t>
      </w:r>
    </w:p>
    <w:p w14:paraId="07130458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</w:p>
    <w:p w14:paraId="7F9A4F93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</w:p>
    <w:p w14:paraId="5DEBAFAA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</w:p>
    <w:p w14:paraId="35BEF0F0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lt-LT"/>
        </w:rPr>
        <w:t>&lt;summary&gt;</w:t>
      </w:r>
    </w:p>
    <w:p w14:paraId="792DFB67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>/// Print the fial answers into the console window</w:t>
      </w:r>
    </w:p>
    <w:p w14:paraId="7412A4E9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lt-LT"/>
        </w:rPr>
        <w:t>&lt;/summary&gt;</w:t>
      </w:r>
    </w:p>
    <w:p w14:paraId="0A4D80A6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lt-LT"/>
        </w:rPr>
        <w:t>&lt;param name="AllData"&gt;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 xml:space="preserve"> Container storing all the data </w:t>
      </w:r>
      <w:r>
        <w:rPr>
          <w:rFonts w:ascii="Cascadia Mono" w:hAnsi="Cascadia Mono" w:cs="Cascadia Mono"/>
          <w:color w:val="A9A9A9"/>
          <w:sz w:val="19"/>
          <w:szCs w:val="19"/>
          <w:lang w:eastAsia="lt-LT"/>
        </w:rPr>
        <w:t>&lt;/param&gt;</w:t>
      </w:r>
    </w:p>
    <w:p w14:paraId="5A4D1979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PrintOutPut(</w:t>
      </w:r>
      <w:r>
        <w:rPr>
          <w:rFonts w:ascii="Cascadia Mono" w:hAnsi="Cascadia Mono" w:cs="Cascadia Mono"/>
          <w:color w:val="2B91AF"/>
          <w:sz w:val="19"/>
          <w:szCs w:val="19"/>
          <w:lang w:eastAsia="lt-LT"/>
        </w:rPr>
        <w:t>NumericalDataContainer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eastAsia="lt-LT"/>
        </w:rPr>
        <w:t>AllData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>)</w:t>
      </w:r>
    </w:p>
    <w:p w14:paraId="5AD7277F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{</w:t>
      </w:r>
    </w:p>
    <w:p w14:paraId="0B132C99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i = 0; </w:t>
      </w:r>
      <w:r>
        <w:rPr>
          <w:rFonts w:ascii="Cascadia Mono" w:hAnsi="Cascadia Mono" w:cs="Cascadia Mono"/>
          <w:color w:val="808080"/>
          <w:sz w:val="19"/>
          <w:szCs w:val="19"/>
          <w:lang w:eastAsia="lt-LT"/>
        </w:rPr>
        <w:t>AllData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>.Count() &gt; i; i++)</w:t>
      </w:r>
    </w:p>
    <w:p w14:paraId="79A2ADEA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{</w:t>
      </w:r>
    </w:p>
    <w:p w14:paraId="70F6DD05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eastAsia="lt-LT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lt-LT"/>
        </w:rPr>
        <w:t>"String: "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eastAsia="lt-LT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eastAsia="lt-LT"/>
        </w:rPr>
        <w:t>AllData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.ReturnDataByIndex(i).ReturnStartingString() </w:t>
      </w:r>
      <w:r>
        <w:rPr>
          <w:rFonts w:ascii="Cascadia Mono" w:hAnsi="Cascadia Mono" w:cs="Cascadia Mono"/>
          <w:color w:val="008080"/>
          <w:sz w:val="19"/>
          <w:szCs w:val="19"/>
          <w:lang w:eastAsia="lt-LT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lt-LT"/>
        </w:rPr>
        <w:t>" Number: "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eastAsia="lt-LT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eastAsia="lt-LT"/>
        </w:rPr>
        <w:t>AllData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.ReturnDataByIndex(i).ReturnOutput() </w:t>
      </w:r>
      <w:r>
        <w:rPr>
          <w:rFonts w:ascii="Cascadia Mono" w:hAnsi="Cascadia Mono" w:cs="Cascadia Mono"/>
          <w:color w:val="008080"/>
          <w:sz w:val="19"/>
          <w:szCs w:val="19"/>
          <w:lang w:eastAsia="lt-LT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endl;</w:t>
      </w:r>
    </w:p>
    <w:p w14:paraId="498A0220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    }</w:t>
      </w:r>
    </w:p>
    <w:p w14:paraId="4E806276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}</w:t>
      </w:r>
    </w:p>
    <w:p w14:paraId="2E4E24BB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</w:p>
    <w:p w14:paraId="06E3E7F0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>};</w:t>
      </w:r>
    </w:p>
    <w:p w14:paraId="70459908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</w:p>
    <w:p w14:paraId="390CC69C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</w:p>
    <w:p w14:paraId="3A2C2E81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</w:p>
    <w:p w14:paraId="4C00F0EA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</w:p>
    <w:p w14:paraId="5B2729FB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</w:p>
    <w:p w14:paraId="08826E62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</w:p>
    <w:p w14:paraId="0ED1642C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</w:p>
    <w:p w14:paraId="11FC92CD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lt-LT"/>
        </w:rPr>
        <w:t>&lt;summary&gt;</w:t>
      </w:r>
    </w:p>
    <w:p w14:paraId="21987966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>/// Main function used to run the program</w:t>
      </w:r>
    </w:p>
    <w:p w14:paraId="7175F6FF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lt-LT"/>
        </w:rPr>
        <w:t>&lt;/summary&gt;</w:t>
      </w:r>
    </w:p>
    <w:p w14:paraId="559196A3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lt-LT"/>
        </w:rPr>
        <w:t>&lt;returns&gt;&lt;/returns&gt;</w:t>
      </w:r>
    </w:p>
    <w:p w14:paraId="4D4CCABF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main()</w:t>
      </w:r>
    </w:p>
    <w:p w14:paraId="160AF1EF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>{</w:t>
      </w:r>
    </w:p>
    <w:p w14:paraId="3CF00A8F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lt-LT"/>
        </w:rPr>
        <w:t>&lt;summary&gt;</w:t>
      </w:r>
    </w:p>
    <w:p w14:paraId="5FD1D448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 xml:space="preserve">/// std::chrono function used to get the time before the program runs, </w:t>
      </w:r>
    </w:p>
    <w:p w14:paraId="0FC9C12D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>/// that will be used to calculate the time it took for the program to do all the calculations.</w:t>
      </w:r>
    </w:p>
    <w:p w14:paraId="4A0487DB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lt-LT"/>
        </w:rPr>
        <w:t>&lt;/summary&gt;</w:t>
      </w:r>
    </w:p>
    <w:p w14:paraId="2ADCB25A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  <w:lang w:eastAsia="lt-LT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lt-LT"/>
        </w:rPr>
        <w:t>&lt;returns&gt;&lt;/returns&gt;</w:t>
      </w:r>
    </w:p>
    <w:p w14:paraId="6FB2FFB5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start = std::chrono::</w:t>
      </w:r>
      <w:r>
        <w:rPr>
          <w:rFonts w:ascii="Cascadia Mono" w:hAnsi="Cascadia Mono" w:cs="Cascadia Mono"/>
          <w:color w:val="2B91AF"/>
          <w:sz w:val="19"/>
          <w:szCs w:val="19"/>
          <w:lang w:eastAsia="lt-LT"/>
        </w:rPr>
        <w:t>high_resolution_clock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>::now();</w:t>
      </w:r>
    </w:p>
    <w:p w14:paraId="4108BADD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eastAsia="lt-LT"/>
        </w:rPr>
        <w:t>InOut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Out;</w:t>
      </w:r>
    </w:p>
    <w:p w14:paraId="06F590B9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eastAsia="lt-LT"/>
        </w:rPr>
        <w:t>NumericalDataContainer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Data = Out.ReadFile(</w:t>
      </w:r>
      <w:r>
        <w:rPr>
          <w:rFonts w:ascii="Cascadia Mono" w:hAnsi="Cascadia Mono" w:cs="Cascadia Mono"/>
          <w:color w:val="A31515"/>
          <w:sz w:val="19"/>
          <w:szCs w:val="19"/>
          <w:lang w:eastAsia="lt-LT"/>
        </w:rPr>
        <w:t>"Duom.txt"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>);</w:t>
      </w:r>
    </w:p>
    <w:p w14:paraId="15BDB3EB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Data.CalculateData();</w:t>
      </w:r>
    </w:p>
    <w:p w14:paraId="29AC0661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Out.PrintOutPut(Data);</w:t>
      </w:r>
    </w:p>
    <w:p w14:paraId="477D8012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stop = std::chrono::</w:t>
      </w:r>
      <w:r>
        <w:rPr>
          <w:rFonts w:ascii="Cascadia Mono" w:hAnsi="Cascadia Mono" w:cs="Cascadia Mono"/>
          <w:color w:val="2B91AF"/>
          <w:sz w:val="19"/>
          <w:szCs w:val="19"/>
          <w:lang w:eastAsia="lt-LT"/>
        </w:rPr>
        <w:t>high_resolution_clock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>::now();</w:t>
      </w:r>
    </w:p>
    <w:p w14:paraId="34A6FB4C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lt-LT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time = std::chrono::duration_cast&lt;std::chrono::</w:t>
      </w:r>
      <w:r>
        <w:rPr>
          <w:rFonts w:ascii="Cascadia Mono" w:hAnsi="Cascadia Mono" w:cs="Cascadia Mono"/>
          <w:color w:val="2B91AF"/>
          <w:sz w:val="19"/>
          <w:szCs w:val="19"/>
          <w:lang w:eastAsia="lt-LT"/>
        </w:rPr>
        <w:t>seconds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&gt;(stop </w:t>
      </w:r>
      <w:r>
        <w:rPr>
          <w:rFonts w:ascii="Cascadia Mono" w:hAnsi="Cascadia Mono" w:cs="Cascadia Mono"/>
          <w:color w:val="008080"/>
          <w:sz w:val="19"/>
          <w:szCs w:val="19"/>
          <w:lang w:eastAsia="lt-LT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start);</w:t>
      </w:r>
    </w:p>
    <w:p w14:paraId="05035466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</w:p>
    <w:p w14:paraId="6BC992F6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eastAsia="lt-LT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lt-LT"/>
        </w:rPr>
        <w:t>"Time taken: "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eastAsia="lt-LT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 xml:space="preserve"> time.count();</w:t>
      </w:r>
    </w:p>
    <w:p w14:paraId="2F17D344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lt-LT"/>
        </w:rPr>
        <w:t>}</w:t>
      </w:r>
    </w:p>
    <w:p w14:paraId="4010A0C2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lt-LT"/>
        </w:rPr>
        <w:t>// Run program: Ctrl + F5 or Debug &gt; Start Without Debugging menu</w:t>
      </w:r>
    </w:p>
    <w:p w14:paraId="58F41023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lt-LT"/>
        </w:rPr>
        <w:t>// Debug program: F5 or Debug &gt; Start Debugging menu</w:t>
      </w:r>
    </w:p>
    <w:p w14:paraId="261BEA81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</w:p>
    <w:p w14:paraId="18001DE6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lt-LT"/>
        </w:rPr>
        <w:t xml:space="preserve">// Tips for Getting Started: </w:t>
      </w:r>
    </w:p>
    <w:p w14:paraId="5787BB86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lt-LT"/>
        </w:rPr>
        <w:t>//   1. Use the Solution Explorer window to add/manage files</w:t>
      </w:r>
    </w:p>
    <w:p w14:paraId="0D31DBA6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lt-LT"/>
        </w:rPr>
        <w:t>//   2. Use the Team Explorer window to connect to source control</w:t>
      </w:r>
    </w:p>
    <w:p w14:paraId="4CC42C39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lt-LT"/>
        </w:rPr>
        <w:t>//   3. Use the Output window to see build output and other messages</w:t>
      </w:r>
    </w:p>
    <w:p w14:paraId="1CE15409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lt-LT"/>
        </w:rPr>
        <w:t>//   4. Use the Error List window to view errors</w:t>
      </w:r>
    </w:p>
    <w:p w14:paraId="0B61A222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lt-LT"/>
        </w:rPr>
        <w:t>//   5. Go to Project &gt; Add New Item to create new code files, or Project &gt; Add Existing Item to add existing code files to the project</w:t>
      </w:r>
    </w:p>
    <w:p w14:paraId="3B95A30E" w14:textId="77777777" w:rsidR="000448B2" w:rsidRDefault="000448B2" w:rsidP="000448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lt-LT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lt-LT"/>
        </w:rPr>
        <w:t>//   6. In the future, to open this project again, go to File &gt; Open &gt; Project and select the .sln file</w:t>
      </w:r>
    </w:p>
    <w:p w14:paraId="702C2813" w14:textId="690A65D3" w:rsidR="00AB08E6" w:rsidRDefault="00AB08E6" w:rsidP="00AB08E6">
      <w:pPr>
        <w:rPr>
          <w:rFonts w:ascii="Cascadia Mono" w:hAnsi="Cascadia Mono" w:cs="Cascadia Mono"/>
          <w:color w:val="008000"/>
          <w:sz w:val="19"/>
          <w:szCs w:val="19"/>
          <w:lang w:eastAsia="lt-LT"/>
        </w:rPr>
      </w:pPr>
    </w:p>
    <w:p w14:paraId="4EF1327B" w14:textId="162A88EE" w:rsidR="00AB08E6" w:rsidRDefault="00AB08E6" w:rsidP="00AB08E6">
      <w:pPr>
        <w:rPr>
          <w:rFonts w:ascii="Cascadia Mono" w:hAnsi="Cascadia Mono" w:cs="Cascadia Mono"/>
          <w:color w:val="008000"/>
          <w:sz w:val="19"/>
          <w:szCs w:val="19"/>
          <w:lang w:eastAsia="lt-LT"/>
        </w:rPr>
      </w:pPr>
    </w:p>
    <w:p w14:paraId="750DD4D7" w14:textId="27D76D14" w:rsidR="00AB08E6" w:rsidRDefault="00AB08E6" w:rsidP="00B839AC">
      <w:pPr>
        <w:pStyle w:val="Antrat2"/>
        <w:rPr>
          <w:lang w:eastAsia="lt-LT"/>
        </w:rPr>
      </w:pPr>
      <w:bookmarkStart w:id="3" w:name="_Toc127294838"/>
      <w:r w:rsidRPr="002138C4">
        <w:rPr>
          <w:lang w:eastAsia="lt-LT"/>
        </w:rPr>
        <w:t>Pradiniai duomenys ir rezultatai:</w:t>
      </w:r>
      <w:bookmarkEnd w:id="3"/>
    </w:p>
    <w:p w14:paraId="14242160" w14:textId="77777777" w:rsidR="002138C4" w:rsidRDefault="002138C4" w:rsidP="00AB08E6">
      <w:pPr>
        <w:ind w:firstLine="0"/>
        <w:rPr>
          <w:color w:val="000000" w:themeColor="text1"/>
          <w:sz w:val="44"/>
          <w:szCs w:val="44"/>
          <w:lang w:eastAsia="lt-LT"/>
        </w:rPr>
      </w:pPr>
    </w:p>
    <w:p w14:paraId="0E805230" w14:textId="507ADAAE" w:rsidR="002138C4" w:rsidRPr="002138C4" w:rsidRDefault="002138C4" w:rsidP="00AB08E6">
      <w:pPr>
        <w:ind w:firstLine="0"/>
        <w:rPr>
          <w:b/>
          <w:bCs/>
          <w:color w:val="000000" w:themeColor="text1"/>
          <w:sz w:val="32"/>
          <w:szCs w:val="32"/>
          <w:lang w:eastAsia="lt-LT"/>
        </w:rPr>
      </w:pPr>
      <w:r w:rsidRPr="002138C4">
        <w:rPr>
          <w:b/>
          <w:bCs/>
          <w:color w:val="000000" w:themeColor="text1"/>
          <w:sz w:val="32"/>
          <w:szCs w:val="32"/>
          <w:lang w:eastAsia="lt-LT"/>
        </w:rPr>
        <w:t>Duomenys: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2138C4" w14:paraId="6AFD583C" w14:textId="77777777" w:rsidTr="002138C4">
        <w:tc>
          <w:tcPr>
            <w:tcW w:w="10137" w:type="dxa"/>
          </w:tcPr>
          <w:p w14:paraId="25211685" w14:textId="77777777" w:rsidR="002138C4" w:rsidRPr="002138C4" w:rsidRDefault="002138C4" w:rsidP="002138C4">
            <w:pPr>
              <w:ind w:firstLine="0"/>
              <w:rPr>
                <w:color w:val="000000" w:themeColor="text1"/>
                <w:sz w:val="28"/>
                <w:szCs w:val="28"/>
                <w:lang w:eastAsia="lt-LT"/>
              </w:rPr>
            </w:pPr>
            <w:r w:rsidRPr="002138C4">
              <w:rPr>
                <w:color w:val="000000" w:themeColor="text1"/>
                <w:sz w:val="28"/>
                <w:szCs w:val="28"/>
                <w:lang w:eastAsia="lt-LT"/>
              </w:rPr>
              <w:t>29697684282993</w:t>
            </w:r>
          </w:p>
          <w:p w14:paraId="0169AFAE" w14:textId="77777777" w:rsidR="002138C4" w:rsidRPr="002138C4" w:rsidRDefault="002138C4" w:rsidP="002138C4">
            <w:pPr>
              <w:ind w:firstLine="0"/>
              <w:rPr>
                <w:color w:val="000000" w:themeColor="text1"/>
                <w:sz w:val="28"/>
                <w:szCs w:val="28"/>
                <w:lang w:eastAsia="lt-LT"/>
              </w:rPr>
            </w:pPr>
            <w:r w:rsidRPr="002138C4">
              <w:rPr>
                <w:color w:val="000000" w:themeColor="text1"/>
                <w:sz w:val="28"/>
                <w:szCs w:val="28"/>
                <w:lang w:eastAsia="lt-LT"/>
              </w:rPr>
              <w:t>snowfall</w:t>
            </w:r>
          </w:p>
          <w:p w14:paraId="4E856500" w14:textId="77777777" w:rsidR="002138C4" w:rsidRPr="002138C4" w:rsidRDefault="002138C4" w:rsidP="002138C4">
            <w:pPr>
              <w:ind w:firstLine="0"/>
              <w:rPr>
                <w:color w:val="000000" w:themeColor="text1"/>
                <w:sz w:val="28"/>
                <w:szCs w:val="28"/>
                <w:lang w:eastAsia="lt-LT"/>
              </w:rPr>
            </w:pPr>
            <w:r w:rsidRPr="002138C4">
              <w:rPr>
                <w:color w:val="000000" w:themeColor="text1"/>
                <w:sz w:val="28"/>
                <w:szCs w:val="28"/>
                <w:lang w:eastAsia="lt-LT"/>
              </w:rPr>
              <w:t>28011622636823854456520</w:t>
            </w:r>
          </w:p>
          <w:p w14:paraId="6E809314" w14:textId="77777777" w:rsidR="002138C4" w:rsidRPr="002138C4" w:rsidRDefault="002138C4" w:rsidP="002138C4">
            <w:pPr>
              <w:ind w:firstLine="0"/>
              <w:rPr>
                <w:color w:val="000000" w:themeColor="text1"/>
                <w:sz w:val="28"/>
                <w:szCs w:val="28"/>
                <w:lang w:eastAsia="lt-LT"/>
              </w:rPr>
            </w:pPr>
            <w:r w:rsidRPr="002138C4">
              <w:rPr>
                <w:color w:val="000000" w:themeColor="text1"/>
                <w:sz w:val="28"/>
                <w:szCs w:val="28"/>
                <w:lang w:eastAsia="lt-LT"/>
              </w:rPr>
              <w:t>finally</w:t>
            </w:r>
          </w:p>
          <w:p w14:paraId="55976904" w14:textId="77777777" w:rsidR="002138C4" w:rsidRPr="002138C4" w:rsidRDefault="002138C4" w:rsidP="002138C4">
            <w:pPr>
              <w:ind w:firstLine="0"/>
              <w:rPr>
                <w:color w:val="000000" w:themeColor="text1"/>
                <w:sz w:val="28"/>
                <w:szCs w:val="28"/>
                <w:lang w:eastAsia="lt-LT"/>
              </w:rPr>
            </w:pPr>
            <w:r w:rsidRPr="002138C4">
              <w:rPr>
                <w:color w:val="000000" w:themeColor="text1"/>
                <w:sz w:val="28"/>
                <w:szCs w:val="28"/>
                <w:lang w:eastAsia="lt-LT"/>
              </w:rPr>
              <w:t>zzzzzzzzzzzz</w:t>
            </w:r>
          </w:p>
          <w:p w14:paraId="3E29F734" w14:textId="2CA496F2" w:rsidR="002138C4" w:rsidRDefault="002138C4" w:rsidP="002138C4">
            <w:pPr>
              <w:ind w:firstLine="0"/>
              <w:rPr>
                <w:color w:val="000000" w:themeColor="text1"/>
                <w:sz w:val="44"/>
                <w:szCs w:val="44"/>
                <w:lang w:eastAsia="lt-LT"/>
              </w:rPr>
            </w:pPr>
            <w:r w:rsidRPr="002138C4">
              <w:rPr>
                <w:color w:val="000000" w:themeColor="text1"/>
                <w:sz w:val="28"/>
                <w:szCs w:val="28"/>
                <w:lang w:eastAsia="lt-LT"/>
              </w:rPr>
              <w:t>99246114928149462</w:t>
            </w:r>
          </w:p>
        </w:tc>
      </w:tr>
    </w:tbl>
    <w:p w14:paraId="104B26C7" w14:textId="77777777" w:rsidR="002138C4" w:rsidRPr="002138C4" w:rsidRDefault="002138C4" w:rsidP="00AB08E6">
      <w:pPr>
        <w:ind w:firstLine="0"/>
        <w:rPr>
          <w:color w:val="000000" w:themeColor="text1"/>
          <w:sz w:val="44"/>
          <w:szCs w:val="44"/>
          <w:lang w:eastAsia="lt-LT"/>
        </w:rPr>
      </w:pPr>
    </w:p>
    <w:p w14:paraId="020A3E4E" w14:textId="1CEB78EF" w:rsidR="002138C4" w:rsidRPr="002138C4" w:rsidRDefault="002138C4" w:rsidP="002138C4">
      <w:pPr>
        <w:ind w:firstLine="0"/>
        <w:rPr>
          <w:b/>
          <w:bCs/>
          <w:color w:val="000000" w:themeColor="text1"/>
          <w:sz w:val="32"/>
          <w:szCs w:val="32"/>
          <w:lang w:eastAsia="lt-LT"/>
        </w:rPr>
      </w:pPr>
      <w:r>
        <w:rPr>
          <w:b/>
          <w:bCs/>
          <w:color w:val="000000" w:themeColor="text1"/>
          <w:sz w:val="32"/>
          <w:szCs w:val="32"/>
          <w:lang w:eastAsia="lt-LT"/>
        </w:rPr>
        <w:t>Rezultatai</w:t>
      </w:r>
      <w:r w:rsidRPr="002138C4">
        <w:rPr>
          <w:b/>
          <w:bCs/>
          <w:color w:val="000000" w:themeColor="text1"/>
          <w:sz w:val="32"/>
          <w:szCs w:val="32"/>
          <w:lang w:eastAsia="lt-LT"/>
        </w:rPr>
        <w:t>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2138C4" w:rsidRPr="002138C4" w14:paraId="64561903" w14:textId="77777777" w:rsidTr="008E6951">
        <w:tc>
          <w:tcPr>
            <w:tcW w:w="10137" w:type="dxa"/>
          </w:tcPr>
          <w:p w14:paraId="039D86B9" w14:textId="77777777" w:rsidR="002138C4" w:rsidRPr="002138C4" w:rsidRDefault="002138C4" w:rsidP="002138C4">
            <w:pPr>
              <w:ind w:firstLine="0"/>
              <w:rPr>
                <w:color w:val="000000" w:themeColor="text1"/>
                <w:sz w:val="28"/>
                <w:szCs w:val="28"/>
                <w:lang w:eastAsia="lt-LT"/>
              </w:rPr>
            </w:pPr>
            <w:r w:rsidRPr="002138C4">
              <w:rPr>
                <w:color w:val="000000" w:themeColor="text1"/>
                <w:sz w:val="28"/>
                <w:szCs w:val="28"/>
                <w:lang w:eastAsia="lt-LT"/>
              </w:rPr>
              <w:t>Number: 28011622636823854456520 Was longer then the max length of 19 digits, so the calculations couldn't be done.</w:t>
            </w:r>
          </w:p>
          <w:p w14:paraId="4D4611D7" w14:textId="77777777" w:rsidR="002138C4" w:rsidRPr="002138C4" w:rsidRDefault="002138C4" w:rsidP="002138C4">
            <w:pPr>
              <w:ind w:firstLine="0"/>
              <w:rPr>
                <w:color w:val="000000" w:themeColor="text1"/>
                <w:sz w:val="28"/>
                <w:szCs w:val="28"/>
                <w:lang w:eastAsia="lt-LT"/>
              </w:rPr>
            </w:pPr>
            <w:r w:rsidRPr="002138C4">
              <w:rPr>
                <w:color w:val="000000" w:themeColor="text1"/>
                <w:sz w:val="28"/>
                <w:szCs w:val="28"/>
                <w:lang w:eastAsia="lt-LT"/>
              </w:rPr>
              <w:t>String: elementary Number: 29,697,684,282,993</w:t>
            </w:r>
          </w:p>
          <w:p w14:paraId="14274C82" w14:textId="77777777" w:rsidR="002138C4" w:rsidRPr="002138C4" w:rsidRDefault="002138C4" w:rsidP="002138C4">
            <w:pPr>
              <w:ind w:firstLine="0"/>
              <w:rPr>
                <w:color w:val="000000" w:themeColor="text1"/>
                <w:sz w:val="28"/>
                <w:szCs w:val="28"/>
                <w:lang w:eastAsia="lt-LT"/>
              </w:rPr>
            </w:pPr>
            <w:r w:rsidRPr="002138C4">
              <w:rPr>
                <w:color w:val="000000" w:themeColor="text1"/>
                <w:sz w:val="28"/>
                <w:szCs w:val="28"/>
                <w:lang w:eastAsia="lt-LT"/>
              </w:rPr>
              <w:t>String: snowfall Number: 157,118,051,752</w:t>
            </w:r>
          </w:p>
          <w:p w14:paraId="42AEE42E" w14:textId="77777777" w:rsidR="002138C4" w:rsidRPr="002138C4" w:rsidRDefault="002138C4" w:rsidP="002138C4">
            <w:pPr>
              <w:ind w:firstLine="0"/>
              <w:rPr>
                <w:color w:val="000000" w:themeColor="text1"/>
                <w:sz w:val="28"/>
                <w:szCs w:val="28"/>
                <w:lang w:eastAsia="lt-LT"/>
              </w:rPr>
            </w:pPr>
            <w:r w:rsidRPr="002138C4">
              <w:rPr>
                <w:color w:val="000000" w:themeColor="text1"/>
                <w:sz w:val="28"/>
                <w:szCs w:val="28"/>
                <w:lang w:eastAsia="lt-LT"/>
              </w:rPr>
              <w:t>String: finally Number: 1,966,850,729</w:t>
            </w:r>
          </w:p>
          <w:p w14:paraId="4A748117" w14:textId="77777777" w:rsidR="002138C4" w:rsidRPr="002138C4" w:rsidRDefault="002138C4" w:rsidP="002138C4">
            <w:pPr>
              <w:ind w:firstLine="0"/>
              <w:rPr>
                <w:color w:val="000000" w:themeColor="text1"/>
                <w:sz w:val="28"/>
                <w:szCs w:val="28"/>
                <w:lang w:eastAsia="lt-LT"/>
              </w:rPr>
            </w:pPr>
            <w:r w:rsidRPr="002138C4">
              <w:rPr>
                <w:color w:val="000000" w:themeColor="text1"/>
                <w:sz w:val="28"/>
                <w:szCs w:val="28"/>
                <w:lang w:eastAsia="lt-LT"/>
              </w:rPr>
              <w:t>String: zzzzzzzzzzzz Number: 99,246,114,928,149,462</w:t>
            </w:r>
          </w:p>
          <w:p w14:paraId="72893B06" w14:textId="77777777" w:rsidR="002138C4" w:rsidRPr="002138C4" w:rsidRDefault="002138C4" w:rsidP="002138C4">
            <w:pPr>
              <w:ind w:firstLine="0"/>
              <w:rPr>
                <w:color w:val="000000" w:themeColor="text1"/>
                <w:sz w:val="28"/>
                <w:szCs w:val="28"/>
                <w:lang w:eastAsia="lt-LT"/>
              </w:rPr>
            </w:pPr>
            <w:r w:rsidRPr="002138C4">
              <w:rPr>
                <w:color w:val="000000" w:themeColor="text1"/>
                <w:sz w:val="28"/>
                <w:szCs w:val="28"/>
                <w:lang w:eastAsia="lt-LT"/>
              </w:rPr>
              <w:lastRenderedPageBreak/>
              <w:t>String: zzzzzzzzzzzz Number: 99,246,114,928,149,462</w:t>
            </w:r>
          </w:p>
          <w:p w14:paraId="23E00615" w14:textId="15AA560F" w:rsidR="002138C4" w:rsidRPr="002138C4" w:rsidRDefault="002138C4" w:rsidP="002138C4">
            <w:pPr>
              <w:ind w:firstLine="0"/>
              <w:rPr>
                <w:color w:val="000000" w:themeColor="text1"/>
                <w:sz w:val="28"/>
                <w:szCs w:val="28"/>
                <w:lang w:eastAsia="lt-LT"/>
              </w:rPr>
            </w:pPr>
            <w:r w:rsidRPr="002138C4">
              <w:rPr>
                <w:color w:val="000000" w:themeColor="text1"/>
                <w:sz w:val="28"/>
                <w:szCs w:val="28"/>
                <w:lang w:eastAsia="lt-LT"/>
              </w:rPr>
              <w:t>Time taken: 0</w:t>
            </w:r>
          </w:p>
        </w:tc>
      </w:tr>
    </w:tbl>
    <w:p w14:paraId="560A6992" w14:textId="77777777" w:rsidR="002138C4" w:rsidRPr="002138C4" w:rsidRDefault="002138C4" w:rsidP="002138C4">
      <w:pPr>
        <w:ind w:firstLine="0"/>
        <w:rPr>
          <w:color w:val="000000" w:themeColor="text1"/>
          <w:sz w:val="44"/>
          <w:szCs w:val="44"/>
          <w:lang w:eastAsia="lt-LT"/>
        </w:rPr>
      </w:pPr>
    </w:p>
    <w:p w14:paraId="6880EBF0" w14:textId="77777777" w:rsidR="002138C4" w:rsidRPr="00AB08E6" w:rsidRDefault="002138C4" w:rsidP="002138C4">
      <w:pPr>
        <w:ind w:firstLine="0"/>
        <w:rPr>
          <w:color w:val="000000" w:themeColor="text1"/>
        </w:rPr>
      </w:pPr>
    </w:p>
    <w:p w14:paraId="2762D8F7" w14:textId="501F3D15" w:rsidR="00AB08E6" w:rsidRPr="00AB08E6" w:rsidRDefault="00AB08E6" w:rsidP="00AB08E6">
      <w:pPr>
        <w:ind w:firstLine="0"/>
        <w:rPr>
          <w:color w:val="000000" w:themeColor="text1"/>
        </w:rPr>
      </w:pPr>
    </w:p>
    <w:sectPr w:rsidR="00AB08E6" w:rsidRPr="00AB08E6" w:rsidSect="00322B4F">
      <w:footerReference w:type="first" r:id="rId12"/>
      <w:pgSz w:w="11906" w:h="16838"/>
      <w:pgMar w:top="851" w:right="567" w:bottom="851" w:left="1418" w:header="567" w:footer="56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95A96" w14:textId="77777777" w:rsidR="0034171B" w:rsidRDefault="0034171B">
      <w:r>
        <w:separator/>
      </w:r>
    </w:p>
  </w:endnote>
  <w:endnote w:type="continuationSeparator" w:id="0">
    <w:p w14:paraId="6433D255" w14:textId="77777777" w:rsidR="0034171B" w:rsidRDefault="00341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BA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5E4D2" w14:textId="77777777" w:rsidR="00CA347D" w:rsidRDefault="00CA347D" w:rsidP="00EB5168">
    <w:pPr>
      <w:pStyle w:val="Porat"/>
      <w:rPr>
        <w:rStyle w:val="Puslapionumeris"/>
      </w:rPr>
    </w:pPr>
    <w:r>
      <w:rPr>
        <w:rStyle w:val="Puslapionumeris"/>
      </w:rPr>
      <w:fldChar w:fldCharType="begin"/>
    </w:r>
    <w:r>
      <w:rPr>
        <w:rStyle w:val="Puslapionumeris"/>
      </w:rPr>
      <w:instrText xml:space="preserve">PAGE  </w:instrText>
    </w:r>
    <w:r>
      <w:rPr>
        <w:rStyle w:val="Puslapionumeris"/>
      </w:rPr>
      <w:fldChar w:fldCharType="separate"/>
    </w:r>
    <w:r w:rsidRPr="00EB5168">
      <w:rPr>
        <w:rStyle w:val="Puslapionumeris"/>
      </w:rPr>
      <w:t>1</w:t>
    </w:r>
    <w:r>
      <w:rPr>
        <w:rStyle w:val="Puslapionumeris"/>
      </w:rPr>
      <w:fldChar w:fldCharType="end"/>
    </w:r>
  </w:p>
  <w:p w14:paraId="3A7815CB" w14:textId="77777777" w:rsidR="00CA347D" w:rsidRDefault="00CA347D" w:rsidP="00EB5168">
    <w:pPr>
      <w:pStyle w:val="Por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9AD9F" w14:textId="77777777" w:rsidR="00CA347D" w:rsidRDefault="00CA347D" w:rsidP="00EB5168">
    <w:pPr>
      <w:pStyle w:val="Porat"/>
    </w:pPr>
    <w:r>
      <w:tab/>
    </w:r>
    <w:r>
      <w:tab/>
    </w:r>
    <w:r>
      <w:rPr>
        <w:rStyle w:val="Puslapionumeris"/>
      </w:rPr>
      <w:fldChar w:fldCharType="begin"/>
    </w:r>
    <w:r>
      <w:rPr>
        <w:rStyle w:val="Puslapionumeris"/>
      </w:rPr>
      <w:instrText xml:space="preserve"> PAGE </w:instrText>
    </w:r>
    <w:r>
      <w:rPr>
        <w:rStyle w:val="Puslapionumeris"/>
      </w:rPr>
      <w:fldChar w:fldCharType="separate"/>
    </w:r>
    <w:r w:rsidR="00B93D28">
      <w:rPr>
        <w:rStyle w:val="Puslapionumeris"/>
        <w:noProof/>
      </w:rPr>
      <w:t>6</w:t>
    </w:r>
    <w:r>
      <w:rPr>
        <w:rStyle w:val="Puslapionumeri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306E0" w14:textId="77777777" w:rsidR="00CA347D" w:rsidRDefault="00CA347D" w:rsidP="00EB5168">
    <w:pPr>
      <w:pStyle w:val="Porat"/>
    </w:pPr>
    <w:r>
      <w:tab/>
    </w:r>
    <w:r>
      <w:tab/>
    </w:r>
    <w:r>
      <w:rPr>
        <w:rStyle w:val="Puslapionumeris"/>
      </w:rPr>
      <w:fldChar w:fldCharType="begin"/>
    </w:r>
    <w:r>
      <w:rPr>
        <w:rStyle w:val="Puslapionumeris"/>
      </w:rPr>
      <w:instrText xml:space="preserve"> PAGE </w:instrText>
    </w:r>
    <w:r>
      <w:rPr>
        <w:rStyle w:val="Puslapionumeris"/>
      </w:rPr>
      <w:fldChar w:fldCharType="separate"/>
    </w:r>
    <w:r w:rsidR="00322B4F">
      <w:rPr>
        <w:rStyle w:val="Puslapionumeris"/>
        <w:noProof/>
      </w:rPr>
      <w:t>2</w:t>
    </w:r>
    <w:r>
      <w:rPr>
        <w:rStyle w:val="Puslapionumeri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C8D8C" w14:textId="77777777" w:rsidR="0034171B" w:rsidRDefault="0034171B">
      <w:r>
        <w:separator/>
      </w:r>
    </w:p>
  </w:footnote>
  <w:footnote w:type="continuationSeparator" w:id="0">
    <w:p w14:paraId="72E06F3A" w14:textId="77777777" w:rsidR="0034171B" w:rsidRDefault="003417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B5032" w14:textId="77777777" w:rsidR="00CA347D" w:rsidRPr="00EB5168" w:rsidRDefault="00CA347D" w:rsidP="00EB5168">
    <w:pPr>
      <w:pStyle w:val="Antrats"/>
    </w:pPr>
    <w:r w:rsidRPr="00EB5168"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67C6E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C682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7029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1644F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BCB0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984F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24A1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42F0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166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80F3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04C8F"/>
    <w:multiLevelType w:val="multilevel"/>
    <w:tmpl w:val="FE6ADB7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AC4C7A"/>
    <w:multiLevelType w:val="multilevel"/>
    <w:tmpl w:val="D8AE08E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2" w15:restartNumberingAfterBreak="0">
    <w:nsid w:val="112906A7"/>
    <w:multiLevelType w:val="multilevel"/>
    <w:tmpl w:val="FF5403A6"/>
    <w:lvl w:ilvl="0">
      <w:start w:val="1"/>
      <w:numFmt w:val="decimal"/>
      <w:lvlText w:val="%1."/>
      <w:lvlJc w:val="left"/>
      <w:pPr>
        <w:tabs>
          <w:tab w:val="num" w:pos="-655"/>
        </w:tabs>
        <w:ind w:left="-658" w:firstLine="65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43852BA"/>
    <w:multiLevelType w:val="multilevel"/>
    <w:tmpl w:val="17CAEA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14" w15:restartNumberingAfterBreak="0">
    <w:nsid w:val="156578BE"/>
    <w:multiLevelType w:val="multilevel"/>
    <w:tmpl w:val="28E2CFA6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5" w15:restartNumberingAfterBreak="0">
    <w:nsid w:val="161F5507"/>
    <w:multiLevelType w:val="multilevel"/>
    <w:tmpl w:val="EB92ED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6" w15:restartNumberingAfterBreak="0">
    <w:nsid w:val="16A27204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7" w15:restartNumberingAfterBreak="0">
    <w:nsid w:val="1C144F3E"/>
    <w:multiLevelType w:val="multilevel"/>
    <w:tmpl w:val="599890A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8" w15:restartNumberingAfterBreak="0">
    <w:nsid w:val="204412E7"/>
    <w:multiLevelType w:val="multilevel"/>
    <w:tmpl w:val="C3C639C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9" w15:restartNumberingAfterBreak="0">
    <w:nsid w:val="26F66E9D"/>
    <w:multiLevelType w:val="multilevel"/>
    <w:tmpl w:val="B5CCC04C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0" w15:restartNumberingAfterBreak="0">
    <w:nsid w:val="2A9605EE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1" w15:restartNumberingAfterBreak="0">
    <w:nsid w:val="31B41259"/>
    <w:multiLevelType w:val="multilevel"/>
    <w:tmpl w:val="AD2AC79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2" w15:restartNumberingAfterBreak="0">
    <w:nsid w:val="353C77C7"/>
    <w:multiLevelType w:val="multilevel"/>
    <w:tmpl w:val="3DCC10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402"/>
        </w:tabs>
        <w:ind w:left="3402" w:hanging="85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3" w15:restartNumberingAfterBreak="0">
    <w:nsid w:val="44831E58"/>
    <w:multiLevelType w:val="multilevel"/>
    <w:tmpl w:val="D6CA7E24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4" w15:restartNumberingAfterBreak="0">
    <w:nsid w:val="49A50892"/>
    <w:multiLevelType w:val="singleLevel"/>
    <w:tmpl w:val="2138B7F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AEB5ED6"/>
    <w:multiLevelType w:val="singleLevel"/>
    <w:tmpl w:val="789A1F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6" w15:restartNumberingAfterBreak="0">
    <w:nsid w:val="4E5C5E44"/>
    <w:multiLevelType w:val="multilevel"/>
    <w:tmpl w:val="9C4C785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7" w15:restartNumberingAfterBreak="0">
    <w:nsid w:val="55737760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8" w15:restartNumberingAfterBreak="0">
    <w:nsid w:val="582B3FFB"/>
    <w:multiLevelType w:val="multilevel"/>
    <w:tmpl w:val="BA0E42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9" w15:restartNumberingAfterBreak="0">
    <w:nsid w:val="5E384933"/>
    <w:multiLevelType w:val="multilevel"/>
    <w:tmpl w:val="347E3AB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30" w15:restartNumberingAfterBreak="0">
    <w:nsid w:val="60492E40"/>
    <w:multiLevelType w:val="multilevel"/>
    <w:tmpl w:val="E6140F88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AA0D74"/>
    <w:multiLevelType w:val="multilevel"/>
    <w:tmpl w:val="452C3FE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2" w15:restartNumberingAfterBreak="0">
    <w:nsid w:val="6A156D14"/>
    <w:multiLevelType w:val="multilevel"/>
    <w:tmpl w:val="BA9C9C10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127"/>
        </w:tabs>
        <w:ind w:left="2127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091"/>
        </w:tabs>
        <w:ind w:left="4091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3" w15:restartNumberingAfterBreak="0">
    <w:nsid w:val="6E854672"/>
    <w:multiLevelType w:val="multilevel"/>
    <w:tmpl w:val="9C305A2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4" w15:restartNumberingAfterBreak="0">
    <w:nsid w:val="6F862570"/>
    <w:multiLevelType w:val="multilevel"/>
    <w:tmpl w:val="7FCC2D7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5" w15:restartNumberingAfterBreak="0">
    <w:nsid w:val="701B12C5"/>
    <w:multiLevelType w:val="singleLevel"/>
    <w:tmpl w:val="E5020F5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0C453E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35C5C16"/>
    <w:multiLevelType w:val="multilevel"/>
    <w:tmpl w:val="B27CCD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8" w15:restartNumberingAfterBreak="0">
    <w:nsid w:val="741E7C60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39" w15:restartNumberingAfterBreak="0">
    <w:nsid w:val="787A30AF"/>
    <w:multiLevelType w:val="multilevel"/>
    <w:tmpl w:val="85464998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10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88F4E03"/>
    <w:multiLevelType w:val="multilevel"/>
    <w:tmpl w:val="36FE2DC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41" w15:restartNumberingAfterBreak="0">
    <w:nsid w:val="79F03629"/>
    <w:multiLevelType w:val="multilevel"/>
    <w:tmpl w:val="28CA2C98"/>
    <w:lvl w:ilvl="0">
      <w:start w:val="1"/>
      <w:numFmt w:val="decimal"/>
      <w:pStyle w:val="Antrat1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pStyle w:val="Antrat2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pStyle w:val="Antrat3"/>
      <w:lvlText w:val="%1.%2.%3"/>
      <w:lvlJc w:val="left"/>
      <w:pPr>
        <w:tabs>
          <w:tab w:val="num" w:pos="3260"/>
        </w:tabs>
        <w:ind w:left="3260" w:hanging="708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num w:numId="1" w16cid:durableId="1515342976">
    <w:abstractNumId w:val="36"/>
  </w:num>
  <w:num w:numId="2" w16cid:durableId="585848205">
    <w:abstractNumId w:val="25"/>
  </w:num>
  <w:num w:numId="3" w16cid:durableId="1785490966">
    <w:abstractNumId w:val="35"/>
  </w:num>
  <w:num w:numId="4" w16cid:durableId="758329857">
    <w:abstractNumId w:val="24"/>
  </w:num>
  <w:num w:numId="5" w16cid:durableId="886452047">
    <w:abstractNumId w:val="33"/>
  </w:num>
  <w:num w:numId="6" w16cid:durableId="432211844">
    <w:abstractNumId w:val="39"/>
  </w:num>
  <w:num w:numId="7" w16cid:durableId="1382629422">
    <w:abstractNumId w:val="12"/>
  </w:num>
  <w:num w:numId="8" w16cid:durableId="528220325">
    <w:abstractNumId w:val="10"/>
  </w:num>
  <w:num w:numId="9" w16cid:durableId="693265720">
    <w:abstractNumId w:val="13"/>
  </w:num>
  <w:num w:numId="10" w16cid:durableId="1521239616">
    <w:abstractNumId w:val="30"/>
  </w:num>
  <w:num w:numId="11" w16cid:durableId="1474517102">
    <w:abstractNumId w:val="20"/>
  </w:num>
  <w:num w:numId="12" w16cid:durableId="1391688647">
    <w:abstractNumId w:val="27"/>
  </w:num>
  <w:num w:numId="13" w16cid:durableId="1999535618">
    <w:abstractNumId w:val="11"/>
  </w:num>
  <w:num w:numId="14" w16cid:durableId="315768051">
    <w:abstractNumId w:val="29"/>
  </w:num>
  <w:num w:numId="15" w16cid:durableId="233469577">
    <w:abstractNumId w:val="15"/>
  </w:num>
  <w:num w:numId="16" w16cid:durableId="1644654127">
    <w:abstractNumId w:val="38"/>
  </w:num>
  <w:num w:numId="17" w16cid:durableId="280693700">
    <w:abstractNumId w:val="16"/>
  </w:num>
  <w:num w:numId="18" w16cid:durableId="602735672">
    <w:abstractNumId w:val="13"/>
  </w:num>
  <w:num w:numId="19" w16cid:durableId="1348480253">
    <w:abstractNumId w:val="19"/>
  </w:num>
  <w:num w:numId="20" w16cid:durableId="1619486156">
    <w:abstractNumId w:val="17"/>
  </w:num>
  <w:num w:numId="21" w16cid:durableId="955409784">
    <w:abstractNumId w:val="21"/>
  </w:num>
  <w:num w:numId="22" w16cid:durableId="1417557795">
    <w:abstractNumId w:val="40"/>
  </w:num>
  <w:num w:numId="23" w16cid:durableId="1518226612">
    <w:abstractNumId w:val="14"/>
  </w:num>
  <w:num w:numId="24" w16cid:durableId="1975132116">
    <w:abstractNumId w:val="31"/>
  </w:num>
  <w:num w:numId="25" w16cid:durableId="1735740208">
    <w:abstractNumId w:val="34"/>
  </w:num>
  <w:num w:numId="26" w16cid:durableId="374500933">
    <w:abstractNumId w:val="18"/>
  </w:num>
  <w:num w:numId="27" w16cid:durableId="1681620051">
    <w:abstractNumId w:val="32"/>
  </w:num>
  <w:num w:numId="28" w16cid:durableId="1732847589">
    <w:abstractNumId w:val="41"/>
  </w:num>
  <w:num w:numId="29" w16cid:durableId="74132306">
    <w:abstractNumId w:val="28"/>
  </w:num>
  <w:num w:numId="30" w16cid:durableId="841046363">
    <w:abstractNumId w:val="26"/>
  </w:num>
  <w:num w:numId="31" w16cid:durableId="1664044443">
    <w:abstractNumId w:val="22"/>
  </w:num>
  <w:num w:numId="32" w16cid:durableId="933437840">
    <w:abstractNumId w:val="23"/>
  </w:num>
  <w:num w:numId="33" w16cid:durableId="1009720885">
    <w:abstractNumId w:val="41"/>
  </w:num>
  <w:num w:numId="34" w16cid:durableId="2047874335">
    <w:abstractNumId w:val="37"/>
  </w:num>
  <w:num w:numId="35" w16cid:durableId="75270462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597524018">
    <w:abstractNumId w:val="9"/>
  </w:num>
  <w:num w:numId="37" w16cid:durableId="1638609448">
    <w:abstractNumId w:val="7"/>
  </w:num>
  <w:num w:numId="38" w16cid:durableId="1545168740">
    <w:abstractNumId w:val="6"/>
  </w:num>
  <w:num w:numId="39" w16cid:durableId="1830516181">
    <w:abstractNumId w:val="5"/>
  </w:num>
  <w:num w:numId="40" w16cid:durableId="1821340719">
    <w:abstractNumId w:val="4"/>
  </w:num>
  <w:num w:numId="41" w16cid:durableId="201140402">
    <w:abstractNumId w:val="8"/>
  </w:num>
  <w:num w:numId="42" w16cid:durableId="1164978240">
    <w:abstractNumId w:val="3"/>
  </w:num>
  <w:num w:numId="43" w16cid:durableId="47264271">
    <w:abstractNumId w:val="2"/>
  </w:num>
  <w:num w:numId="44" w16cid:durableId="1088767143">
    <w:abstractNumId w:val="1"/>
  </w:num>
  <w:num w:numId="45" w16cid:durableId="1929534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396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03C4"/>
    <w:rsid w:val="00000825"/>
    <w:rsid w:val="0002339E"/>
    <w:rsid w:val="000448B2"/>
    <w:rsid w:val="00052178"/>
    <w:rsid w:val="000D7125"/>
    <w:rsid w:val="000F7F7F"/>
    <w:rsid w:val="00100F55"/>
    <w:rsid w:val="0015714D"/>
    <w:rsid w:val="0016215D"/>
    <w:rsid w:val="001E733B"/>
    <w:rsid w:val="001F0046"/>
    <w:rsid w:val="002138C4"/>
    <w:rsid w:val="00223B27"/>
    <w:rsid w:val="00260F87"/>
    <w:rsid w:val="0026528E"/>
    <w:rsid w:val="00291C8F"/>
    <w:rsid w:val="002949A3"/>
    <w:rsid w:val="002962FD"/>
    <w:rsid w:val="002C56BD"/>
    <w:rsid w:val="002E3EF8"/>
    <w:rsid w:val="00322B4F"/>
    <w:rsid w:val="0034171B"/>
    <w:rsid w:val="003F1D21"/>
    <w:rsid w:val="00404E84"/>
    <w:rsid w:val="00415D80"/>
    <w:rsid w:val="00421252"/>
    <w:rsid w:val="004771C9"/>
    <w:rsid w:val="004965DE"/>
    <w:rsid w:val="004A6A01"/>
    <w:rsid w:val="004C3D88"/>
    <w:rsid w:val="004E181F"/>
    <w:rsid w:val="0052026C"/>
    <w:rsid w:val="00531F74"/>
    <w:rsid w:val="005B13B5"/>
    <w:rsid w:val="005C73ED"/>
    <w:rsid w:val="005F283E"/>
    <w:rsid w:val="006F141F"/>
    <w:rsid w:val="007016E8"/>
    <w:rsid w:val="007E6559"/>
    <w:rsid w:val="007F39F5"/>
    <w:rsid w:val="007F3AFD"/>
    <w:rsid w:val="00803DB6"/>
    <w:rsid w:val="00816B92"/>
    <w:rsid w:val="00844988"/>
    <w:rsid w:val="009103C4"/>
    <w:rsid w:val="00932992"/>
    <w:rsid w:val="00953893"/>
    <w:rsid w:val="00965287"/>
    <w:rsid w:val="00990D35"/>
    <w:rsid w:val="009C0211"/>
    <w:rsid w:val="00A049DD"/>
    <w:rsid w:val="00A55ECD"/>
    <w:rsid w:val="00A6795E"/>
    <w:rsid w:val="00AB08E6"/>
    <w:rsid w:val="00AB26BB"/>
    <w:rsid w:val="00AB7416"/>
    <w:rsid w:val="00AE0E37"/>
    <w:rsid w:val="00AE4B1B"/>
    <w:rsid w:val="00AE7C8B"/>
    <w:rsid w:val="00B10DE4"/>
    <w:rsid w:val="00B4162B"/>
    <w:rsid w:val="00B70578"/>
    <w:rsid w:val="00B839AC"/>
    <w:rsid w:val="00B93D28"/>
    <w:rsid w:val="00BA4DB8"/>
    <w:rsid w:val="00BE7267"/>
    <w:rsid w:val="00C25271"/>
    <w:rsid w:val="00C87140"/>
    <w:rsid w:val="00CA347D"/>
    <w:rsid w:val="00CD083D"/>
    <w:rsid w:val="00CD58DB"/>
    <w:rsid w:val="00D10218"/>
    <w:rsid w:val="00D253F8"/>
    <w:rsid w:val="00D52156"/>
    <w:rsid w:val="00D560C9"/>
    <w:rsid w:val="00DB6F2C"/>
    <w:rsid w:val="00E03A86"/>
    <w:rsid w:val="00E55394"/>
    <w:rsid w:val="00E768B1"/>
    <w:rsid w:val="00EA7E22"/>
    <w:rsid w:val="00EB5168"/>
    <w:rsid w:val="00F16C66"/>
    <w:rsid w:val="00F32903"/>
    <w:rsid w:val="00F45991"/>
    <w:rsid w:val="00F7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67D93AF"/>
  <w15:docId w15:val="{8020AD9D-9BA6-4ADF-B21E-83EA4597F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1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semiHidden="1" w:unhideWhenUsed="1"/>
    <w:lsdException w:name="line number" w:locked="1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15714D"/>
    <w:pPr>
      <w:ind w:firstLine="720"/>
      <w:jc w:val="both"/>
    </w:pPr>
    <w:rPr>
      <w:sz w:val="22"/>
      <w:lang w:eastAsia="en-US"/>
    </w:rPr>
  </w:style>
  <w:style w:type="paragraph" w:styleId="Antrat1">
    <w:name w:val="heading 1"/>
    <w:basedOn w:val="prastasis"/>
    <w:next w:val="prastasis"/>
    <w:qFormat/>
    <w:rsid w:val="00A6795E"/>
    <w:pPr>
      <w:keepNext/>
      <w:numPr>
        <w:numId w:val="33"/>
      </w:numPr>
      <w:spacing w:before="240" w:after="60"/>
      <w:outlineLvl w:val="0"/>
    </w:pPr>
    <w:rPr>
      <w:rFonts w:ascii="Arial" w:hAnsi="Arial"/>
      <w:b/>
      <w:snapToGrid w:val="0"/>
      <w:kern w:val="28"/>
      <w:sz w:val="28"/>
    </w:rPr>
  </w:style>
  <w:style w:type="paragraph" w:styleId="Antrat2">
    <w:name w:val="heading 2"/>
    <w:basedOn w:val="prastasis"/>
    <w:next w:val="prastasis"/>
    <w:link w:val="Antrat2Diagrama"/>
    <w:uiPriority w:val="9"/>
    <w:qFormat/>
    <w:rsid w:val="00A6795E"/>
    <w:pPr>
      <w:keepNext/>
      <w:numPr>
        <w:ilvl w:val="1"/>
        <w:numId w:val="33"/>
      </w:numPr>
      <w:spacing w:before="240" w:after="60"/>
      <w:jc w:val="left"/>
      <w:outlineLvl w:val="1"/>
    </w:pPr>
    <w:rPr>
      <w:rFonts w:ascii="Arial" w:hAnsi="Arial"/>
      <w:b/>
      <w:bCs/>
      <w:i/>
      <w:iCs/>
      <w:sz w:val="24"/>
      <w:szCs w:val="28"/>
    </w:rPr>
  </w:style>
  <w:style w:type="paragraph" w:styleId="Antrat3">
    <w:name w:val="heading 3"/>
    <w:basedOn w:val="prastasis"/>
    <w:next w:val="prastasis"/>
    <w:qFormat/>
    <w:rsid w:val="00A6795E"/>
    <w:pPr>
      <w:keepNext/>
      <w:numPr>
        <w:ilvl w:val="2"/>
        <w:numId w:val="33"/>
      </w:numPr>
      <w:spacing w:before="240" w:after="60"/>
      <w:outlineLvl w:val="2"/>
    </w:pPr>
    <w:rPr>
      <w:rFonts w:ascii="Arial" w:hAnsi="Arial"/>
      <w:b/>
      <w:bCs/>
      <w:i/>
      <w:sz w:val="24"/>
      <w:szCs w:val="26"/>
    </w:rPr>
  </w:style>
  <w:style w:type="paragraph" w:styleId="Antrat4">
    <w:name w:val="heading 4"/>
    <w:basedOn w:val="prastasis"/>
    <w:next w:val="prastasis"/>
    <w:qFormat/>
    <w:rsid w:val="0052026C"/>
    <w:pPr>
      <w:keepNext/>
      <w:spacing w:after="120"/>
      <w:jc w:val="right"/>
      <w:outlineLvl w:val="3"/>
    </w:pPr>
    <w:rPr>
      <w:b/>
      <w:sz w:val="28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orat">
    <w:name w:val="footer"/>
    <w:basedOn w:val="prastasis"/>
    <w:link w:val="PoratDiagrama"/>
    <w:uiPriority w:val="99"/>
    <w:rsid w:val="00EB5168"/>
    <w:pPr>
      <w:tabs>
        <w:tab w:val="center" w:pos="4153"/>
        <w:tab w:val="right" w:pos="9781"/>
      </w:tabs>
    </w:pPr>
  </w:style>
  <w:style w:type="character" w:styleId="Puslapionumeris">
    <w:name w:val="page number"/>
    <w:basedOn w:val="Numatytasispastraiposriftas"/>
    <w:semiHidden/>
  </w:style>
  <w:style w:type="paragraph" w:styleId="Antrats">
    <w:name w:val="header"/>
    <w:basedOn w:val="prastasis"/>
    <w:rsid w:val="00EB5168"/>
    <w:pPr>
      <w:tabs>
        <w:tab w:val="center" w:pos="4153"/>
        <w:tab w:val="right" w:pos="8306"/>
      </w:tabs>
    </w:pPr>
  </w:style>
  <w:style w:type="character" w:styleId="Hipersaitas">
    <w:name w:val="Hyperlink"/>
    <w:uiPriority w:val="99"/>
    <w:locked/>
    <w:rPr>
      <w:color w:val="0000FF"/>
      <w:u w:val="single"/>
    </w:rPr>
  </w:style>
  <w:style w:type="paragraph" w:styleId="Turinys1">
    <w:name w:val="toc 1"/>
    <w:basedOn w:val="prastasis"/>
    <w:next w:val="prastasis"/>
    <w:autoRedefine/>
    <w:uiPriority w:val="39"/>
    <w:rsid w:val="00990D35"/>
    <w:pPr>
      <w:tabs>
        <w:tab w:val="left" w:pos="567"/>
        <w:tab w:val="right" w:leader="dot" w:pos="9639"/>
      </w:tabs>
      <w:spacing w:before="120"/>
      <w:ind w:firstLine="0"/>
      <w:jc w:val="left"/>
    </w:pPr>
    <w:rPr>
      <w:b/>
      <w:sz w:val="28"/>
    </w:rPr>
  </w:style>
  <w:style w:type="paragraph" w:styleId="Turinys2">
    <w:name w:val="toc 2"/>
    <w:basedOn w:val="prastasis"/>
    <w:next w:val="prastasis"/>
    <w:autoRedefine/>
    <w:uiPriority w:val="39"/>
    <w:rsid w:val="00990D35"/>
    <w:pPr>
      <w:tabs>
        <w:tab w:val="left" w:pos="1134"/>
        <w:tab w:val="right" w:leader="dot" w:pos="9639"/>
      </w:tabs>
      <w:spacing w:before="60"/>
      <w:ind w:left="567" w:firstLine="0"/>
      <w:jc w:val="left"/>
    </w:pPr>
    <w:rPr>
      <w:sz w:val="24"/>
    </w:rPr>
  </w:style>
  <w:style w:type="paragraph" w:styleId="Turinys3">
    <w:name w:val="toc 3"/>
    <w:basedOn w:val="prastasis"/>
    <w:next w:val="prastasis"/>
    <w:autoRedefine/>
    <w:rsid w:val="000F7F7F"/>
    <w:pPr>
      <w:tabs>
        <w:tab w:val="left" w:pos="1800"/>
        <w:tab w:val="right" w:leader="dot" w:pos="9639"/>
      </w:tabs>
      <w:ind w:left="400"/>
    </w:pPr>
  </w:style>
  <w:style w:type="paragraph" w:styleId="Turinys4">
    <w:name w:val="toc 4"/>
    <w:basedOn w:val="prastasis"/>
    <w:next w:val="prastasis"/>
    <w:autoRedefine/>
    <w:semiHidden/>
    <w:pPr>
      <w:ind w:left="600"/>
    </w:pPr>
  </w:style>
  <w:style w:type="paragraph" w:styleId="Turinys5">
    <w:name w:val="toc 5"/>
    <w:basedOn w:val="prastasis"/>
    <w:next w:val="prastasis"/>
    <w:autoRedefine/>
    <w:semiHidden/>
    <w:locked/>
    <w:pPr>
      <w:ind w:left="800"/>
    </w:pPr>
  </w:style>
  <w:style w:type="paragraph" w:styleId="Turinys6">
    <w:name w:val="toc 6"/>
    <w:basedOn w:val="prastasis"/>
    <w:next w:val="prastasis"/>
    <w:autoRedefine/>
    <w:semiHidden/>
    <w:locked/>
    <w:pPr>
      <w:ind w:left="1000"/>
    </w:pPr>
  </w:style>
  <w:style w:type="paragraph" w:styleId="Turinys7">
    <w:name w:val="toc 7"/>
    <w:basedOn w:val="prastasis"/>
    <w:next w:val="prastasis"/>
    <w:autoRedefine/>
    <w:semiHidden/>
    <w:locked/>
    <w:pPr>
      <w:ind w:left="1200"/>
    </w:pPr>
  </w:style>
  <w:style w:type="paragraph" w:styleId="Turinys8">
    <w:name w:val="toc 8"/>
    <w:basedOn w:val="prastasis"/>
    <w:next w:val="prastasis"/>
    <w:autoRedefine/>
    <w:semiHidden/>
    <w:locked/>
    <w:pPr>
      <w:ind w:left="1400"/>
    </w:pPr>
  </w:style>
  <w:style w:type="paragraph" w:styleId="Turinys9">
    <w:name w:val="toc 9"/>
    <w:basedOn w:val="prastasis"/>
    <w:next w:val="prastasis"/>
    <w:autoRedefine/>
    <w:semiHidden/>
    <w:locked/>
    <w:pPr>
      <w:ind w:left="1600"/>
    </w:pPr>
  </w:style>
  <w:style w:type="character" w:customStyle="1" w:styleId="Antrat2Diagrama">
    <w:name w:val="Antraštė 2 Diagrama"/>
    <w:link w:val="Antrat2"/>
    <w:uiPriority w:val="9"/>
    <w:rsid w:val="00A6795E"/>
    <w:rPr>
      <w:rFonts w:ascii="Arial" w:hAnsi="Arial"/>
      <w:b/>
      <w:bCs/>
      <w:i/>
      <w:iCs/>
      <w:sz w:val="24"/>
      <w:szCs w:val="28"/>
      <w:lang w:val="lt-LT" w:eastAsia="en-US" w:bidi="ar-SA"/>
    </w:rPr>
  </w:style>
  <w:style w:type="character" w:customStyle="1" w:styleId="PoratDiagrama">
    <w:name w:val="Poraštė Diagrama"/>
    <w:link w:val="Porat"/>
    <w:uiPriority w:val="99"/>
    <w:rsid w:val="00EB5168"/>
    <w:rPr>
      <w:sz w:val="22"/>
      <w:lang w:val="lt-LT" w:eastAsia="en-US" w:bidi="ar-SA"/>
    </w:rPr>
  </w:style>
  <w:style w:type="paragraph" w:customStyle="1" w:styleId="Autorius">
    <w:name w:val="Autorius"/>
    <w:basedOn w:val="prastasis"/>
    <w:rsid w:val="00EB5168"/>
    <w:pPr>
      <w:tabs>
        <w:tab w:val="left" w:pos="6096"/>
      </w:tabs>
      <w:spacing w:before="120"/>
      <w:ind w:left="5387" w:firstLine="0"/>
    </w:pPr>
    <w:rPr>
      <w:sz w:val="24"/>
    </w:rPr>
  </w:style>
  <w:style w:type="paragraph" w:customStyle="1" w:styleId="Vireliouraai">
    <w:name w:val="Viršelio užrašai"/>
    <w:basedOn w:val="prastasis"/>
    <w:rsid w:val="004771C9"/>
    <w:pPr>
      <w:spacing w:after="120"/>
      <w:jc w:val="center"/>
    </w:pPr>
    <w:rPr>
      <w:rFonts w:ascii="Arial" w:hAnsi="Arial"/>
      <w:b/>
      <w:sz w:val="28"/>
    </w:rPr>
  </w:style>
  <w:style w:type="paragraph" w:customStyle="1" w:styleId="Ataskaita">
    <w:name w:val="Ataskaita"/>
    <w:basedOn w:val="prastasis"/>
    <w:next w:val="Vireliouraai"/>
    <w:rsid w:val="004771C9"/>
    <w:pPr>
      <w:spacing w:after="120"/>
      <w:jc w:val="center"/>
    </w:pPr>
    <w:rPr>
      <w:rFonts w:ascii="Arial" w:hAnsi="Arial"/>
      <w:b/>
      <w:i/>
      <w:sz w:val="28"/>
    </w:rPr>
  </w:style>
  <w:style w:type="paragraph" w:customStyle="1" w:styleId="Ataskaitospavadinimas">
    <w:name w:val="Ataskaitos pavadinimas"/>
    <w:basedOn w:val="Vireliouraai"/>
    <w:next w:val="Vireliouraai"/>
    <w:rsid w:val="004771C9"/>
    <w:rPr>
      <w:sz w:val="32"/>
    </w:rPr>
  </w:style>
  <w:style w:type="paragraph" w:customStyle="1" w:styleId="Programostekstas">
    <w:name w:val="Programos tekstas"/>
    <w:basedOn w:val="prastasis"/>
    <w:rsid w:val="00531F74"/>
    <w:pPr>
      <w:ind w:firstLine="0"/>
      <w:jc w:val="left"/>
    </w:pPr>
    <w:rPr>
      <w:rFonts w:ascii="Courier New" w:hAnsi="Courier New"/>
      <w:sz w:val="20"/>
    </w:rPr>
  </w:style>
  <w:style w:type="character" w:styleId="Komentaronuoroda">
    <w:name w:val="annotation reference"/>
    <w:semiHidden/>
    <w:locked/>
    <w:rsid w:val="00A6795E"/>
    <w:rPr>
      <w:sz w:val="16"/>
      <w:szCs w:val="16"/>
    </w:rPr>
  </w:style>
  <w:style w:type="paragraph" w:styleId="Komentarotekstas">
    <w:name w:val="annotation text"/>
    <w:basedOn w:val="prastasis"/>
    <w:semiHidden/>
    <w:locked/>
    <w:rsid w:val="00A6795E"/>
    <w:rPr>
      <w:sz w:val="20"/>
    </w:rPr>
  </w:style>
  <w:style w:type="paragraph" w:styleId="Komentarotema">
    <w:name w:val="annotation subject"/>
    <w:basedOn w:val="Komentarotekstas"/>
    <w:next w:val="Komentarotekstas"/>
    <w:semiHidden/>
    <w:locked/>
    <w:rsid w:val="00A6795E"/>
    <w:rPr>
      <w:b/>
      <w:bCs/>
    </w:rPr>
  </w:style>
  <w:style w:type="paragraph" w:styleId="Debesliotekstas">
    <w:name w:val="Balloon Text"/>
    <w:basedOn w:val="prastasis"/>
    <w:semiHidden/>
    <w:locked/>
    <w:rsid w:val="00A6795E"/>
    <w:rPr>
      <w:rFonts w:ascii="Tahoma" w:hAnsi="Tahoma"/>
      <w:sz w:val="16"/>
      <w:szCs w:val="16"/>
    </w:rPr>
  </w:style>
  <w:style w:type="paragraph" w:customStyle="1" w:styleId="Lentelsantrat">
    <w:name w:val="Lentelės antraštė"/>
    <w:rsid w:val="00990D35"/>
    <w:pPr>
      <w:jc w:val="center"/>
    </w:pPr>
    <w:rPr>
      <w:b/>
      <w:sz w:val="22"/>
    </w:rPr>
  </w:style>
  <w:style w:type="paragraph" w:customStyle="1" w:styleId="Lentelscels">
    <w:name w:val="Lentelės celės"/>
    <w:rsid w:val="00990D35"/>
    <w:rPr>
      <w:rFonts w:cs="Courier New"/>
      <w:sz w:val="22"/>
    </w:rPr>
  </w:style>
  <w:style w:type="table" w:styleId="Lentelstinklelis">
    <w:name w:val="Table Grid"/>
    <w:basedOn w:val="prastojilentel"/>
    <w:uiPriority w:val="59"/>
    <w:unhideWhenUsed/>
    <w:locked/>
    <w:rsid w:val="002138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urinioantrat">
    <w:name w:val="TOC Heading"/>
    <w:basedOn w:val="Antrat1"/>
    <w:next w:val="prastasis"/>
    <w:uiPriority w:val="39"/>
    <w:unhideWhenUsed/>
    <w:qFormat/>
    <w:rsid w:val="00B839AC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snapToGrid/>
      <w:color w:val="365F91" w:themeColor="accent1" w:themeShade="BF"/>
      <w:kern w:val="0"/>
      <w:sz w:val="32"/>
      <w:szCs w:val="32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AppData\Local\Temp\502_Ataskaitos_sablona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F285D-32E0-45B6-93F7-D13478AE2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502_Ataskaitos_sablonas</Template>
  <TotalTime>31</TotalTime>
  <Pages>10</Pages>
  <Words>7107</Words>
  <Characters>4051</Characters>
  <Application>Microsoft Office Word</Application>
  <DocSecurity>0</DocSecurity>
  <Lines>33</Lines>
  <Paragraphs>22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KAUNO TECHNOLOGIJOS UNIVERSITETAS</vt:lpstr>
      <vt:lpstr>KAUNO TECHNOLOGIJOS UNIVERSITETAS</vt:lpstr>
    </vt:vector>
  </TitlesOfParts>
  <Company>KTU-Tempus</Company>
  <LinksUpToDate>false</LinksUpToDate>
  <CharactersWithSpaces>11136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KAUNO TECHNOLOGIJOS UNIVERSITETAS</dc:title>
  <dc:creator>Tomas</dc:creator>
  <cp:lastModifiedBy>Liaudanskis Nedas</cp:lastModifiedBy>
  <cp:revision>15</cp:revision>
  <dcterms:created xsi:type="dcterms:W3CDTF">2014-04-04T06:05:00Z</dcterms:created>
  <dcterms:modified xsi:type="dcterms:W3CDTF">2023-02-14T18:05:00Z</dcterms:modified>
  <cp:contentStatus/>
</cp:coreProperties>
</file>